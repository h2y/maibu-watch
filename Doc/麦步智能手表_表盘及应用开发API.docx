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tabs>
          <w:tab w:val="left" w:pos="3329"/>
        </w:tabs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ab/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麦步科技有限公司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智能手表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 w:hint="eastAsia"/>
          <w:b/>
          <w:sz w:val="44"/>
          <w:szCs w:val="44"/>
          <w:lang w:eastAsia="zh-CN"/>
        </w:rPr>
        <w:t>表盘及应用开发API</w:t>
      </w:r>
    </w:p>
    <w:p w:rsidR="00D919F8" w:rsidRDefault="00CA6709" w:rsidP="005C429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V</w:t>
      </w:r>
      <w:r w:rsidR="00F04102">
        <w:rPr>
          <w:rFonts w:ascii="宋体" w:hAnsi="宋体" w:hint="eastAsia"/>
          <w:b/>
          <w:sz w:val="44"/>
          <w:szCs w:val="44"/>
          <w:lang w:eastAsia="zh-CN"/>
        </w:rPr>
        <w:t>1.4.4</w:t>
      </w: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jc w:val="center"/>
        <w:rPr>
          <w:rFonts w:ascii="宋体" w:hAnsi="宋体"/>
          <w:b/>
          <w:sz w:val="44"/>
          <w:szCs w:val="44"/>
          <w:lang w:eastAsia="zh-CN"/>
        </w:rPr>
      </w:pPr>
    </w:p>
    <w:p w:rsidR="00D919F8" w:rsidRDefault="00D919F8">
      <w:pPr>
        <w:keepLines w:val="0"/>
        <w:spacing w:before="0" w:after="0" w:line="360" w:lineRule="auto"/>
        <w:rPr>
          <w:rFonts w:ascii="宋体" w:hAnsi="宋体"/>
          <w:b/>
          <w:sz w:val="44"/>
          <w:szCs w:val="44"/>
          <w:lang w:eastAsia="zh-CN"/>
        </w:rPr>
        <w:sectPr w:rsidR="00D919F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/>
          <w:pgMar w:top="1440" w:right="1797" w:bottom="1440" w:left="1797" w:header="737" w:footer="284" w:gutter="0"/>
          <w:cols w:space="720"/>
          <w:titlePg/>
        </w:sectPr>
      </w:pPr>
    </w:p>
    <w:p w:rsidR="00D919F8" w:rsidRDefault="00D919F8">
      <w:pPr>
        <w:spacing w:line="360" w:lineRule="auto"/>
        <w:rPr>
          <w:rFonts w:ascii="宋体" w:hAnsi="宋体"/>
          <w:b/>
          <w:lang w:eastAsia="zh-CN"/>
        </w:rPr>
      </w:pPr>
    </w:p>
    <w:p w:rsidR="00D919F8" w:rsidRDefault="00D919F8">
      <w:pPr>
        <w:spacing w:line="360" w:lineRule="auto"/>
        <w:rPr>
          <w:rFonts w:ascii="宋体" w:hAnsi="宋体"/>
          <w:bCs/>
          <w:i/>
          <w:iCs/>
          <w:lang w:eastAsia="zh-CN"/>
        </w:rPr>
      </w:pPr>
      <w:r>
        <w:rPr>
          <w:rFonts w:ascii="宋体" w:hAnsi="宋体" w:hint="eastAsia"/>
          <w:b/>
          <w:lang w:eastAsia="zh-CN"/>
        </w:rPr>
        <w:t>修订记录</w:t>
      </w:r>
    </w:p>
    <w:tbl>
      <w:tblPr>
        <w:tblW w:w="8647" w:type="dxa"/>
        <w:tblInd w:w="43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843"/>
      </w:tblGrid>
      <w:tr w:rsidR="005D6D52" w:rsidTr="00D87AF9">
        <w:trPr>
          <w:cantSplit/>
          <w:tblHeader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 xml:space="preserve">日期 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Cs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作者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2015-08-14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创建版本V01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5D6D52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2015-10-19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</w:t>
            </w:r>
            <w:r w:rsidR="00EE13DB"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增加获取OS信息相关接口。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增加状态栏插件。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增加打印日志接口。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5D6D52" w:rsidRDefault="005D6D52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删除block图层相关接口。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D52" w:rsidRDefault="005D6D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D87AF9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修改：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蓝牙状态枚举值</w:t>
            </w:r>
            <w:r w:rsidR="00DE3FC3">
              <w:rPr>
                <w:rFonts w:ascii="宋体" w:hAnsi="宋体" w:hint="eastAsia"/>
                <w:sz w:val="21"/>
                <w:szCs w:val="21"/>
                <w:lang w:eastAsia="zh-CN"/>
              </w:rPr>
              <w:t>及命名</w:t>
            </w:r>
          </w:p>
          <w:p w:rsidR="00DA34BD" w:rsidRDefault="00DA34BD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AF9" w:rsidRDefault="00D87AF9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316A0C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2016-01-28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316A0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增加：</w:t>
            </w:r>
          </w:p>
          <w:p w:rsidR="00316A0C" w:rsidRDefault="002A6E94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与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手机第三方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 w:rsidR="00316A0C">
              <w:rPr>
                <w:rFonts w:hint="eastAsia"/>
                <w:sz w:val="18"/>
                <w:szCs w:val="18"/>
                <w:lang w:eastAsia="zh-CN"/>
              </w:rPr>
              <w:t>接口</w:t>
            </w:r>
          </w:p>
          <w:p w:rsidR="00316A0C" w:rsidRDefault="00316A0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 w:rsidR="00096238"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数据接口</w:t>
            </w:r>
          </w:p>
          <w:p w:rsidR="0074081E" w:rsidRPr="00316A0C" w:rsidRDefault="0074081E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请求手机数据接口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A0C" w:rsidRDefault="00A55652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084FD3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2C6391" w:rsidRDefault="00084FD3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2C6391">
              <w:rPr>
                <w:rFonts w:hint="eastAsia"/>
                <w:sz w:val="18"/>
                <w:szCs w:val="18"/>
                <w:lang w:eastAsia="zh-CN"/>
              </w:rPr>
              <w:t>2016-04-18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5931E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Pr="00881DE7" w:rsidRDefault="0013272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新增同步手表应用信息接口及注册同步手表应用回调接口。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新增注册通讯结果回调。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新增关闭振动接口。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新增读取程序编译打包时自带的文件数据。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新增获取系统时钟，从启动开始的毫秒数。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新增获取实时速度及其他信息。</w:t>
            </w:r>
          </w:p>
          <w:p w:rsidR="00F53E4F" w:rsidRPr="00F53E4F" w:rsidRDefault="00F53E4F" w:rsidP="00F53E4F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F53E4F">
              <w:rPr>
                <w:rFonts w:hint="eastAsia"/>
                <w:sz w:val="18"/>
                <w:szCs w:val="18"/>
                <w:lang w:eastAsia="zh-CN"/>
              </w:rPr>
              <w:t>新增获取农历数据接口。</w:t>
            </w:r>
          </w:p>
          <w:p w:rsidR="004733B3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4733B3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881DE7" w:rsidRPr="00881DE7" w:rsidRDefault="00881DE7" w:rsidP="00881DE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maibu_comm_request_phone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接口，增加参数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；增加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请求类型：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ERequestPhoneSelfDefine</w:t>
            </w:r>
            <w:r w:rsidRPr="00881DE7">
              <w:rPr>
                <w:rFonts w:hint="eastAsia"/>
                <w:sz w:val="18"/>
                <w:szCs w:val="18"/>
                <w:lang w:eastAsia="zh-CN"/>
              </w:rPr>
              <w:t>，请求自定义数据。</w:t>
            </w:r>
          </w:p>
          <w:p w:rsidR="007C6A5E" w:rsidRPr="00881DE7" w:rsidRDefault="00CF319C">
            <w:pPr>
              <w:spacing w:line="360" w:lineRule="auto"/>
              <w:rPr>
                <w:sz w:val="18"/>
                <w:szCs w:val="18"/>
                <w:lang w:eastAsia="zh-CN"/>
              </w:rPr>
            </w:pPr>
            <w:bookmarkStart w:id="10" w:name="OLE_LINK209"/>
            <w:bookmarkStart w:id="11" w:name="OLE_LINK210"/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>
              <w:rPr>
                <w:sz w:val="18"/>
                <w:szCs w:val="18"/>
                <w:lang w:eastAsia="zh-CN"/>
              </w:rPr>
              <w:t>r</w:t>
            </w:r>
            <w:r>
              <w:rPr>
                <w:rFonts w:hint="eastAsia"/>
                <w:sz w:val="18"/>
                <w:szCs w:val="18"/>
                <w:lang w:eastAsia="zh-CN"/>
              </w:rPr>
              <w:t>equestPhoneMusicControl</w:t>
            </w:r>
            <w:bookmarkEnd w:id="10"/>
            <w:bookmarkEnd w:id="11"/>
            <w:r>
              <w:rPr>
                <w:rFonts w:hint="eastAsia"/>
                <w:sz w:val="18"/>
                <w:szCs w:val="18"/>
                <w:lang w:eastAsia="zh-CN"/>
              </w:rPr>
              <w:t>，音乐控制。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4FD3" w:rsidRDefault="007C6A5E" w:rsidP="0056073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6645DF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2C6391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2016-04-25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881DE7">
              <w:rPr>
                <w:rFonts w:hint="eastAsia"/>
                <w:sz w:val="18"/>
                <w:szCs w:val="18"/>
                <w:lang w:eastAsia="zh-CN"/>
              </w:rPr>
              <w:t>V1.4</w:t>
            </w:r>
            <w:r>
              <w:rPr>
                <w:rFonts w:hint="eastAsia"/>
                <w:sz w:val="18"/>
                <w:szCs w:val="18"/>
                <w:lang w:eastAsia="zh-CN"/>
              </w:rPr>
              <w:t>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746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</w:t>
            </w:r>
            <w:r w:rsidR="006645DF" w:rsidRPr="00881DE7">
              <w:rPr>
                <w:rFonts w:hint="eastAsia"/>
                <w:sz w:val="18"/>
                <w:szCs w:val="18"/>
                <w:lang w:eastAsia="zh-CN"/>
              </w:rPr>
              <w:t>：</w:t>
            </w:r>
          </w:p>
          <w:p w:rsidR="00923076" w:rsidRPr="00621757" w:rsidRDefault="00923076" w:rsidP="00621757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 w:rsidRPr="00654746">
              <w:rPr>
                <w:rFonts w:hint="eastAsia"/>
                <w:sz w:val="18"/>
                <w:szCs w:val="18"/>
                <w:lang w:eastAsia="zh-CN"/>
              </w:rPr>
              <w:t>接口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maibu_get_lunar_calendar</w:t>
            </w:r>
            <w:r w:rsidRPr="00654746">
              <w:rPr>
                <w:rFonts w:hint="eastAsia"/>
                <w:sz w:val="18"/>
                <w:szCs w:val="18"/>
                <w:lang w:eastAsia="zh-CN"/>
              </w:rPr>
              <w:t>第一个参数修改为：</w:t>
            </w:r>
            <w:r w:rsidR="00496DB6" w:rsidRPr="00654746">
              <w:rPr>
                <w:sz w:val="18"/>
                <w:szCs w:val="18"/>
                <w:lang w:eastAsia="zh-CN"/>
              </w:rPr>
              <w:t xml:space="preserve">date_time </w:t>
            </w:r>
            <w:r w:rsidR="00496DB6" w:rsidRPr="00654746">
              <w:rPr>
                <w:rFonts w:hint="eastAsia"/>
                <w:sz w:val="18"/>
                <w:szCs w:val="18"/>
                <w:lang w:eastAsia="zh-CN"/>
              </w:rPr>
              <w:t>*</w:t>
            </w:r>
            <w:r w:rsidR="00CE123E" w:rsidRPr="00654746">
              <w:rPr>
                <w:sz w:val="18"/>
                <w:szCs w:val="18"/>
                <w:lang w:eastAsia="zh-CN"/>
              </w:rPr>
              <w:t>p_date</w:t>
            </w:r>
          </w:p>
          <w:p w:rsid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</w:t>
            </w:r>
            <w:r>
              <w:rPr>
                <w:rFonts w:hint="eastAsia"/>
                <w:sz w:val="18"/>
                <w:szCs w:val="18"/>
                <w:lang w:eastAsia="zh-CN"/>
              </w:rPr>
              <w:t>:</w:t>
            </w:r>
          </w:p>
          <w:p w:rsidR="005A6121" w:rsidRPr="00923076" w:rsidRDefault="005A6121" w:rsidP="00923076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date_time</w:t>
            </w:r>
            <w:r>
              <w:rPr>
                <w:rFonts w:hint="eastAsia"/>
                <w:sz w:val="18"/>
                <w:szCs w:val="18"/>
                <w:lang w:eastAsia="zh-CN"/>
              </w:rPr>
              <w:t>结构体</w:t>
            </w:r>
          </w:p>
          <w:p w:rsidR="006645DF" w:rsidRPr="00881DE7" w:rsidRDefault="006645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5DF" w:rsidRDefault="006645DF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75015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2016-05-13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Pr="00881DE7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修改：</w:t>
            </w:r>
          </w:p>
          <w:p w:rsidR="0075015A" w:rsidRDefault="0075015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修改窗口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的返回类型为</w:t>
            </w:r>
            <w:r>
              <w:rPr>
                <w:rFonts w:hint="eastAsia"/>
                <w:sz w:val="18"/>
                <w:szCs w:val="18"/>
                <w:lang w:eastAsia="zh-CN"/>
              </w:rPr>
              <w:t>int32_t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015A" w:rsidRDefault="0075015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  <w:tr w:rsidR="00F5491D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6-13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F5491D" w:rsidRDefault="00F5491D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新增几何类型：线段集合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91D" w:rsidRPr="00F5491D" w:rsidRDefault="00F5491D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12" w:name="OLE_LINK22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  <w:bookmarkEnd w:id="12"/>
          </w:p>
        </w:tc>
      </w:tr>
      <w:tr w:rsidR="00131B1A" w:rsidTr="00D87AF9">
        <w:trPr>
          <w:cantSplit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2016-07-14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增加：</w:t>
            </w:r>
          </w:p>
          <w:p w:rsidR="00131B1A" w:rsidRDefault="009668DF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请求手机数据：</w:t>
            </w:r>
            <w:r w:rsidR="00131B1A">
              <w:rPr>
                <w:rFonts w:hint="eastAsia"/>
                <w:sz w:val="18"/>
                <w:szCs w:val="18"/>
                <w:lang w:eastAsia="zh-CN"/>
              </w:rPr>
              <w:t>自定义协议增加发送用户日志接口</w:t>
            </w:r>
          </w:p>
          <w:p w:rsidR="004046AE" w:rsidRDefault="004046AE" w:rsidP="003012E9">
            <w:pPr>
              <w:spacing w:line="36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直线、直线集、圆、多边形结构体说明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B1A" w:rsidRDefault="00131B1A" w:rsidP="003012E9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麦步科技有限公司</w:t>
            </w:r>
          </w:p>
        </w:tc>
      </w:tr>
    </w:tbl>
    <w:p w:rsidR="00D919F8" w:rsidRDefault="006645DF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/>
      </w:r>
    </w:p>
    <w:p w:rsidR="00D919F8" w:rsidRDefault="00D919F8">
      <w:pPr>
        <w:pStyle w:val="ab"/>
        <w:rPr>
          <w:rFonts w:cs="Arial"/>
          <w:sz w:val="21"/>
          <w:szCs w:val="21"/>
          <w:lang w:eastAsia="zh-CN"/>
        </w:rPr>
      </w:pPr>
      <w:r>
        <w:rPr>
          <w:rFonts w:cs="Arial"/>
          <w:sz w:val="21"/>
          <w:szCs w:val="21"/>
          <w:lang w:eastAsia="zh-CN"/>
        </w:rPr>
        <w:br w:type="page"/>
      </w:r>
    </w:p>
    <w:bookmarkStart w:id="13" w:name="_Toc336433319"/>
    <w:p w:rsidR="00A572F1" w:rsidRPr="000333E3" w:rsidRDefault="00D919F8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rFonts w:cs="Arial"/>
          <w:b w:val="0"/>
          <w:bCs w:val="0"/>
          <w:caps w:val="0"/>
          <w:lang w:eastAsia="zh-CN"/>
        </w:rPr>
        <w:fldChar w:fldCharType="begin"/>
      </w:r>
      <w:r>
        <w:rPr>
          <w:rFonts w:cs="Arial"/>
          <w:b w:val="0"/>
          <w:bCs w:val="0"/>
          <w:caps w:val="0"/>
          <w:lang w:eastAsia="zh-CN"/>
        </w:rPr>
        <w:instrText xml:space="preserve"> TOC \o "1-5" \h \z \u </w:instrText>
      </w:r>
      <w:r>
        <w:rPr>
          <w:rFonts w:cs="Arial"/>
          <w:b w:val="0"/>
          <w:bCs w:val="0"/>
          <w:caps w:val="0"/>
          <w:lang w:eastAsia="zh-CN"/>
        </w:rPr>
        <w:fldChar w:fldCharType="separate"/>
      </w:r>
      <w:hyperlink w:anchor="_Toc456271775" w:history="1">
        <w:r w:rsidR="00A572F1" w:rsidRPr="005A4500">
          <w:rPr>
            <w:rStyle w:val="a6"/>
            <w:noProof/>
            <w:lang w:eastAsia="zh-CN"/>
          </w:rPr>
          <w:t>1.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概况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11"/>
        <w:tabs>
          <w:tab w:val="left" w:pos="400"/>
          <w:tab w:val="right" w:leader="dot" w:pos="8303"/>
        </w:tabs>
        <w:rPr>
          <w:rFonts w:ascii="Calibri" w:hAnsi="Calibr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456271776" w:history="1">
        <w:r w:rsidR="00A572F1" w:rsidRPr="005A4500">
          <w:rPr>
            <w:rStyle w:val="a6"/>
            <w:noProof/>
            <w:lang w:eastAsia="zh-CN"/>
          </w:rPr>
          <w:t>2.</w:t>
        </w:r>
        <w:r w:rsidR="00A572F1" w:rsidRPr="000333E3">
          <w:rPr>
            <w:rFonts w:ascii="Calibri" w:hAnsi="Calibr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77" w:history="1">
        <w:r w:rsidR="00A572F1" w:rsidRPr="005A4500">
          <w:rPr>
            <w:rStyle w:val="a6"/>
            <w:noProof/>
            <w:lang w:eastAsia="zh-CN"/>
          </w:rPr>
          <w:t>2.1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78" w:history="1">
        <w:r w:rsidR="00A572F1" w:rsidRPr="005A4500">
          <w:rPr>
            <w:rStyle w:val="a6"/>
            <w:noProof/>
            <w:lang w:eastAsia="zh-CN"/>
          </w:rPr>
          <w:t>2.1.1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与手机第三方</w:t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通讯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79" w:history="1">
        <w:r w:rsidR="00A572F1" w:rsidRPr="005A4500">
          <w:rPr>
            <w:rStyle w:val="a6"/>
            <w:noProof/>
          </w:rPr>
          <w:t>maibu_comm_send</w:t>
        </w:r>
        <w:r w:rsidR="00A572F1" w:rsidRPr="005A4500">
          <w:rPr>
            <w:rStyle w:val="a6"/>
            <w:noProof/>
            <w:lang w:eastAsia="zh-CN"/>
          </w:rPr>
          <w:t>_msg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register_msg_callback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1" w:history="1">
        <w:r w:rsidR="00A572F1" w:rsidRPr="005A4500">
          <w:rPr>
            <w:rStyle w:val="a6"/>
            <w:noProof/>
            <w:lang w:eastAsia="zh-CN"/>
          </w:rPr>
          <w:t>2.1.2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 w:rsidRPr="005A4500">
          <w:rPr>
            <w:rStyle w:val="a6"/>
            <w:rFonts w:hint="eastAsia"/>
            <w:noProof/>
            <w:lang w:eastAsia="zh-CN"/>
          </w:rPr>
          <w:t>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2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3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register_web_callback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84" w:history="1">
        <w:r w:rsidR="00A572F1" w:rsidRPr="005A4500">
          <w:rPr>
            <w:rStyle w:val="a6"/>
            <w:noProof/>
            <w:lang w:eastAsia="zh-CN"/>
          </w:rPr>
          <w:t>2.1.3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请求手机数据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5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request_phone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6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用户日志手表发送内容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787" w:history="1">
        <w:r w:rsidR="00A572F1" w:rsidRPr="005A4500">
          <w:rPr>
            <w:rStyle w:val="a6"/>
            <w:rFonts w:hint="eastAsia"/>
            <w:noProof/>
            <w:lang w:eastAsia="zh-CN"/>
          </w:rPr>
          <w:t>用户日志手机应答内容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8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register_phone_callback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89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sync_watchapp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0" w:history="1">
        <w:r w:rsidR="00A572F1" w:rsidRPr="005A4500">
          <w:rPr>
            <w:rStyle w:val="a6"/>
            <w:noProof/>
          </w:rPr>
          <w:t>maibu_comm_</w:t>
        </w:r>
        <w:r w:rsidR="00A572F1" w:rsidRPr="005A4500">
          <w:rPr>
            <w:rStyle w:val="a6"/>
            <w:noProof/>
            <w:lang w:eastAsia="zh-CN"/>
          </w:rPr>
          <w:t>register_watchapp_callback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1" w:history="1">
        <w:r w:rsidR="00A572F1" w:rsidRPr="005A4500">
          <w:rPr>
            <w:rStyle w:val="a6"/>
            <w:noProof/>
          </w:rPr>
          <w:t>maibu_comm_register</w:t>
        </w:r>
        <w:r w:rsidR="00A572F1" w:rsidRPr="005A4500">
          <w:rPr>
            <w:rStyle w:val="a6"/>
            <w:noProof/>
            <w:lang w:eastAsia="zh-CN"/>
          </w:rPr>
          <w:t>_result</w:t>
        </w:r>
        <w:r w:rsidR="00A572F1" w:rsidRPr="005A4500">
          <w:rPr>
            <w:rStyle w:val="a6"/>
            <w:noProof/>
          </w:rPr>
          <w:t>_callback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792" w:history="1">
        <w:r w:rsidR="00A572F1" w:rsidRPr="005A4500">
          <w:rPr>
            <w:rStyle w:val="a6"/>
            <w:noProof/>
            <w:lang w:eastAsia="zh-CN"/>
          </w:rPr>
          <w:t>2.1.4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3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</w:t>
        </w:r>
        <w:r w:rsidR="00A572F1" w:rsidRPr="005A4500">
          <w:rPr>
            <w:rStyle w:val="a6"/>
            <w:noProof/>
          </w:rPr>
          <w:t>Com</w:t>
        </w:r>
        <w:r w:rsidR="00A572F1" w:rsidRPr="005A4500">
          <w:rPr>
            <w:rStyle w:val="a6"/>
            <w:noProof/>
            <w:lang w:eastAsia="zh-CN"/>
          </w:rPr>
          <w:t>mResult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4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ERequestPhone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ESyncWatchApp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6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Msg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7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Web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8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Phone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799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WatchApp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_Toc456271799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0" w:history="1">
        <w:r w:rsidR="00A572F1" w:rsidRPr="005A4500">
          <w:rPr>
            <w:rStyle w:val="a6"/>
            <w:noProof/>
            <w:lang w:eastAsia="zh-CN"/>
          </w:rPr>
          <w:t>CB</w:t>
        </w:r>
        <w:r w:rsidR="00A572F1" w:rsidRPr="005A4500">
          <w:rPr>
            <w:rStyle w:val="a6"/>
            <w:noProof/>
          </w:rPr>
          <w:t>Comm</w:t>
        </w:r>
        <w:r w:rsidR="00A572F1" w:rsidRPr="005A4500">
          <w:rPr>
            <w:rStyle w:val="a6"/>
            <w:noProof/>
            <w:lang w:eastAsia="zh-CN"/>
          </w:rPr>
          <w:t>Result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1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SGpsAltitude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02" w:history="1">
        <w:r w:rsidR="00A572F1" w:rsidRPr="005A4500">
          <w:rPr>
            <w:rStyle w:val="a6"/>
            <w:noProof/>
            <w:lang w:eastAsia="zh-CN"/>
          </w:rPr>
          <w:t>2.2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服务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3" w:history="1">
        <w:r w:rsidR="00A572F1" w:rsidRPr="005A4500">
          <w:rPr>
            <w:rStyle w:val="a6"/>
            <w:noProof/>
            <w:lang w:eastAsia="zh-CN"/>
          </w:rPr>
          <w:t>2.2.1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时钟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4" w:history="1">
        <w:r w:rsidR="00A572F1" w:rsidRPr="005A4500">
          <w:rPr>
            <w:rStyle w:val="a6"/>
            <w:noProof/>
          </w:rPr>
          <w:t>app_service_timer_subscribe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5" w:history="1">
        <w:r w:rsidR="00A572F1" w:rsidRPr="005A4500">
          <w:rPr>
            <w:rStyle w:val="a6"/>
            <w:noProof/>
          </w:rPr>
          <w:t>app_service_timer_unsubscribe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6" w:history="1">
        <w:r w:rsidR="00A572F1" w:rsidRPr="005A4500">
          <w:rPr>
            <w:rStyle w:val="a6"/>
            <w:noProof/>
          </w:rPr>
          <w:t>app_service_get_datetime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07" w:history="1">
        <w:r w:rsidR="00A572F1" w:rsidRPr="005A4500">
          <w:rPr>
            <w:rStyle w:val="a6"/>
            <w:noProof/>
            <w:lang w:eastAsia="zh-CN"/>
          </w:rPr>
          <w:t>2.2.2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马达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8" w:history="1">
        <w:r w:rsidR="00A572F1" w:rsidRPr="005A4500">
          <w:rPr>
            <w:rStyle w:val="a6"/>
            <w:noProof/>
          </w:rPr>
          <w:t>maibu_service_vibes_pulse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09" w:history="1">
        <w:r w:rsidR="00A572F1" w:rsidRPr="005A4500">
          <w:rPr>
            <w:rStyle w:val="a6"/>
            <w:noProof/>
          </w:rPr>
          <w:t>maibu_service_</w:t>
        </w:r>
        <w:r w:rsidR="00A572F1" w:rsidRPr="005A4500">
          <w:rPr>
            <w:rStyle w:val="a6"/>
            <w:noProof/>
            <w:lang w:eastAsia="zh-CN"/>
          </w:rPr>
          <w:t>vibes_off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0" w:history="1">
        <w:r w:rsidR="00A572F1" w:rsidRPr="005A4500">
          <w:rPr>
            <w:rStyle w:val="a6"/>
            <w:noProof/>
            <w:lang w:eastAsia="zh-CN"/>
          </w:rPr>
          <w:t>2.2.3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系统事件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1" w:history="1">
        <w:r w:rsidR="00A572F1" w:rsidRPr="005A4500">
          <w:rPr>
            <w:rStyle w:val="a6"/>
            <w:noProof/>
          </w:rPr>
          <w:t>maibu_service_sys_event_subscribe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2" w:history="1">
        <w:r w:rsidR="00A572F1" w:rsidRPr="005A4500">
          <w:rPr>
            <w:rStyle w:val="a6"/>
            <w:noProof/>
            <w:lang w:eastAsia="zh-CN"/>
          </w:rPr>
          <w:t>2.2.4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系统通知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3" w:history="1">
        <w:r w:rsidR="00A572F1" w:rsidRPr="005A4500">
          <w:rPr>
            <w:rStyle w:val="a6"/>
            <w:noProof/>
          </w:rPr>
          <w:t>maibu_service_sys_notify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14" w:history="1">
        <w:r w:rsidR="00A572F1" w:rsidRPr="005A4500">
          <w:rPr>
            <w:rStyle w:val="a6"/>
            <w:noProof/>
            <w:lang w:eastAsia="zh-CN"/>
          </w:rPr>
          <w:t>2.2.5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5" w:history="1">
        <w:r w:rsidR="00A572F1" w:rsidRPr="005A4500">
          <w:rPr>
            <w:rStyle w:val="a6"/>
            <w:noProof/>
          </w:rPr>
          <w:t>AppServiceTimerCallback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6" w:history="1">
        <w:r w:rsidR="00A572F1" w:rsidRPr="005A4500">
          <w:rPr>
            <w:rStyle w:val="a6"/>
            <w:noProof/>
          </w:rPr>
          <w:t>AppService</w:t>
        </w:r>
        <w:r w:rsidR="00A572F1" w:rsidRPr="005A4500">
          <w:rPr>
            <w:rStyle w:val="a6"/>
            <w:noProof/>
            <w:lang w:eastAsia="zh-CN"/>
          </w:rPr>
          <w:t>SysEventCallback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7" w:history="1">
        <w:r w:rsidR="00A572F1" w:rsidRPr="005A4500">
          <w:rPr>
            <w:rStyle w:val="a6"/>
            <w:noProof/>
          </w:rPr>
          <w:t>enum S</w:t>
        </w:r>
        <w:r w:rsidR="00A572F1" w:rsidRPr="005A4500">
          <w:rPr>
            <w:rStyle w:val="a6"/>
            <w:noProof/>
            <w:lang w:eastAsia="zh-CN"/>
          </w:rPr>
          <w:t>ysEventType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8" w:history="1">
        <w:r w:rsidR="00A572F1" w:rsidRPr="005A4500">
          <w:rPr>
            <w:rStyle w:val="a6"/>
            <w:noProof/>
          </w:rPr>
          <w:t xml:space="preserve">typedef stuct </w:t>
        </w:r>
        <w:r w:rsidR="00A572F1" w:rsidRPr="005A4500">
          <w:rPr>
            <w:rStyle w:val="a6"/>
            <w:noProof/>
            <w:lang w:eastAsia="zh-CN"/>
          </w:rPr>
          <w:t>NotifyParam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1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VibesPulseType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0" w:history="1">
        <w:r w:rsidR="00A572F1" w:rsidRPr="005A4500">
          <w:rPr>
            <w:rStyle w:val="a6"/>
            <w:noProof/>
          </w:rPr>
          <w:t>typedef st</w:t>
        </w:r>
        <w:r w:rsidR="00A572F1" w:rsidRPr="005A4500">
          <w:rPr>
            <w:rStyle w:val="a6"/>
            <w:noProof/>
            <w:lang w:eastAsia="zh-CN"/>
          </w:rPr>
          <w:t>r</w:t>
        </w:r>
        <w:r w:rsidR="00A572F1" w:rsidRPr="005A4500">
          <w:rPr>
            <w:rStyle w:val="a6"/>
            <w:noProof/>
          </w:rPr>
          <w:t xml:space="preserve">uct </w:t>
        </w:r>
        <w:r w:rsidR="00A572F1" w:rsidRPr="005A4500">
          <w:rPr>
            <w:rStyle w:val="a6"/>
            <w:noProof/>
            <w:lang w:eastAsia="zh-CN"/>
          </w:rPr>
          <w:t>date_time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1" w:history="1">
        <w:r w:rsidR="00A572F1" w:rsidRPr="005A4500">
          <w:rPr>
            <w:rStyle w:val="a6"/>
            <w:noProof/>
            <w:lang w:eastAsia="zh-CN"/>
          </w:rPr>
          <w:t>2.3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2" w:history="1">
        <w:r w:rsidR="00A572F1" w:rsidRPr="005A4500">
          <w:rPr>
            <w:rStyle w:val="a6"/>
            <w:noProof/>
            <w:lang w:eastAsia="zh-CN"/>
          </w:rPr>
          <w:t>2.3.1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读取资源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3" w:history="1">
        <w:r w:rsidR="00A572F1" w:rsidRPr="005A4500">
          <w:rPr>
            <w:rStyle w:val="a6"/>
            <w:noProof/>
            <w:lang w:eastAsia="zh-CN"/>
          </w:rPr>
          <w:t>res_get_user_bitmap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19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4" w:history="1">
        <w:r w:rsidR="00A572F1" w:rsidRPr="005A4500">
          <w:rPr>
            <w:rStyle w:val="a6"/>
            <w:noProof/>
            <w:lang w:eastAsia="zh-CN"/>
          </w:rPr>
          <w:t>maibu_read_user_file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25" w:history="1">
        <w:r w:rsidR="00A572F1" w:rsidRPr="005A4500">
          <w:rPr>
            <w:rStyle w:val="a6"/>
            <w:noProof/>
            <w:lang w:eastAsia="zh-CN"/>
          </w:rPr>
          <w:t>2.4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存储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26" w:history="1">
        <w:r w:rsidR="00A572F1" w:rsidRPr="005A4500">
          <w:rPr>
            <w:rStyle w:val="a6"/>
            <w:noProof/>
            <w:lang w:eastAsia="zh-CN"/>
          </w:rPr>
          <w:t>2.4.1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读写数据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7" w:history="1">
        <w:r w:rsidR="00A572F1" w:rsidRPr="005A4500">
          <w:rPr>
            <w:rStyle w:val="a6"/>
            <w:noProof/>
          </w:rPr>
          <w:t>app_persist_create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8" w:history="1">
        <w:r w:rsidR="00A572F1" w:rsidRPr="005A4500">
          <w:rPr>
            <w:rStyle w:val="a6"/>
            <w:noProof/>
          </w:rPr>
          <w:t>app_persist_read_data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29" w:history="1">
        <w:r w:rsidR="00A572F1" w:rsidRPr="005A4500">
          <w:rPr>
            <w:rStyle w:val="a6"/>
            <w:noProof/>
          </w:rPr>
          <w:t>app_persist_write_data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0" w:history="1">
        <w:r w:rsidR="00A572F1" w:rsidRPr="005A4500">
          <w:rPr>
            <w:rStyle w:val="a6"/>
            <w:noProof/>
          </w:rPr>
          <w:t>app_persist_write_data_extend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1" w:history="1">
        <w:r w:rsidR="00A572F1" w:rsidRPr="005A4500">
          <w:rPr>
            <w:rStyle w:val="a6"/>
            <w:noProof/>
          </w:rPr>
          <w:t>app_persist_delet</w:t>
        </w:r>
        <w:r w:rsidR="00A572F1" w:rsidRPr="005A4500">
          <w:rPr>
            <w:rStyle w:val="a6"/>
            <w:noProof/>
            <w:lang w:eastAsia="zh-CN"/>
          </w:rPr>
          <w:t>e_data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2" w:history="1">
        <w:r w:rsidR="00A572F1" w:rsidRPr="005A4500">
          <w:rPr>
            <w:rStyle w:val="a6"/>
            <w:noProof/>
            <w:lang w:eastAsia="zh-CN"/>
          </w:rPr>
          <w:t>app_persist_get_data_size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833" w:history="1">
        <w:r w:rsidR="00A572F1" w:rsidRPr="005A4500">
          <w:rPr>
            <w:rStyle w:val="a6"/>
            <w:noProof/>
            <w:lang w:eastAsia="zh-CN"/>
          </w:rPr>
          <w:t>2.5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界面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4" w:history="1"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5" w:history="1"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 w:rsidRPr="005A4500">
          <w:rPr>
            <w:rStyle w:val="a6"/>
            <w:noProof/>
            <w:lang w:eastAsia="zh-CN"/>
          </w:rPr>
          <w:t>API</w:t>
        </w:r>
        <w:r w:rsidR="00A572F1" w:rsidRPr="005A4500">
          <w:rPr>
            <w:rStyle w:val="a6"/>
            <w:rFonts w:hint="eastAsia"/>
            <w:noProof/>
            <w:lang w:eastAsia="zh-CN"/>
          </w:rPr>
          <w:t>列表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36" w:history="1">
        <w:r w:rsidR="00A572F1" w:rsidRPr="005A4500">
          <w:rPr>
            <w:rStyle w:val="a6"/>
            <w:noProof/>
            <w:lang w:eastAsia="zh-CN"/>
          </w:rPr>
          <w:t>2.5.1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窗口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7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8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_window_add_layer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39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_window_click_subscribe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_Toc456271839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0" w:history="1"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noProof/>
          </w:rPr>
          <w:t>_window_stack_push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1" w:history="1">
        <w:r w:rsidR="00A572F1" w:rsidRPr="005A4500">
          <w:rPr>
            <w:rStyle w:val="a6"/>
            <w:noProof/>
          </w:rPr>
          <w:t>app_window_stack_</w:t>
        </w:r>
        <w:r w:rsidR="00A572F1" w:rsidRPr="005A4500">
          <w:rPr>
            <w:rStyle w:val="a6"/>
            <w:noProof/>
            <w:lang w:eastAsia="zh-CN"/>
          </w:rPr>
          <w:t>pop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2" w:history="1">
        <w:r w:rsidR="00A572F1" w:rsidRPr="005A4500">
          <w:rPr>
            <w:rStyle w:val="a6"/>
            <w:noProof/>
          </w:rPr>
          <w:t>app_window_</w:t>
        </w:r>
        <w:r w:rsidR="00A572F1" w:rsidRPr="005A4500">
          <w:rPr>
            <w:rStyle w:val="a6"/>
            <w:noProof/>
            <w:lang w:eastAsia="zh-CN"/>
          </w:rPr>
          <w:t>update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3" w:history="1">
        <w:r w:rsidR="00A572F1" w:rsidRPr="005A4500">
          <w:rPr>
            <w:rStyle w:val="a6"/>
            <w:noProof/>
            <w:lang w:eastAsia="zh-CN"/>
          </w:rPr>
          <w:t>app_window_stack_replace_window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4" w:history="1">
        <w:r w:rsidR="00A572F1" w:rsidRPr="005A4500">
          <w:rPr>
            <w:rStyle w:val="a6"/>
            <w:noProof/>
            <w:lang w:eastAsia="zh-CN"/>
          </w:rPr>
          <w:t>app_window_stack_get_window_by_id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5" w:history="1">
        <w:r w:rsidR="00A572F1" w:rsidRPr="005A4500">
          <w:rPr>
            <w:rStyle w:val="a6"/>
            <w:noProof/>
          </w:rPr>
          <w:t>app_window_set_up_button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6" w:history="1">
        <w:r w:rsidR="00A572F1" w:rsidRPr="005A4500">
          <w:rPr>
            <w:rStyle w:val="a6"/>
            <w:noProof/>
          </w:rPr>
          <w:t>app_window_set_down_button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7" w:history="1">
        <w:r w:rsidR="00A572F1" w:rsidRPr="005A4500">
          <w:rPr>
            <w:rStyle w:val="a6"/>
            <w:noProof/>
            <w:lang w:eastAsia="zh-CN"/>
          </w:rPr>
          <w:t>app_window_timer_subscribe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8" w:history="1">
        <w:r w:rsidR="00A572F1" w:rsidRPr="005A4500">
          <w:rPr>
            <w:rStyle w:val="a6"/>
            <w:noProof/>
          </w:rPr>
          <w:t>app_window_get_layer_by_id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49" w:history="1">
        <w:r w:rsidR="00A572F1" w:rsidRPr="005A4500">
          <w:rPr>
            <w:rStyle w:val="a6"/>
            <w:noProof/>
          </w:rPr>
          <w:t>app_window_replace_layer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_Toc456271849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0" w:history="1">
        <w:r w:rsidR="00A572F1" w:rsidRPr="005A4500">
          <w:rPr>
            <w:rStyle w:val="a6"/>
            <w:noProof/>
          </w:rPr>
          <w:t>app_window_set_current_selected_layer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51" w:history="1">
        <w:r w:rsidR="00A572F1" w:rsidRPr="005A4500">
          <w:rPr>
            <w:rStyle w:val="a6"/>
            <w:noProof/>
            <w:lang w:eastAsia="zh-CN"/>
          </w:rPr>
          <w:t>2.5.2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图层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2" w:history="1">
        <w:r w:rsidR="00A572F1" w:rsidRPr="005A4500">
          <w:rPr>
            <w:rStyle w:val="a6"/>
            <w:noProof/>
          </w:rPr>
          <w:t>app_layer_create_text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3" w:history="1">
        <w:r w:rsidR="00A572F1" w:rsidRPr="005A4500">
          <w:rPr>
            <w:rStyle w:val="a6"/>
            <w:noProof/>
            <w:lang w:eastAsia="zh-CN"/>
          </w:rPr>
          <w:t>app_layer_set_text_text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4" w:history="1">
        <w:r w:rsidR="00A572F1" w:rsidRPr="005A4500">
          <w:rPr>
            <w:rStyle w:val="a6"/>
            <w:noProof/>
            <w:lang w:eastAsia="zh-CN"/>
          </w:rPr>
          <w:t>maibu_layer_get_text_text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5" w:history="1">
        <w:r w:rsidR="00A572F1" w:rsidRPr="005A4500">
          <w:rPr>
            <w:rStyle w:val="a6"/>
            <w:noProof/>
            <w:lang w:eastAsia="zh-CN"/>
          </w:rPr>
          <w:t>maibu_layer_get_text_frame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6" w:history="1">
        <w:r w:rsidR="00A572F1" w:rsidRPr="005A4500">
          <w:rPr>
            <w:rStyle w:val="a6"/>
            <w:noProof/>
          </w:rPr>
          <w:t>app_layer_create_bitmap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7" w:history="1">
        <w:r w:rsidR="00A572F1" w:rsidRPr="005A4500">
          <w:rPr>
            <w:rStyle w:val="a6"/>
            <w:noProof/>
            <w:lang w:eastAsia="zh-CN"/>
          </w:rPr>
          <w:t>app_layer_set_bitmap_bitmap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8" w:history="1">
        <w:r w:rsidR="00A572F1" w:rsidRPr="005A4500">
          <w:rPr>
            <w:rStyle w:val="a6"/>
            <w:noProof/>
            <w:lang w:eastAsia="zh-CN"/>
          </w:rPr>
          <w:t>maibu_layer_get_bitmap_frame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59" w:history="1">
        <w:r w:rsidR="00A572F1" w:rsidRPr="005A4500">
          <w:rPr>
            <w:rStyle w:val="a6"/>
            <w:noProof/>
            <w:lang w:eastAsia="zh-CN"/>
          </w:rPr>
          <w:t>app_layer_create_scroll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_Toc456271859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29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0" w:history="1">
        <w:r w:rsidR="00A572F1" w:rsidRPr="005A4500">
          <w:rPr>
            <w:rStyle w:val="a6"/>
            <w:noProof/>
          </w:rPr>
          <w:t>app_layer_set_scroll_text_key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1" w:history="1">
        <w:r w:rsidR="00A572F1" w:rsidRPr="005A4500">
          <w:rPr>
            <w:rStyle w:val="a6"/>
            <w:noProof/>
          </w:rPr>
          <w:t>app_layer_create_geometry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2" w:history="1">
        <w:r w:rsidR="00A572F1" w:rsidRPr="005A4500">
          <w:rPr>
            <w:rStyle w:val="a6"/>
            <w:noProof/>
          </w:rPr>
          <w:t>app_layer_create_multi_menu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3" w:history="1">
        <w:r w:rsidR="00A572F1" w:rsidRPr="005A4500">
          <w:rPr>
            <w:rStyle w:val="a6"/>
            <w:noProof/>
          </w:rPr>
          <w:t>app_layer_add_multi_menu_item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4" w:history="1">
        <w:r w:rsidR="00A572F1" w:rsidRPr="005A4500">
          <w:rPr>
            <w:rStyle w:val="a6"/>
            <w:noProof/>
          </w:rPr>
          <w:t>app_layer_add_multi_menu_element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5" w:history="1">
        <w:r w:rsidR="00A572F1" w:rsidRPr="005A4500">
          <w:rPr>
            <w:rStyle w:val="a6"/>
            <w:noProof/>
          </w:rPr>
          <w:t>app_layer_set_multi_menu_selected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6" w:history="1">
        <w:r w:rsidR="00A572F1" w:rsidRPr="005A4500">
          <w:rPr>
            <w:rStyle w:val="a6"/>
            <w:noProof/>
          </w:rPr>
          <w:t>app_layer_</w:t>
        </w:r>
        <w:r w:rsidR="00A572F1" w:rsidRPr="005A4500">
          <w:rPr>
            <w:rStyle w:val="a6"/>
            <w:noProof/>
            <w:lang w:eastAsia="zh-CN"/>
          </w:rPr>
          <w:t>get</w:t>
        </w:r>
        <w:r w:rsidR="00A572F1" w:rsidRPr="005A4500">
          <w:rPr>
            <w:rStyle w:val="a6"/>
            <w:noProof/>
          </w:rPr>
          <w:t>_multi_menu_selected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7" w:history="1">
        <w:r w:rsidR="00A572F1" w:rsidRPr="005A4500">
          <w:rPr>
            <w:rStyle w:val="a6"/>
            <w:noProof/>
            <w:lang w:eastAsia="zh-CN"/>
          </w:rPr>
          <w:t>app_layer_set_multi_menu_item_text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8" w:history="1">
        <w:r w:rsidR="00A572F1" w:rsidRPr="005A4500">
          <w:rPr>
            <w:rStyle w:val="a6"/>
            <w:noProof/>
            <w:lang w:eastAsia="zh-CN"/>
          </w:rPr>
          <w:t>app_layer_set_multi_menu_item_bitmap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69" w:history="1">
        <w:r w:rsidR="00A572F1" w:rsidRPr="005A4500">
          <w:rPr>
            <w:rStyle w:val="a6"/>
            <w:noProof/>
            <w:lang w:eastAsia="zh-CN"/>
          </w:rPr>
          <w:t>app_layer_set_bg_color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_Toc456271869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0" w:history="1">
        <w:r w:rsidR="00A572F1" w:rsidRPr="005A4500">
          <w:rPr>
            <w:rStyle w:val="a6"/>
            <w:noProof/>
          </w:rPr>
          <w:t>app_layer_set_selected_status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1" w:history="1">
        <w:r w:rsidR="00A572F1" w:rsidRPr="005A4500">
          <w:rPr>
            <w:rStyle w:val="a6"/>
            <w:noProof/>
            <w:lang w:eastAsia="zh-CN"/>
          </w:rPr>
          <w:t>maibu</w:t>
        </w:r>
        <w:r w:rsidR="00A572F1" w:rsidRPr="005A4500">
          <w:rPr>
            <w:rStyle w:val="a6"/>
            <w:noProof/>
          </w:rPr>
          <w:t>_layer_set_</w:t>
        </w:r>
        <w:r w:rsidR="00A572F1" w:rsidRPr="005A4500">
          <w:rPr>
            <w:rStyle w:val="a6"/>
            <w:noProof/>
            <w:lang w:eastAsia="zh-CN"/>
          </w:rPr>
          <w:t>visible</w:t>
        </w:r>
        <w:r w:rsidR="00A572F1" w:rsidRPr="005A4500">
          <w:rPr>
            <w:rStyle w:val="a6"/>
            <w:noProof/>
          </w:rPr>
          <w:t>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2" w:history="1">
        <w:r w:rsidR="00A572F1" w:rsidRPr="005A4500">
          <w:rPr>
            <w:rStyle w:val="a6"/>
            <w:noProof/>
            <w:lang w:eastAsia="zh-CN"/>
          </w:rPr>
          <w:t>2.5.3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插件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3" w:history="1">
        <w:r w:rsidR="00A572F1" w:rsidRPr="005A4500">
          <w:rPr>
            <w:rStyle w:val="a6"/>
            <w:noProof/>
            <w:lang w:eastAsia="zh-CN"/>
          </w:rPr>
          <w:t>app_plug_status_bar_create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4" w:history="1">
        <w:r w:rsidR="00A572F1" w:rsidRPr="005A4500">
          <w:rPr>
            <w:rStyle w:val="a6"/>
            <w:noProof/>
            <w:lang w:eastAsia="zh-CN"/>
          </w:rPr>
          <w:t>app_plug_status_bar_add_time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5" w:history="1">
        <w:r w:rsidR="00A572F1" w:rsidRPr="005A4500">
          <w:rPr>
            <w:rStyle w:val="a6"/>
            <w:noProof/>
            <w:lang w:eastAsia="zh-CN"/>
          </w:rPr>
          <w:t>app_plug_status_bar_add_battery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6" w:history="1">
        <w:r w:rsidR="00A572F1" w:rsidRPr="005A4500">
          <w:rPr>
            <w:rStyle w:val="a6"/>
            <w:noProof/>
            <w:lang w:eastAsia="zh-CN"/>
          </w:rPr>
          <w:t>app_plug_status_bar_add_ble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877" w:history="1">
        <w:r w:rsidR="00A572F1" w:rsidRPr="005A4500">
          <w:rPr>
            <w:rStyle w:val="a6"/>
            <w:noProof/>
            <w:lang w:eastAsia="zh-CN"/>
          </w:rPr>
          <w:t>2.5.4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8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LayerType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7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_Toc456271879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0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LayerText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1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LayerScroll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2" w:history="1">
        <w:r w:rsidR="00A572F1" w:rsidRPr="005A4500">
          <w:rPr>
            <w:rStyle w:val="a6"/>
            <w:noProof/>
          </w:rPr>
          <w:t>struct LayerMultiMenu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3" w:history="1">
        <w:r w:rsidR="00A572F1" w:rsidRPr="005A4500">
          <w:rPr>
            <w:rStyle w:val="a6"/>
            <w:noProof/>
          </w:rPr>
          <w:t>struct MultiMenuItem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4" w:history="1">
        <w:r w:rsidR="00A572F1" w:rsidRPr="005A4500">
          <w:rPr>
            <w:rStyle w:val="a6"/>
            <w:noProof/>
          </w:rPr>
          <w:t>struct Element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5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LayerGeometry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6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Geometry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7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GeometryType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8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Click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89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ButtonId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_Toc456271889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0" w:history="1">
        <w:r w:rsidR="00A572F1" w:rsidRPr="005A4500">
          <w:rPr>
            <w:rStyle w:val="a6"/>
            <w:noProof/>
          </w:rPr>
          <w:t>Click</w:t>
        </w:r>
        <w:r w:rsidR="00A572F1" w:rsidRPr="005A4500">
          <w:rPr>
            <w:rStyle w:val="a6"/>
            <w:noProof/>
            <w:lang w:eastAsia="zh-CN"/>
          </w:rPr>
          <w:t>Callback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1" w:history="1">
        <w:r w:rsidR="00A572F1" w:rsidRPr="005A4500">
          <w:rPr>
            <w:rStyle w:val="a6"/>
            <w:noProof/>
          </w:rPr>
          <w:t>struct GRect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2" w:history="1">
        <w:r w:rsidR="00A572F1" w:rsidRPr="005A4500">
          <w:rPr>
            <w:rStyle w:val="a6"/>
            <w:noProof/>
          </w:rPr>
          <w:t>struct GPoint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3" w:history="1">
        <w:r w:rsidR="00A572F1" w:rsidRPr="005A4500">
          <w:rPr>
            <w:rStyle w:val="a6"/>
            <w:noProof/>
          </w:rPr>
          <w:t>struct GSize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4" w:history="1">
        <w:r w:rsidR="00A572F1" w:rsidRPr="005A4500">
          <w:rPr>
            <w:rStyle w:val="a6"/>
            <w:noProof/>
          </w:rPr>
          <w:t>struct GBitmap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5" w:history="1">
        <w:r w:rsidR="00A572F1" w:rsidRPr="005A4500">
          <w:rPr>
            <w:rStyle w:val="a6"/>
            <w:noProof/>
          </w:rPr>
          <w:t>enum GAlign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38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6" w:history="1">
        <w:r w:rsidR="00A572F1" w:rsidRPr="005A4500">
          <w:rPr>
            <w:rStyle w:val="a6"/>
            <w:noProof/>
          </w:rPr>
          <w:t>enum GColor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7" w:history="1">
        <w:r w:rsidR="00A572F1" w:rsidRPr="005A4500">
          <w:rPr>
            <w:rStyle w:val="a6"/>
            <w:noProof/>
          </w:rPr>
          <w:t>struct GPathInfo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8" w:history="1">
        <w:r w:rsidR="00A572F1" w:rsidRPr="005A4500">
          <w:rPr>
            <w:rStyle w:val="a6"/>
            <w:noProof/>
          </w:rPr>
          <w:t>enum F</w:t>
        </w:r>
        <w:r w:rsidR="00A572F1" w:rsidRPr="005A4500">
          <w:rPr>
            <w:rStyle w:val="a6"/>
            <w:noProof/>
            <w:lang w:eastAsia="zh-CN"/>
          </w:rPr>
          <w:t>ill</w:t>
        </w:r>
        <w:r w:rsidR="00A572F1" w:rsidRPr="005A4500">
          <w:rPr>
            <w:rStyle w:val="a6"/>
            <w:noProof/>
          </w:rPr>
          <w:t>T</w:t>
        </w:r>
        <w:r w:rsidR="00A572F1" w:rsidRPr="005A4500">
          <w:rPr>
            <w:rStyle w:val="a6"/>
            <w:noProof/>
            <w:lang w:eastAsia="zh-CN"/>
          </w:rPr>
          <w:t>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899" w:history="1">
        <w:r w:rsidR="00A572F1" w:rsidRPr="005A4500">
          <w:rPr>
            <w:rStyle w:val="a6"/>
            <w:noProof/>
          </w:rPr>
          <w:t xml:space="preserve">struct </w:t>
        </w:r>
        <w:r w:rsidR="00A572F1" w:rsidRPr="005A4500">
          <w:rPr>
            <w:rStyle w:val="a6"/>
            <w:noProof/>
            <w:lang w:eastAsia="zh-CN"/>
          </w:rPr>
          <w:t>GFont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_Toc456271899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39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0" w:history="1">
        <w:r w:rsidR="00A572F1" w:rsidRPr="005A4500">
          <w:rPr>
            <w:rStyle w:val="a6"/>
            <w:noProof/>
            <w:lang w:eastAsia="zh-CN"/>
          </w:rPr>
          <w:t>AnimationType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1" w:history="1">
        <w:r w:rsidR="00A572F1" w:rsidRPr="005A4500">
          <w:rPr>
            <w:rStyle w:val="a6"/>
            <w:noProof/>
            <w:lang w:eastAsia="zh-CN"/>
          </w:rPr>
          <w:t>struct Line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2" w:history="1">
        <w:r w:rsidR="00A572F1" w:rsidRPr="005A4500">
          <w:rPr>
            <w:rStyle w:val="a6"/>
            <w:noProof/>
            <w:lang w:eastAsia="zh-CN"/>
          </w:rPr>
          <w:t>struct LineSet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3" w:history="1">
        <w:r w:rsidR="00A572F1" w:rsidRPr="005A4500">
          <w:rPr>
            <w:rStyle w:val="a6"/>
            <w:noProof/>
            <w:lang w:eastAsia="zh-CN"/>
          </w:rPr>
          <w:t>struct Circle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40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4" w:history="1">
        <w:r w:rsidR="00A572F1" w:rsidRPr="005A4500">
          <w:rPr>
            <w:rStyle w:val="a6"/>
            <w:noProof/>
            <w:lang w:eastAsia="zh-CN"/>
          </w:rPr>
          <w:t>struct Polygon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05" w:history="1">
        <w:r w:rsidR="00A572F1" w:rsidRPr="005A4500">
          <w:rPr>
            <w:rStyle w:val="a6"/>
            <w:noProof/>
            <w:lang w:eastAsia="zh-CN"/>
          </w:rPr>
          <w:t>2.6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OS</w:t>
        </w:r>
        <w:r w:rsidR="00A572F1" w:rsidRPr="005A4500">
          <w:rPr>
            <w:rStyle w:val="a6"/>
            <w:rFonts w:hint="eastAsia"/>
            <w:noProof/>
            <w:lang w:eastAsia="zh-CN"/>
          </w:rPr>
          <w:t>系统信息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06" w:history="1">
        <w:r w:rsidR="00A572F1" w:rsidRPr="005A4500">
          <w:rPr>
            <w:rStyle w:val="a6"/>
            <w:noProof/>
            <w:lang w:eastAsia="zh-CN"/>
          </w:rPr>
          <w:t>2.6.1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接口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7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get_user_account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8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get_os_version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09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get_watch_id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_Toc456271909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41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_get_bootloader_version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_get_sport_data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</w:t>
        </w:r>
        <w:r w:rsidR="00A572F1" w:rsidRPr="005A4500">
          <w:rPr>
            <w:rStyle w:val="a6"/>
            <w:noProof/>
          </w:rPr>
          <w:t xml:space="preserve"> </w:t>
        </w:r>
        <w:r w:rsidR="00A572F1" w:rsidRPr="005A4500">
          <w:rPr>
            <w:rStyle w:val="a6"/>
            <w:noProof/>
            <w:lang w:eastAsia="zh-CN"/>
          </w:rPr>
          <w:t>accel_data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3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_get_altitude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42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4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_get_pressure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5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_get_temperature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6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7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_get_ble_rssi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43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8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_get_battery_percent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19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_get_system_tick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_Toc456271919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0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_get_speed_info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1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_get_lunar_calendar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44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2" w:history="1">
        <w:r w:rsidR="00A572F1" w:rsidRPr="005A4500">
          <w:rPr>
            <w:rStyle w:val="a6"/>
            <w:noProof/>
            <w:lang w:eastAsia="zh-CN"/>
          </w:rPr>
          <w:t>m</w:t>
        </w:r>
        <w:r w:rsidR="00A572F1" w:rsidRPr="005A4500">
          <w:rPr>
            <w:rStyle w:val="a6"/>
            <w:noProof/>
          </w:rPr>
          <w:t>aibu</w:t>
        </w:r>
        <w:r w:rsidR="00A572F1" w:rsidRPr="005A4500">
          <w:rPr>
            <w:rStyle w:val="a6"/>
            <w:noProof/>
            <w:lang w:eastAsia="zh-CN"/>
          </w:rPr>
          <w:t>_get_phone_type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_Toc456271922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30"/>
        <w:tabs>
          <w:tab w:val="left" w:pos="1200"/>
          <w:tab w:val="right" w:leader="dot" w:pos="8303"/>
        </w:tabs>
        <w:rPr>
          <w:rFonts w:ascii="Calibri" w:hAnsi="Calibri"/>
          <w:b w:val="0"/>
          <w:iCs w:val="0"/>
          <w:noProof/>
          <w:kern w:val="2"/>
          <w:sz w:val="21"/>
          <w:szCs w:val="22"/>
          <w:lang w:eastAsia="zh-CN"/>
        </w:rPr>
      </w:pPr>
      <w:hyperlink w:anchor="_Toc456271923" w:history="1">
        <w:r w:rsidR="00A572F1" w:rsidRPr="005A4500">
          <w:rPr>
            <w:rStyle w:val="a6"/>
            <w:noProof/>
            <w:lang w:eastAsia="zh-CN"/>
          </w:rPr>
          <w:t>2.6.2</w:t>
        </w:r>
        <w:r w:rsidR="00A572F1" w:rsidRPr="000333E3">
          <w:rPr>
            <w:rFonts w:ascii="Calibri" w:hAnsi="Calibri"/>
            <w:b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rFonts w:hint="eastAsia"/>
            <w:noProof/>
            <w:lang w:eastAsia="zh-CN"/>
          </w:rPr>
          <w:t>类型定义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_Toc456271923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4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SportData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_Toc456271924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5" w:history="1">
        <w:r w:rsidR="00A572F1" w:rsidRPr="005A4500">
          <w:rPr>
            <w:rStyle w:val="a6"/>
            <w:noProof/>
          </w:rPr>
          <w:t xml:space="preserve">enum </w:t>
        </w:r>
        <w:r w:rsidR="00A572F1" w:rsidRPr="005A4500">
          <w:rPr>
            <w:rStyle w:val="a6"/>
            <w:noProof/>
            <w:lang w:eastAsia="zh-CN"/>
          </w:rPr>
          <w:t>BLEStatus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_Toc456271925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45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6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SpeedInfo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_Toc456271926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7" w:history="1">
        <w:r w:rsidR="00A572F1" w:rsidRPr="005A4500">
          <w:rPr>
            <w:rStyle w:val="a6"/>
            <w:noProof/>
          </w:rPr>
          <w:t xml:space="preserve">typedef struct </w:t>
        </w:r>
        <w:r w:rsidR="00A572F1" w:rsidRPr="005A4500">
          <w:rPr>
            <w:rStyle w:val="a6"/>
            <w:noProof/>
            <w:lang w:eastAsia="zh-CN"/>
          </w:rPr>
          <w:t>SLunarData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_Toc456271927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28" w:history="1">
        <w:r w:rsidR="00A572F1" w:rsidRPr="005A4500">
          <w:rPr>
            <w:rStyle w:val="a6"/>
            <w:noProof/>
            <w:lang w:eastAsia="zh-CN"/>
          </w:rPr>
          <w:t>enum  PhoneType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_Toc456271928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46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21"/>
        <w:tabs>
          <w:tab w:val="left" w:pos="800"/>
          <w:tab w:val="right" w:leader="dot" w:pos="8303"/>
        </w:tabs>
        <w:rPr>
          <w:rFonts w:ascii="Calibri" w:hAnsi="Calibri"/>
          <w:b w:val="0"/>
          <w:smallCaps w:val="0"/>
          <w:noProof/>
          <w:kern w:val="2"/>
          <w:sz w:val="21"/>
          <w:szCs w:val="22"/>
          <w:lang w:eastAsia="zh-CN"/>
        </w:rPr>
      </w:pPr>
      <w:hyperlink w:anchor="_Toc456271929" w:history="1">
        <w:r w:rsidR="00A572F1" w:rsidRPr="005A4500">
          <w:rPr>
            <w:rStyle w:val="a6"/>
            <w:noProof/>
            <w:lang w:eastAsia="zh-CN"/>
          </w:rPr>
          <w:t>2.7</w:t>
        </w:r>
        <w:r w:rsidR="00A572F1" w:rsidRPr="000333E3">
          <w:rPr>
            <w:rFonts w:ascii="Calibri" w:hAnsi="Calibri"/>
            <w:b w:val="0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572F1" w:rsidRPr="005A4500">
          <w:rPr>
            <w:rStyle w:val="a6"/>
            <w:noProof/>
            <w:lang w:eastAsia="zh-CN"/>
          </w:rPr>
          <w:t>APP</w:t>
        </w:r>
        <w:r w:rsidR="00A572F1" w:rsidRPr="005A4500">
          <w:rPr>
            <w:rStyle w:val="a6"/>
            <w:rFonts w:hint="eastAsia"/>
            <w:noProof/>
            <w:lang w:eastAsia="zh-CN"/>
          </w:rPr>
          <w:t>日志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_Toc456271929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0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clear_log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_Toc456271930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A572F1" w:rsidRPr="000333E3" w:rsidRDefault="00D92398">
      <w:pPr>
        <w:pStyle w:val="41"/>
        <w:tabs>
          <w:tab w:val="right" w:leader="dot" w:pos="8303"/>
        </w:tabs>
        <w:rPr>
          <w:rFonts w:ascii="Calibri" w:hAnsi="Calibri"/>
          <w:noProof/>
          <w:kern w:val="2"/>
          <w:sz w:val="21"/>
          <w:szCs w:val="22"/>
          <w:lang w:eastAsia="zh-CN"/>
        </w:rPr>
      </w:pPr>
      <w:hyperlink w:anchor="_Toc456271931" w:history="1">
        <w:r w:rsidR="00A572F1" w:rsidRPr="005A4500">
          <w:rPr>
            <w:rStyle w:val="a6"/>
            <w:noProof/>
          </w:rPr>
          <w:t>maibu_</w:t>
        </w:r>
        <w:r w:rsidR="00A572F1" w:rsidRPr="005A4500">
          <w:rPr>
            <w:rStyle w:val="a6"/>
            <w:noProof/>
            <w:lang w:eastAsia="zh-CN"/>
          </w:rPr>
          <w:t>print_log</w:t>
        </w:r>
        <w:r w:rsidR="00A572F1">
          <w:rPr>
            <w:noProof/>
            <w:webHidden/>
          </w:rPr>
          <w:tab/>
        </w:r>
        <w:r w:rsidR="00A572F1">
          <w:rPr>
            <w:noProof/>
            <w:webHidden/>
          </w:rPr>
          <w:fldChar w:fldCharType="begin"/>
        </w:r>
        <w:r w:rsidR="00A572F1">
          <w:rPr>
            <w:noProof/>
            <w:webHidden/>
          </w:rPr>
          <w:instrText xml:space="preserve"> PAGEREF _Toc456271931 \h </w:instrText>
        </w:r>
        <w:r w:rsidR="00A572F1">
          <w:rPr>
            <w:noProof/>
            <w:webHidden/>
          </w:rPr>
        </w:r>
        <w:r w:rsidR="00A572F1">
          <w:rPr>
            <w:noProof/>
            <w:webHidden/>
          </w:rPr>
          <w:fldChar w:fldCharType="separate"/>
        </w:r>
        <w:r w:rsidR="00A572F1">
          <w:rPr>
            <w:noProof/>
            <w:webHidden/>
          </w:rPr>
          <w:t>47</w:t>
        </w:r>
        <w:r w:rsidR="00A572F1">
          <w:rPr>
            <w:noProof/>
            <w:webHidden/>
          </w:rPr>
          <w:fldChar w:fldCharType="end"/>
        </w:r>
      </w:hyperlink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r>
        <w:rPr>
          <w:rFonts w:ascii="Times New Roman" w:hAnsi="Times New Roman" w:cs="Arial"/>
          <w:b w:val="0"/>
          <w:bCs w:val="0"/>
          <w:caps/>
          <w:kern w:val="0"/>
          <w:sz w:val="20"/>
          <w:szCs w:val="20"/>
          <w:lang w:eastAsia="zh-CN"/>
        </w:rPr>
        <w:lastRenderedPageBreak/>
        <w:fldChar w:fldCharType="end"/>
      </w:r>
      <w:bookmarkStart w:id="14" w:name="_Toc456271775"/>
      <w:r>
        <w:rPr>
          <w:rFonts w:hint="eastAsia"/>
          <w:kern w:val="2"/>
          <w:sz w:val="36"/>
          <w:szCs w:val="36"/>
          <w:lang w:eastAsia="zh-CN"/>
        </w:rPr>
        <w:t>概况</w:t>
      </w:r>
      <w:bookmarkEnd w:id="13"/>
      <w:bookmarkEnd w:id="14"/>
    </w:p>
    <w:p w:rsidR="00D919F8" w:rsidRDefault="00D92398">
      <w:pPr>
        <w:jc w:val="center"/>
        <w:rPr>
          <w:lang w:eastAsia="zh-CN"/>
        </w:rPr>
      </w:pPr>
      <w:r>
        <w:rPr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307.2pt;height:435pt;mso-position-horizontal-relative:page;mso-position-vertical-relative:page">
            <v:imagedata r:id="rId12" o:title="OS框架"/>
          </v:shape>
        </w:pict>
      </w:r>
    </w:p>
    <w:p w:rsidR="00D919F8" w:rsidRDefault="00D919F8">
      <w:pPr>
        <w:jc w:val="center"/>
        <w:rPr>
          <w:lang w:eastAsia="zh-CN"/>
        </w:rPr>
      </w:pPr>
    </w:p>
    <w:p w:rsidR="00D919F8" w:rsidRPr="001D3D1D" w:rsidRDefault="00D919F8">
      <w:pPr>
        <w:spacing w:line="360" w:lineRule="auto"/>
        <w:rPr>
          <w:rFonts w:cs="Arial"/>
          <w:color w:val="FF0000"/>
          <w:sz w:val="24"/>
          <w:szCs w:val="24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说明：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麦步手表因为硬件的限制，无法做到像大型的系统一样资源基本无限制的使用，所以在编写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的代码时请注意：</w:t>
      </w:r>
    </w:p>
    <w:p w:rsidR="00D919F8" w:rsidRPr="001D3D1D" w:rsidRDefault="00D919F8">
      <w:pPr>
        <w:ind w:firstLineChars="250" w:firstLine="500"/>
        <w:rPr>
          <w:iCs/>
          <w:color w:val="FF0000"/>
          <w:lang w:eastAsia="zh-CN"/>
        </w:rPr>
      </w:pPr>
      <w:r w:rsidRPr="001D3D1D">
        <w:rPr>
          <w:rFonts w:hint="eastAsia"/>
          <w:iCs/>
          <w:color w:val="FF0000"/>
          <w:lang w:eastAsia="zh-CN"/>
        </w:rPr>
        <w:t>请尽量少使用全局变量，同时不要使用非静态的全局变量，系统分配给</w:t>
      </w:r>
      <w:r w:rsidRPr="001D3D1D">
        <w:rPr>
          <w:rFonts w:hint="eastAsia"/>
          <w:iCs/>
          <w:color w:val="FF0000"/>
          <w:lang w:eastAsia="zh-CN"/>
        </w:rPr>
        <w:t>APP</w:t>
      </w:r>
      <w:r w:rsidRPr="001D3D1D">
        <w:rPr>
          <w:rFonts w:hint="eastAsia"/>
          <w:iCs/>
          <w:color w:val="FF0000"/>
          <w:lang w:eastAsia="zh-CN"/>
        </w:rPr>
        <w:t>的内存大小为</w:t>
      </w:r>
      <w:r w:rsidRPr="001D3D1D">
        <w:rPr>
          <w:rFonts w:hint="eastAsia"/>
          <w:iCs/>
          <w:color w:val="FF0000"/>
          <w:lang w:eastAsia="zh-CN"/>
        </w:rPr>
        <w:t>500</w:t>
      </w:r>
      <w:r w:rsidRPr="001D3D1D">
        <w:rPr>
          <w:rFonts w:hint="eastAsia"/>
          <w:iCs/>
          <w:color w:val="FF0000"/>
          <w:lang w:eastAsia="zh-CN"/>
        </w:rPr>
        <w:t>字节，请一定注意内存的使用。</w:t>
      </w:r>
    </w:p>
    <w:p w:rsidR="00D919F8" w:rsidRDefault="00D919F8">
      <w:pPr>
        <w:rPr>
          <w:lang w:eastAsia="zh-CN"/>
        </w:rPr>
      </w:pPr>
      <w:r>
        <w:rPr>
          <w:iCs/>
          <w:lang w:eastAsia="zh-CN"/>
        </w:rPr>
        <w:br w:type="page"/>
      </w:r>
    </w:p>
    <w:p w:rsidR="00D919F8" w:rsidRDefault="00D919F8">
      <w:pPr>
        <w:pStyle w:val="1"/>
        <w:pageBreakBefore w:val="0"/>
        <w:numPr>
          <w:ilvl w:val="0"/>
          <w:numId w:val="3"/>
        </w:numPr>
        <w:tabs>
          <w:tab w:val="left" w:pos="425"/>
        </w:tabs>
        <w:rPr>
          <w:kern w:val="2"/>
          <w:sz w:val="36"/>
          <w:szCs w:val="36"/>
          <w:lang w:eastAsia="zh-CN"/>
        </w:rPr>
      </w:pPr>
      <w:bookmarkStart w:id="15" w:name="_Toc456271776"/>
      <w:r>
        <w:rPr>
          <w:rFonts w:hint="eastAsia"/>
          <w:kern w:val="2"/>
          <w:sz w:val="36"/>
          <w:szCs w:val="36"/>
          <w:lang w:eastAsia="zh-CN"/>
        </w:rPr>
        <w:t>接口</w:t>
      </w:r>
      <w:bookmarkEnd w:id="15"/>
    </w:p>
    <w:p w:rsidR="00D919F8" w:rsidRDefault="00D919F8">
      <w:pPr>
        <w:rPr>
          <w:lang w:eastAsia="zh-CN"/>
        </w:rPr>
      </w:pPr>
    </w:p>
    <w:p w:rsidR="00BE29E2" w:rsidRDefault="00BE29E2">
      <w:pPr>
        <w:rPr>
          <w:lang w:eastAsia="zh-CN"/>
        </w:rPr>
      </w:pPr>
    </w:p>
    <w:p w:rsidR="00613B60" w:rsidRDefault="00613B60" w:rsidP="00613B60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6" w:name="_Toc456271777"/>
      <w:r>
        <w:rPr>
          <w:rFonts w:hint="eastAsia"/>
          <w:lang w:eastAsia="zh-CN"/>
        </w:rPr>
        <w:t>APP</w:t>
      </w:r>
      <w:r w:rsidR="00072FD0">
        <w:rPr>
          <w:rFonts w:hint="eastAsia"/>
          <w:lang w:eastAsia="zh-CN"/>
        </w:rPr>
        <w:t>通讯</w:t>
      </w:r>
      <w:bookmarkEnd w:id="16"/>
    </w:p>
    <w:p w:rsidR="00613B60" w:rsidRDefault="00613B60" w:rsidP="00613B60">
      <w:pPr>
        <w:rPr>
          <w:lang w:eastAsia="zh-CN"/>
        </w:rPr>
      </w:pPr>
    </w:p>
    <w:p w:rsidR="00613B60" w:rsidRDefault="00AA5813" w:rsidP="00613B60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7" w:name="_Toc456271778"/>
      <w:r>
        <w:rPr>
          <w:rFonts w:hint="eastAsia"/>
          <w:lang w:eastAsia="zh-CN"/>
        </w:rPr>
        <w:t>与手机第三方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通讯</w:t>
      </w:r>
      <w:bookmarkEnd w:id="17"/>
    </w:p>
    <w:p w:rsidR="000F3BE1" w:rsidRDefault="000F3BE1" w:rsidP="000F3BE1">
      <w:pPr>
        <w:pStyle w:val="4"/>
        <w:rPr>
          <w:lang w:eastAsia="zh-CN"/>
        </w:rPr>
      </w:pPr>
      <w:bookmarkStart w:id="18" w:name="_Toc435625083"/>
      <w:bookmarkStart w:id="19" w:name="_Toc456271779"/>
      <w:r>
        <w:t>maibu_comm_</w:t>
      </w:r>
      <w:r>
        <w:rPr>
          <w:rFonts w:hint="eastAsia"/>
        </w:rPr>
        <w:t>send</w:t>
      </w:r>
      <w:r>
        <w:rPr>
          <w:rFonts w:hint="eastAsia"/>
          <w:lang w:eastAsia="zh-CN"/>
        </w:rPr>
        <w:t>_msg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lang w:eastAsia="zh-CN"/>
              </w:rPr>
              <w:t xml:space="preserve">uint32_t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comm_send</w:t>
            </w:r>
            <w:r>
              <w:rPr>
                <w:rFonts w:hint="eastAsia"/>
                <w:sz w:val="18"/>
                <w:szCs w:val="18"/>
                <w:lang w:eastAsia="zh-CN"/>
              </w:rPr>
              <w:t>_msg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const char *link_id, </w:t>
            </w:r>
            <w:r w:rsidRPr="00D77FF2">
              <w:rPr>
                <w:rFonts w:hint="eastAsia"/>
                <w:sz w:val="18"/>
                <w:szCs w:val="18"/>
              </w:rPr>
              <w:t>const uint8_t *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rFonts w:hint="eastAsia"/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 w:rsidRPr="00D77FF2">
              <w:rPr>
                <w:rFonts w:hint="eastAsia"/>
                <w:sz w:val="18"/>
                <w:szCs w:val="18"/>
              </w:rPr>
              <w:t xml:space="preserve">_t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发送数据</w:t>
            </w:r>
            <w:r>
              <w:rPr>
                <w:rFonts w:hint="eastAsia"/>
                <w:sz w:val="18"/>
                <w:szCs w:val="18"/>
                <w:lang w:eastAsia="zh-CN"/>
              </w:rPr>
              <w:t>到手机第三方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第三方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与手表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通讯的</w:t>
            </w:r>
            <w:r w:rsidR="00EB6CAD">
              <w:rPr>
                <w:rFonts w:hint="eastAsia"/>
                <w:sz w:val="18"/>
                <w:szCs w:val="18"/>
                <w:lang w:eastAsia="zh-CN"/>
              </w:rPr>
              <w:t>l</w:t>
            </w:r>
            <w:r>
              <w:rPr>
                <w:rFonts w:hint="eastAsia"/>
                <w:sz w:val="18"/>
                <w:szCs w:val="18"/>
                <w:lang w:eastAsia="zh-CN"/>
              </w:rPr>
              <w:t>ink_id</w:t>
            </w:r>
            <w:r w:rsidR="003D2919">
              <w:rPr>
                <w:rFonts w:hint="eastAsia"/>
                <w:sz w:val="18"/>
                <w:szCs w:val="18"/>
                <w:lang w:eastAsia="zh-CN"/>
              </w:rPr>
              <w:t>，字符串格式，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E442AD">
              <w:rPr>
                <w:rFonts w:hint="eastAsia"/>
                <w:sz w:val="18"/>
                <w:szCs w:val="18"/>
                <w:lang w:eastAsia="zh-CN"/>
              </w:rPr>
              <w:t>字节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8091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C80919" w:rsidRPr="00493E09" w:rsidRDefault="00C80919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</w:rPr>
            </w:pPr>
          </w:p>
        </w:tc>
      </w:tr>
      <w:tr w:rsidR="00C80919" w:rsidRPr="00D77FF2" w:rsidTr="00CF5862">
        <w:tc>
          <w:tcPr>
            <w:tcW w:w="1188" w:type="dxa"/>
            <w:shd w:val="clear" w:color="auto" w:fill="D9D9D9"/>
          </w:tcPr>
          <w:p w:rsidR="00C80919" w:rsidRPr="00D77FF2" w:rsidRDefault="00C80919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80919" w:rsidRPr="00D77FF2" w:rsidRDefault="00C80919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size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的长度限制为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</w:p>
        </w:tc>
      </w:tr>
    </w:tbl>
    <w:p w:rsidR="00C80919" w:rsidRDefault="00C80919" w:rsidP="00C80919">
      <w:pPr>
        <w:rPr>
          <w:lang w:eastAsia="zh-CN"/>
        </w:rPr>
      </w:pPr>
    </w:p>
    <w:p w:rsidR="00305CBE" w:rsidRPr="00146AC9" w:rsidRDefault="00305CBE" w:rsidP="00305CBE">
      <w:pPr>
        <w:pStyle w:val="4"/>
        <w:rPr>
          <w:lang w:eastAsia="zh-CN"/>
        </w:rPr>
      </w:pPr>
      <w:bookmarkStart w:id="20" w:name="_Toc435625084"/>
      <w:bookmarkStart w:id="21" w:name="_Toc456271780"/>
      <w:r>
        <w:t>maibu_comm_</w:t>
      </w:r>
      <w:r>
        <w:rPr>
          <w:rFonts w:hint="eastAsia"/>
          <w:lang w:eastAsia="zh-CN"/>
        </w:rPr>
        <w:t>register_msg_callback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 w:rsidRPr="00D77FF2">
              <w:rPr>
                <w:rFonts w:hint="eastAsia"/>
                <w:sz w:val="18"/>
                <w:szCs w:val="18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register_msg_callback</w:t>
            </w:r>
            <w:r w:rsidRPr="00D77FF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r:id="rId13" w:anchor="AppCommRecvCallback#AppCommRecvCallback" w:history="1">
              <w:r>
                <w:rPr>
                  <w:rStyle w:val="a6"/>
                  <w:sz w:val="18"/>
                  <w:szCs w:val="18"/>
                </w:rPr>
                <w:t>Comm</w:t>
              </w:r>
              <w:r>
                <w:rPr>
                  <w:rStyle w:val="a6"/>
                  <w:sz w:val="18"/>
                  <w:szCs w:val="18"/>
                  <w:lang w:eastAsia="zh-CN"/>
                </w:rPr>
                <w:t>Msg</w:t>
              </w:r>
            </w:hyperlink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 xml:space="preserve"> 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recv</w:t>
            </w:r>
            <w:r>
              <w:rPr>
                <w:rFonts w:hint="eastAsia"/>
                <w:sz w:val="18"/>
                <w:szCs w:val="18"/>
                <w:lang w:eastAsia="zh-CN"/>
              </w:rPr>
              <w:t>_</w:t>
            </w:r>
            <w:r w:rsidRPr="007C0F16">
              <w:rPr>
                <w:rFonts w:hint="eastAsia"/>
                <w:sz w:val="18"/>
                <w:szCs w:val="18"/>
                <w:lang w:eastAsia="zh-CN"/>
              </w:rPr>
              <w:t>callback</w:t>
            </w:r>
            <w:r>
              <w:rPr>
                <w:rFonts w:ascii="宋体" w:hAnsi="宋体" w:cs="宋体" w:hint="eastAsia"/>
                <w:sz w:val="24"/>
                <w:szCs w:val="24"/>
                <w:lang w:eastAsia="zh-CN"/>
              </w:rPr>
              <w:t>)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2" w:name="_Hlk43433329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注册接受来自手机第三方</w:t>
            </w: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</w:t>
            </w:r>
            <w:r>
              <w:rPr>
                <w:rFonts w:hint="eastAsia"/>
                <w:sz w:val="18"/>
                <w:szCs w:val="18"/>
                <w:lang w:eastAsia="zh-CN"/>
              </w:rPr>
              <w:t>的回调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recv_callback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</w:rPr>
            </w:pPr>
          </w:p>
        </w:tc>
      </w:tr>
      <w:tr w:rsidR="00305CBE" w:rsidRPr="00D77FF2" w:rsidTr="00CF5862">
        <w:tc>
          <w:tcPr>
            <w:tcW w:w="1188" w:type="dxa"/>
            <w:shd w:val="clear" w:color="auto" w:fill="D9D9D9"/>
          </w:tcPr>
          <w:p w:rsidR="00305CBE" w:rsidRPr="00D77FF2" w:rsidRDefault="00305CB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05CBE" w:rsidRPr="00D77FF2" w:rsidRDefault="00305CBE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22"/>
    </w:tbl>
    <w:p w:rsidR="00305CBE" w:rsidRPr="00C80919" w:rsidRDefault="00305CBE" w:rsidP="00C80919">
      <w:pPr>
        <w:rPr>
          <w:lang w:eastAsia="zh-CN"/>
        </w:rPr>
      </w:pPr>
    </w:p>
    <w:p w:rsidR="00613B60" w:rsidRDefault="00613B60">
      <w:pPr>
        <w:rPr>
          <w:lang w:eastAsia="zh-CN"/>
        </w:rPr>
      </w:pPr>
    </w:p>
    <w:p w:rsidR="004D1A04" w:rsidRDefault="00166E2F" w:rsidP="004D1A04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3" w:name="_Toc456271781"/>
      <w:r>
        <w:rPr>
          <w:rFonts w:hint="eastAsia"/>
          <w:lang w:eastAsia="zh-CN"/>
        </w:rPr>
        <w:t>请求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数据</w:t>
      </w:r>
      <w:bookmarkEnd w:id="23"/>
    </w:p>
    <w:p w:rsidR="00DE0DAA" w:rsidRDefault="00DE0DAA" w:rsidP="00DE0DAA">
      <w:pPr>
        <w:pStyle w:val="4"/>
        <w:rPr>
          <w:lang w:eastAsia="zh-CN"/>
        </w:rPr>
      </w:pPr>
      <w:bookmarkStart w:id="24" w:name="_Toc435625085"/>
      <w:bookmarkStart w:id="25" w:name="_Toc456271782"/>
      <w:r>
        <w:t>maibu_comm_</w:t>
      </w:r>
      <w:r>
        <w:rPr>
          <w:rFonts w:hint="eastAsia"/>
          <w:lang w:eastAsia="zh-CN"/>
        </w:rPr>
        <w:t>request_web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6" w:name="_Hlk43424790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D43BB" w:rsidRPr="0012352B" w:rsidRDefault="003D43BB" w:rsidP="0012352B">
            <w:pPr>
              <w:rPr>
                <w:sz w:val="18"/>
                <w:szCs w:val="18"/>
                <w:lang w:eastAsia="zh-CN"/>
              </w:rPr>
            </w:pPr>
            <w:bookmarkStart w:id="27" w:name="_Toc435625086"/>
            <w:r w:rsidRPr="0012352B">
              <w:rPr>
                <w:rFonts w:hint="eastAsia"/>
                <w:sz w:val="18"/>
                <w:szCs w:val="18"/>
                <w:lang w:eastAsia="zh-CN"/>
              </w:rPr>
              <w:t>uint32_t maibu_comm_request_web(const char *url,  const char *filter_param,  int32_t sync_time)</w:t>
            </w:r>
            <w:bookmarkEnd w:id="27"/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url </w:t>
            </w:r>
            <w:r>
              <w:rPr>
                <w:rFonts w:hint="eastAsia"/>
                <w:sz w:val="18"/>
                <w:szCs w:val="18"/>
                <w:lang w:eastAsia="zh-CN"/>
              </w:rPr>
              <w:t>请求链接</w:t>
            </w:r>
            <w:r>
              <w:rPr>
                <w:sz w:val="18"/>
                <w:szCs w:val="18"/>
                <w:lang w:eastAsia="zh-CN"/>
              </w:rPr>
              <w:tab/>
            </w:r>
          </w:p>
          <w:p w:rsidR="003D43BB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filter_param </w:t>
            </w:r>
            <w:r>
              <w:rPr>
                <w:rFonts w:hint="eastAsia"/>
                <w:sz w:val="18"/>
                <w:szCs w:val="18"/>
                <w:lang w:eastAsia="zh-CN"/>
              </w:rPr>
              <w:t>过滤参数，表示只接受过滤参数中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所对应的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值。不同的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使用英文逗号隔开，不需要过滤则设置为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。例如：过滤参数为“</w:t>
            </w:r>
            <w:r>
              <w:rPr>
                <w:rFonts w:hint="eastAsia"/>
                <w:sz w:val="18"/>
                <w:szCs w:val="18"/>
                <w:lang w:eastAsia="zh-CN"/>
              </w:rPr>
              <w:t>name,age,sex</w:t>
            </w:r>
            <w:r>
              <w:rPr>
                <w:rFonts w:hint="eastAsia"/>
                <w:sz w:val="18"/>
                <w:szCs w:val="18"/>
                <w:lang w:eastAsia="zh-CN"/>
              </w:rPr>
              <w:t>”三个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值。注意只返回第一次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对应的</w:t>
            </w:r>
            <w:r>
              <w:rPr>
                <w:rFonts w:hint="eastAsia"/>
                <w:sz w:val="18"/>
                <w:szCs w:val="18"/>
                <w:lang w:eastAsia="zh-CN"/>
              </w:rPr>
              <w:t>value</w:t>
            </w:r>
            <w:r>
              <w:rPr>
                <w:rFonts w:hint="eastAsia"/>
                <w:sz w:val="18"/>
                <w:szCs w:val="18"/>
                <w:lang w:eastAsia="zh-CN"/>
              </w:rPr>
              <w:t>值。</w:t>
            </w:r>
          </w:p>
          <w:p w:rsidR="003D43BB" w:rsidRPr="00D77FF2" w:rsidRDefault="003D43BB" w:rsidP="0012352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sync_time </w:t>
            </w:r>
            <w:r>
              <w:rPr>
                <w:rFonts w:hint="eastAsia"/>
                <w:sz w:val="18"/>
                <w:szCs w:val="18"/>
                <w:lang w:eastAsia="zh-CN"/>
              </w:rPr>
              <w:t>同步间隔时间，如果为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，则表示只请求一次，如果大于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，则表示间隔</w:t>
            </w: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秒请求一次，返回值与上一次不同时，系统会回调</w:t>
            </w:r>
            <w:r>
              <w:rPr>
                <w:rFonts w:hint="eastAsia"/>
                <w:sz w:val="18"/>
                <w:szCs w:val="18"/>
                <w:lang w:eastAsia="zh-CN"/>
              </w:rPr>
              <w:t>comm_register_web_callback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3D43BB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3D43BB" w:rsidRPr="00493E09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</w:rPr>
            </w:pPr>
          </w:p>
        </w:tc>
      </w:tr>
      <w:tr w:rsidR="003D43BB" w:rsidRPr="00D77FF2" w:rsidTr="00CF5862">
        <w:tc>
          <w:tcPr>
            <w:tcW w:w="1188" w:type="dxa"/>
            <w:shd w:val="clear" w:color="auto" w:fill="D9D9D9"/>
          </w:tcPr>
          <w:p w:rsidR="003D43BB" w:rsidRPr="00D77FF2" w:rsidRDefault="003D43BB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D43BB" w:rsidRPr="00D77FF2" w:rsidRDefault="003D43BB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注意</w:t>
            </w:r>
            <w:r>
              <w:rPr>
                <w:rFonts w:hint="eastAsia"/>
                <w:sz w:val="18"/>
                <w:szCs w:val="18"/>
                <w:lang w:eastAsia="zh-CN"/>
              </w:rPr>
              <w:t>url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rFonts w:hint="eastAsia"/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总长度不能超过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  <w:r>
              <w:rPr>
                <w:rFonts w:hint="eastAsia"/>
                <w:sz w:val="18"/>
                <w:szCs w:val="18"/>
                <w:lang w:eastAsia="zh-CN"/>
              </w:rPr>
              <w:t>sync_time</w:t>
            </w:r>
            <w:r>
              <w:rPr>
                <w:rFonts w:hint="eastAsia"/>
                <w:sz w:val="18"/>
                <w:szCs w:val="18"/>
                <w:lang w:eastAsia="zh-CN"/>
              </w:rPr>
              <w:t>实际最小有效值为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秒。</w:t>
            </w:r>
          </w:p>
        </w:tc>
      </w:tr>
      <w:bookmarkEnd w:id="26"/>
    </w:tbl>
    <w:p w:rsidR="004D1A04" w:rsidRDefault="004D1A04" w:rsidP="004D1A04">
      <w:pPr>
        <w:rPr>
          <w:lang w:eastAsia="zh-CN"/>
        </w:rPr>
      </w:pPr>
    </w:p>
    <w:p w:rsidR="0082127C" w:rsidRDefault="0082127C" w:rsidP="0082127C">
      <w:pPr>
        <w:pStyle w:val="4"/>
        <w:rPr>
          <w:lang w:eastAsia="zh-CN"/>
        </w:rPr>
      </w:pPr>
      <w:bookmarkStart w:id="28" w:name="_Toc435625087"/>
      <w:bookmarkStart w:id="29" w:name="_Toc456271783"/>
      <w:r>
        <w:t>maibu_comm_</w:t>
      </w:r>
      <w:r>
        <w:rPr>
          <w:rFonts w:hint="eastAsia"/>
          <w:lang w:eastAsia="zh-CN"/>
        </w:rPr>
        <w:t>register_web_callback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" w:name="_Hlk434334952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maibu_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>register_web_callback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786F89">
              <w:rPr>
                <w:sz w:val="18"/>
                <w:szCs w:val="18"/>
              </w:rPr>
              <w:t>Comm</w:t>
            </w:r>
            <w:r w:rsidRPr="00786F89"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web_callback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1" w:name="_Hlk434334910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注册收到来自</w:t>
            </w:r>
            <w:r>
              <w:rPr>
                <w:rFonts w:hint="eastAsia"/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数据的回调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8092C" w:rsidRPr="00B96D8C" w:rsidRDefault="0018092C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bookmarkEnd w:id="30"/>
      <w:bookmarkEnd w:id="31"/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</w:rPr>
            </w:pPr>
          </w:p>
        </w:tc>
      </w:tr>
      <w:tr w:rsidR="0018092C" w:rsidRPr="00D77FF2" w:rsidTr="00CF5862">
        <w:tc>
          <w:tcPr>
            <w:tcW w:w="1188" w:type="dxa"/>
            <w:shd w:val="clear" w:color="auto" w:fill="D9D9D9"/>
          </w:tcPr>
          <w:p w:rsidR="0018092C" w:rsidRPr="00D77FF2" w:rsidRDefault="0018092C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8092C" w:rsidRPr="00D77FF2" w:rsidRDefault="0018092C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4E78" w:rsidRDefault="002A4E78">
      <w:pPr>
        <w:rPr>
          <w:lang w:eastAsia="zh-CN"/>
        </w:rPr>
      </w:pPr>
    </w:p>
    <w:p w:rsidR="0021112A" w:rsidRDefault="0021112A" w:rsidP="0021112A">
      <w:pPr>
        <w:rPr>
          <w:lang w:eastAsia="zh-CN"/>
        </w:rPr>
      </w:pPr>
    </w:p>
    <w:p w:rsidR="0021112A" w:rsidRDefault="0021112A" w:rsidP="0021112A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2" w:name="_Toc456271784"/>
      <w:r>
        <w:rPr>
          <w:rFonts w:hint="eastAsia"/>
          <w:lang w:eastAsia="zh-CN"/>
        </w:rPr>
        <w:t>请求</w:t>
      </w:r>
      <w:r w:rsidR="00135743">
        <w:rPr>
          <w:rFonts w:hint="eastAsia"/>
          <w:lang w:eastAsia="zh-CN"/>
        </w:rPr>
        <w:t>手机数据</w:t>
      </w:r>
      <w:bookmarkEnd w:id="32"/>
    </w:p>
    <w:p w:rsidR="00A473A5" w:rsidRDefault="00A473A5" w:rsidP="00A473A5">
      <w:pPr>
        <w:pStyle w:val="4"/>
        <w:rPr>
          <w:lang w:eastAsia="zh-CN"/>
        </w:rPr>
      </w:pPr>
      <w:bookmarkStart w:id="33" w:name="_Toc435625088"/>
      <w:bookmarkStart w:id="34" w:name="_Toc456271785"/>
      <w:r>
        <w:t>maibu_comm_</w:t>
      </w:r>
      <w:r>
        <w:rPr>
          <w:rFonts w:hint="eastAsia"/>
          <w:lang w:eastAsia="zh-CN"/>
        </w:rPr>
        <w:t>request_phone</w:t>
      </w:r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A823A7" w:rsidRPr="00AD0F59" w:rsidRDefault="00A823A7" w:rsidP="00AD0F59">
            <w:pPr>
              <w:rPr>
                <w:sz w:val="18"/>
                <w:szCs w:val="18"/>
                <w:lang w:eastAsia="zh-CN"/>
              </w:rPr>
            </w:pPr>
            <w:bookmarkStart w:id="35" w:name="_Toc435625089"/>
            <w:r w:rsidRPr="00AD0F59">
              <w:rPr>
                <w:rFonts w:hint="eastAsia"/>
                <w:sz w:val="18"/>
                <w:szCs w:val="18"/>
                <w:lang w:eastAsia="zh-CN"/>
              </w:rPr>
              <w:t>uint32_t maibu_comm_request_phone(</w:t>
            </w:r>
            <w:r w:rsidRPr="00AD0F59">
              <w:rPr>
                <w:sz w:val="18"/>
                <w:szCs w:val="18"/>
                <w:lang w:eastAsia="zh-CN"/>
              </w:rPr>
              <w:t xml:space="preserve">enum </w:t>
            </w:r>
            <w:r w:rsidRPr="00AD0F59"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AD0F59">
              <w:rPr>
                <w:sz w:val="18"/>
                <w:szCs w:val="18"/>
                <w:lang w:eastAsia="zh-CN"/>
              </w:rPr>
              <w:t>Request</w:t>
            </w:r>
            <w:hyperlink w:anchor="_enum_CommRequest" w:history="1">
              <w:r w:rsidRPr="00AD0F59">
                <w:rPr>
                  <w:rFonts w:hint="eastAsia"/>
                  <w:sz w:val="18"/>
                  <w:szCs w:val="18"/>
                  <w:lang w:eastAsia="zh-CN"/>
                </w:rPr>
                <w:t>Phone</w:t>
              </w:r>
            </w:hyperlink>
            <w:r w:rsidRPr="00AD0F59">
              <w:rPr>
                <w:rFonts w:hint="eastAsia"/>
                <w:sz w:val="18"/>
                <w:szCs w:val="18"/>
                <w:lang w:eastAsia="zh-CN"/>
              </w:rPr>
              <w:t xml:space="preserve"> type,  uint8_t *context, uint16_t context_size</w:t>
            </w:r>
            <w:bookmarkEnd w:id="35"/>
            <w:r w:rsidR="003C3CCE" w:rsidRPr="00AD0F59"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请求类型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根据不同请求类型，参数不同。</w:t>
            </w:r>
          </w:p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</w:t>
            </w:r>
            <w:r>
              <w:rPr>
                <w:sz w:val="18"/>
                <w:szCs w:val="18"/>
                <w:lang w:eastAsia="zh-CN"/>
              </w:rPr>
              <w:t>Request</w:t>
            </w:r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  <w:r>
              <w:rPr>
                <w:sz w:val="18"/>
                <w:szCs w:val="18"/>
                <w:lang w:eastAsia="zh-CN"/>
              </w:rPr>
              <w:t>GPSAltitude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请求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context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  <w:p w:rsidR="00C720D3" w:rsidRDefault="00C720D3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type=ERequestPhoneMusicControl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发送音乐控制功能，例如切换歌曲调整音量</w:t>
            </w:r>
          </w:p>
          <w:p w:rsidR="00CB5F88" w:rsidRPr="003C3CCE" w:rsidRDefault="00A823A7" w:rsidP="00CB5F88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type=</w:t>
            </w:r>
            <w:bookmarkStart w:id="36" w:name="OLE_LINK160"/>
            <w:bookmarkStart w:id="37" w:name="OLE_LINK161"/>
            <w:r w:rsidRPr="003C3CCE">
              <w:rPr>
                <w:rFonts w:hint="eastAsia"/>
                <w:sz w:val="18"/>
                <w:szCs w:val="18"/>
                <w:lang w:eastAsia="zh-CN"/>
              </w:rPr>
              <w:t>ERequestPhoneSelf</w:t>
            </w:r>
            <w:bookmarkStart w:id="38" w:name="OLE_LINK63"/>
            <w:r w:rsidRPr="003C3CCE">
              <w:rPr>
                <w:rFonts w:hint="eastAsia"/>
                <w:sz w:val="18"/>
                <w:szCs w:val="18"/>
                <w:lang w:eastAsia="zh-CN"/>
              </w:rPr>
              <w:t>De</w:t>
            </w:r>
            <w:bookmarkStart w:id="39" w:name="OLE_LINK75"/>
            <w:bookmarkStart w:id="40" w:name="OLE_LINK79"/>
            <w:r w:rsidRPr="003C3CCE">
              <w:rPr>
                <w:rFonts w:hint="eastAsia"/>
                <w:sz w:val="18"/>
                <w:szCs w:val="18"/>
                <w:lang w:eastAsia="zh-CN"/>
              </w:rPr>
              <w:t>fine</w:t>
            </w:r>
            <w:bookmarkEnd w:id="36"/>
            <w:bookmarkEnd w:id="37"/>
            <w:r w:rsidRPr="003C3CCE"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请求自定义</w:t>
            </w:r>
            <w:bookmarkEnd w:id="38"/>
            <w:bookmarkEnd w:id="39"/>
            <w:bookmarkEnd w:id="40"/>
            <w:r w:rsidRPr="003C3CCE">
              <w:rPr>
                <w:rFonts w:hint="eastAsia"/>
                <w:sz w:val="18"/>
                <w:szCs w:val="18"/>
                <w:lang w:eastAsia="zh-CN"/>
              </w:rPr>
              <w:t>数据，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为自定义命令</w:t>
            </w:r>
            <w:bookmarkStart w:id="41" w:name="_Toc447011186"/>
          </w:p>
          <w:p w:rsidR="00CB5F88" w:rsidRDefault="00CB5F88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Default="00156A71" w:rsidP="00156A71">
            <w:pPr>
              <w:jc w:val="both"/>
              <w:rPr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音乐控制命令：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</w:t>
            </w:r>
          </w:p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数据内容：</w:t>
            </w:r>
          </w:p>
          <w:tbl>
            <w:tblPr>
              <w:tblW w:w="0" w:type="auto"/>
              <w:tblInd w:w="1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495"/>
              <w:gridCol w:w="3500"/>
            </w:tblGrid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下一首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0x01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上一首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0x02</w:t>
                  </w:r>
                </w:p>
              </w:tc>
            </w:tr>
            <w:tr w:rsidR="00156A71" w:rsidRPr="00BC27B8" w:rsidTr="00BC27B8">
              <w:trPr>
                <w:trHeight w:val="90"/>
              </w:trPr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暂停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0x03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调大音量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0x04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调小音量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0x05</w:t>
                  </w:r>
                </w:p>
              </w:tc>
            </w:tr>
            <w:tr w:rsidR="00156A71" w:rsidRPr="00BC27B8" w:rsidTr="00BC27B8"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播放进度</w:t>
                  </w:r>
                </w:p>
              </w:tc>
              <w:tc>
                <w:tcPr>
                  <w:tcW w:w="3559" w:type="dxa"/>
                  <w:shd w:val="clear" w:color="auto" w:fill="auto"/>
                </w:tcPr>
                <w:p w:rsidR="00156A71" w:rsidRPr="00BC27B8" w:rsidRDefault="00156A71" w:rsidP="00BC27B8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sz w:val="18"/>
                      <w:szCs w:val="18"/>
                      <w:lang w:eastAsia="zh-CN"/>
                    </w:rPr>
                    <w:t>0x06</w:t>
                  </w:r>
                </w:p>
              </w:tc>
            </w:tr>
          </w:tbl>
          <w:p w:rsidR="00156A71" w:rsidRDefault="00156A71" w:rsidP="00156A71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例如：切换到上一首歌，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 = 1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Context: 0x02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send_music_control(void)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{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uint8_t cmd = 0x02;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ab/>
              <w:t>maibu_comm_request_phone(ERequestPhoneMusicControl, &amp;cmd, 1);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}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在切换歌曲后会下发音乐信息，包含歌手名、歌曲名、进度等。下发的回调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由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maibu_comm_register_phone_callback()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注册，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例如：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先注册回调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maibu_comm_register_phone_callback(music_data_receive_callback);</w:t>
            </w:r>
          </w:p>
          <w:p w:rsidR="00156A71" w:rsidRPr="00BC27B8" w:rsidRDefault="00156A71" w:rsidP="00156A71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music_data_receive_callback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回调中获取的数据格式如下：</w:t>
            </w:r>
          </w:p>
          <w:p w:rsidR="00156A71" w:rsidRPr="00BC27B8" w:rsidRDefault="00156A71" w:rsidP="00156A71">
            <w:pPr>
              <w:rPr>
                <w:b/>
                <w:color w:val="000000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lang w:eastAsia="zh-CN"/>
              </w:rPr>
              <w:t>music_data: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3"/>
              <w:gridCol w:w="1735"/>
              <w:gridCol w:w="3450"/>
            </w:tblGrid>
            <w:tr w:rsidR="000752D3" w:rsidRPr="00BC27B8" w:rsidTr="00BC27B8">
              <w:tc>
                <w:tcPr>
                  <w:tcW w:w="1962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127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3969" w:type="dxa"/>
                  <w:shd w:val="clear" w:color="auto" w:fill="D9D9D9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播放进度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(0~100)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progress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为必填选项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歌手名字长度</w:t>
                  </w:r>
                </w:p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如果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singer_name_size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为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0x00</w:t>
                  </w: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，则之后字段不存在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singer_name_value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歌手名字值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song_name_value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歌曲名字值</w:t>
                  </w:r>
                </w:p>
              </w:tc>
            </w:tr>
            <w:tr w:rsidR="000752D3" w:rsidRPr="00BC27B8" w:rsidTr="00BC27B8">
              <w:trPr>
                <w:trHeight w:val="90"/>
              </w:trPr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album_name_size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专辑名字长度</w:t>
                  </w:r>
                </w:p>
              </w:tc>
            </w:tr>
            <w:tr w:rsidR="000752D3" w:rsidRPr="00BC27B8" w:rsidTr="00BC27B8">
              <w:tc>
                <w:tcPr>
                  <w:tcW w:w="1962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album_name_value</w:t>
                  </w:r>
                </w:p>
              </w:tc>
              <w:tc>
                <w:tcPr>
                  <w:tcW w:w="2127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3969" w:type="dxa"/>
                </w:tcPr>
                <w:p w:rsidR="00156A71" w:rsidRPr="00BC27B8" w:rsidRDefault="00156A71" w:rsidP="00BC27B8">
                  <w:pPr>
                    <w:jc w:val="both"/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BC27B8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专辑名字值</w:t>
                  </w:r>
                </w:p>
              </w:tc>
            </w:tr>
          </w:tbl>
          <w:p w:rsidR="00BC6E61" w:rsidRPr="00CB5F88" w:rsidRDefault="00BC6E61" w:rsidP="00CB5F88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CB5F88" w:rsidRDefault="00CB5F88" w:rsidP="00525C8C">
            <w:pPr>
              <w:rPr>
                <w:sz w:val="18"/>
                <w:szCs w:val="18"/>
                <w:lang w:eastAsia="zh-CN"/>
              </w:rPr>
            </w:pPr>
          </w:p>
          <w:p w:rsidR="000752D3" w:rsidRPr="00CB5F88" w:rsidRDefault="000752D3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CB5F88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CB5F88">
              <w:rPr>
                <w:rFonts w:hint="eastAsia"/>
                <w:sz w:val="18"/>
                <w:szCs w:val="18"/>
                <w:lang w:eastAsia="zh-CN"/>
              </w:rPr>
              <w:t>自定义协议基本格式</w:t>
            </w:r>
            <w:bookmarkEnd w:id="41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BFBFBF"/>
              <w:tblLook w:val="04A0" w:firstRow="1" w:lastRow="0" w:firstColumn="1" w:lastColumn="0" w:noHBand="0" w:noVBand="1"/>
            </w:tblPr>
            <w:tblGrid>
              <w:gridCol w:w="1347"/>
              <w:gridCol w:w="5761"/>
            </w:tblGrid>
            <w:tr w:rsidR="00A823A7" w:rsidRPr="00A55AE3" w:rsidTr="007145A3">
              <w:tc>
                <w:tcPr>
                  <w:tcW w:w="1526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</w:p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（两个字节）</w:t>
                  </w:r>
                </w:p>
              </w:tc>
              <w:tc>
                <w:tcPr>
                  <w:tcW w:w="7003" w:type="dxa"/>
                  <w:shd w:val="clear" w:color="auto" w:fill="BFBFBF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协议具体数据内容或格式</w:t>
                  </w: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2" w:name="_Toc447011187"/>
            <w:r w:rsidRPr="00525C8C">
              <w:rPr>
                <w:rFonts w:hint="eastAsia"/>
                <w:sz w:val="18"/>
                <w:szCs w:val="18"/>
                <w:lang w:eastAsia="zh-CN"/>
              </w:rPr>
              <w:t>协议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列表</w:t>
            </w:r>
            <w:bookmarkEnd w:id="42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CCCCCC"/>
              <w:tblLook w:val="01E0" w:firstRow="1" w:lastRow="1" w:firstColumn="1" w:lastColumn="1" w:noHBand="0" w:noVBand="0"/>
            </w:tblPr>
            <w:tblGrid>
              <w:gridCol w:w="2761"/>
              <w:gridCol w:w="1074"/>
              <w:gridCol w:w="1103"/>
              <w:gridCol w:w="2170"/>
            </w:tblGrid>
            <w:tr w:rsidR="00A823A7" w:rsidRPr="00A55AE3" w:rsidTr="00E32E3C">
              <w:tc>
                <w:tcPr>
                  <w:tcW w:w="2761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协议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名</w:t>
                  </w:r>
                </w:p>
              </w:tc>
              <w:tc>
                <w:tcPr>
                  <w:tcW w:w="1074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值</w:t>
                  </w:r>
                </w:p>
              </w:tc>
              <w:tc>
                <w:tcPr>
                  <w:tcW w:w="1103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方向</w:t>
                  </w:r>
                </w:p>
              </w:tc>
              <w:tc>
                <w:tcPr>
                  <w:tcW w:w="2170" w:type="dxa"/>
                  <w:tcBorders>
                    <w:bottom w:val="single" w:sz="4" w:space="0" w:color="auto"/>
                  </w:tcBorders>
                  <w:shd w:val="clear" w:color="auto" w:fill="CCCCCC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E32E3C">
              <w:tc>
                <w:tcPr>
                  <w:tcW w:w="2761" w:type="dxa"/>
                  <w:shd w:val="clear" w:color="auto" w:fill="FFFFFF"/>
                </w:tcPr>
                <w:p w:rsidR="00A823A7" w:rsidRPr="00A55AE3" w:rsidRDefault="00D92398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get_ci</w:t>
                  </w:r>
                  <w:r w:rsidR="00A823A7"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ty_by_gps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手机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-&gt;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根据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GPS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获取城市</w:t>
                  </w:r>
                </w:p>
              </w:tc>
            </w:tr>
            <w:tr w:rsidR="00E32E3C" w:rsidRPr="00A55AE3" w:rsidTr="00E32E3C">
              <w:tc>
                <w:tcPr>
                  <w:tcW w:w="2761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user_log</w:t>
                  </w:r>
                </w:p>
              </w:tc>
              <w:tc>
                <w:tcPr>
                  <w:tcW w:w="1074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  <w:tc>
                <w:tcPr>
                  <w:tcW w:w="1103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-&gt;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手表</w:t>
                  </w:r>
                </w:p>
              </w:tc>
              <w:tc>
                <w:tcPr>
                  <w:tcW w:w="2170" w:type="dxa"/>
                  <w:shd w:val="clear" w:color="auto" w:fill="FFFFFF"/>
                </w:tcPr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处理用户日志数据，可以在手机客户端查看日志。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iOS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1.6.6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  <w:p w:rsidR="00E32E3C" w:rsidRPr="00370331" w:rsidRDefault="00E32E3C" w:rsidP="00370331">
                  <w:pPr>
                    <w:rPr>
                      <w:color w:val="000000"/>
                      <w:sz w:val="18"/>
                      <w:szCs w:val="18"/>
                      <w:lang w:eastAsia="zh-CN"/>
                    </w:rPr>
                  </w:pP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Android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手机客户端：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1.5.9</w:t>
                  </w:r>
                  <w:r w:rsidRPr="00370331"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及以上版本支持。</w:t>
                  </w:r>
                </w:p>
              </w:tc>
            </w:tr>
          </w:tbl>
          <w:p w:rsidR="00A823A7" w:rsidRPr="00A55AE3" w:rsidRDefault="00A823A7" w:rsidP="007145A3">
            <w:pPr>
              <w:rPr>
                <w:sz w:val="18"/>
                <w:szCs w:val="18"/>
                <w:lang w:eastAsia="zh-CN"/>
              </w:rPr>
            </w:pPr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3" w:name="_Toc447011188"/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获取城市协议手表应用请求数据内容</w:t>
            </w:r>
            <w:bookmarkEnd w:id="43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513"/>
              <w:gridCol w:w="2257"/>
              <w:gridCol w:w="2338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longitude_value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经度值（字符串）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latitude_value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纬度值（字符串），如果经度纬度都为空，则返回当前手机所在城市。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bookmarkStart w:id="44" w:name="_Toc447011189"/>
          </w:p>
          <w:p w:rsidR="00A823A7" w:rsidRPr="00525C8C" w:rsidRDefault="00A823A7" w:rsidP="00525C8C">
            <w:pPr>
              <w:rPr>
                <w:sz w:val="18"/>
                <w:szCs w:val="18"/>
                <w:lang w:eastAsia="zh-CN"/>
              </w:rPr>
            </w:pPr>
            <w:r w:rsidRPr="00525C8C">
              <w:rPr>
                <w:rFonts w:hint="eastAsia"/>
                <w:sz w:val="18"/>
                <w:szCs w:val="18"/>
                <w:lang w:eastAsia="zh-CN"/>
              </w:rPr>
              <w:t>根据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GPS</w:t>
            </w:r>
            <w:r w:rsidRPr="00525C8C">
              <w:rPr>
                <w:rFonts w:hint="eastAsia"/>
                <w:sz w:val="18"/>
                <w:szCs w:val="18"/>
                <w:lang w:eastAsia="zh-CN"/>
              </w:rPr>
              <w:t>获取城市协议手机应答数据内容</w:t>
            </w:r>
            <w:bookmarkEnd w:id="44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80"/>
              <w:gridCol w:w="2289"/>
              <w:gridCol w:w="2339"/>
            </w:tblGrid>
            <w:tr w:rsidR="00A823A7" w:rsidRPr="00A55AE3" w:rsidTr="007145A3"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843" w:type="dxa"/>
                  <w:shd w:val="clear" w:color="auto" w:fill="C0C0C0"/>
                </w:tcPr>
                <w:p w:rsidR="00A823A7" w:rsidRPr="00A55AE3" w:rsidRDefault="00A823A7" w:rsidP="00525C8C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city_id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ID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（整数）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city_name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城市名（字符串）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D92398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city_pi</w:t>
                  </w:r>
                  <w:r w:rsidR="00A823A7"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nyin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20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城市拼</w:t>
                  </w:r>
                  <w:r w:rsidR="00D92398">
                    <w:rPr>
                      <w:rFonts w:hint="eastAsia"/>
                      <w:sz w:val="18"/>
                      <w:szCs w:val="18"/>
                      <w:lang w:eastAsia="zh-CN"/>
                    </w:rPr>
                    <w:t>音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（字符串）</w:t>
                  </w:r>
                </w:p>
              </w:tc>
            </w:tr>
            <w:tr w:rsidR="00A823A7" w:rsidRPr="00A55AE3" w:rsidTr="007145A3"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city_distance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4</w:t>
                  </w:r>
                </w:p>
              </w:tc>
              <w:tc>
                <w:tcPr>
                  <w:tcW w:w="2843" w:type="dxa"/>
                  <w:shd w:val="clear" w:color="auto" w:fill="auto"/>
                </w:tcPr>
                <w:p w:rsidR="00A823A7" w:rsidRPr="00A55AE3" w:rsidRDefault="00A823A7" w:rsidP="007145A3">
                  <w:pPr>
                    <w:rPr>
                      <w:sz w:val="18"/>
                      <w:szCs w:val="18"/>
                      <w:lang w:eastAsia="zh-CN"/>
                    </w:rPr>
                  </w:pP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当前位置离城市距离（整数，单位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km</w:t>
                  </w:r>
                  <w:r w:rsidRPr="00A55AE3">
                    <w:rPr>
                      <w:rFonts w:hint="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 w:rsidR="00A823A7" w:rsidRPr="00705402" w:rsidRDefault="00A823A7" w:rsidP="00525C8C">
            <w:pPr>
              <w:rPr>
                <w:sz w:val="18"/>
                <w:szCs w:val="18"/>
                <w:lang w:eastAsia="zh-CN"/>
              </w:rPr>
            </w:pP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例如：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请求当前手机所在城市时，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内容为如下，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context_size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为</w:t>
            </w:r>
            <w:r w:rsidRPr="003C3CCE">
              <w:rPr>
                <w:rFonts w:hint="eastAsia"/>
                <w:sz w:val="18"/>
                <w:szCs w:val="18"/>
                <w:lang w:eastAsia="zh-CN"/>
              </w:rPr>
              <w:t>34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0x01,0x00,</w:t>
            </w:r>
          </w:p>
          <w:p w:rsidR="00A823A7" w:rsidRPr="003C3CCE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0x00,0x00,0x00,0x00,0x00,0x00,0x00,0x00,0x00,0x00,0x00,0x00,0x00,0x00,0x00,0x00,</w:t>
            </w:r>
          </w:p>
          <w:p w:rsidR="00A823A7" w:rsidRDefault="00A823A7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3C3CCE">
              <w:rPr>
                <w:rFonts w:hint="eastAsia"/>
                <w:sz w:val="18"/>
                <w:szCs w:val="18"/>
                <w:lang w:eastAsia="zh-CN"/>
              </w:rPr>
              <w:t>0x00,0x00,0x00,0x00,0x00,0x00,0x00,0x00,0x00,0x00,0x00,0x00,0x00,0x00,0x00,0x00</w:t>
            </w:r>
          </w:p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BE2334" w:rsidRDefault="00BE2334" w:rsidP="00BE2334">
            <w:pPr>
              <w:jc w:val="both"/>
              <w:rPr>
                <w:color w:val="FF0000"/>
                <w:sz w:val="18"/>
                <w:szCs w:val="18"/>
                <w:lang w:eastAsia="zh-CN"/>
              </w:rPr>
            </w:pPr>
            <w:bookmarkStart w:id="45" w:name="OLE_LINK220"/>
            <w:bookmarkStart w:id="46" w:name="OLE_LINK221"/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47" w:name="_Toc455673409"/>
            <w:bookmarkStart w:id="48" w:name="_Toc456271786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用户日志手表发送内容</w:t>
            </w:r>
            <w:bookmarkEnd w:id="47"/>
            <w:bookmarkEnd w:id="48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bookmarkStart w:id="49" w:name="OLE_LINK214"/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display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手机客户端显示日志内容的格式：</w:t>
                  </w:r>
                </w:p>
                <w:p w:rsidR="00BE2334" w:rsidRPr="00AD2F40" w:rsidRDefault="00BE2334" w:rsidP="00DD1C61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 w:rsidRPr="00AD2F40"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AD2F40">
                    <w:rPr>
                      <w:rFonts w:hint="eastAsia"/>
                      <w:sz w:val="18"/>
                      <w:szCs w:val="18"/>
                      <w:lang w:eastAsia="zh-CN"/>
                    </w:rPr>
                    <w:t>字符串显示，即直接输出到日志模块。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进制数据显示，用逗号隔开。</w:t>
                  </w:r>
                </w:p>
                <w:p w:rsidR="00BE2334" w:rsidRDefault="00BE2334" w:rsidP="00BE2334">
                  <w:pPr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进制显示，即每个字节转换为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16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进制数据，用逗号隔开。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data_size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2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数据长度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dat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可变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数据内容</w:t>
                  </w:r>
                  <w:bookmarkStart w:id="50" w:name="_GoBack"/>
                  <w:bookmarkEnd w:id="50"/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9"/>
          </w:tbl>
          <w:p w:rsidR="00BE2334" w:rsidRPr="00C374FE" w:rsidRDefault="00BE2334" w:rsidP="00BE2334">
            <w:pPr>
              <w:rPr>
                <w:lang w:eastAsia="zh-CN"/>
              </w:rPr>
            </w:pPr>
          </w:p>
          <w:p w:rsidR="00BE2334" w:rsidRDefault="00BE2334" w:rsidP="00BE2334">
            <w:pPr>
              <w:pStyle w:val="2"/>
              <w:spacing w:before="60"/>
              <w:rPr>
                <w:b w:val="0"/>
                <w:bCs w:val="0"/>
                <w:sz w:val="18"/>
                <w:szCs w:val="18"/>
                <w:lang w:eastAsia="zh-CN"/>
              </w:rPr>
            </w:pPr>
            <w:bookmarkStart w:id="51" w:name="_Toc455673410"/>
            <w:bookmarkStart w:id="52" w:name="_Toc456271787"/>
            <w:r w:rsidRPr="00C374FE"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用户日志手机应答内容</w:t>
            </w:r>
            <w:bookmarkEnd w:id="51"/>
            <w:bookmarkEnd w:id="52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80"/>
              <w:gridCol w:w="2289"/>
              <w:gridCol w:w="2339"/>
            </w:tblGrid>
            <w:tr w:rsidR="00BE2334" w:rsidTr="00370331">
              <w:tc>
                <w:tcPr>
                  <w:tcW w:w="2480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字段</w:t>
                  </w:r>
                </w:p>
              </w:tc>
              <w:tc>
                <w:tcPr>
                  <w:tcW w:w="228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占用字节数</w:t>
                  </w:r>
                </w:p>
              </w:tc>
              <w:tc>
                <w:tcPr>
                  <w:tcW w:w="2339" w:type="dxa"/>
                  <w:shd w:val="clear" w:color="auto" w:fill="C0C0C0"/>
                </w:tcPr>
                <w:p w:rsidR="00BE2334" w:rsidRDefault="00BE2334" w:rsidP="00370331">
                  <w:pPr>
                    <w:jc w:val="both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描述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status</w:t>
                  </w: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1</w:t>
                  </w: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 xml:space="preserve">0 </w:t>
                  </w: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成功</w:t>
                  </w:r>
                </w:p>
              </w:tc>
            </w:tr>
            <w:tr w:rsidR="00BE2334" w:rsidTr="00370331">
              <w:tc>
                <w:tcPr>
                  <w:tcW w:w="2480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28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2339" w:type="dxa"/>
                </w:tcPr>
                <w:p w:rsidR="00BE2334" w:rsidRDefault="00BE2334" w:rsidP="00370331">
                  <w:pPr>
                    <w:rPr>
                      <w:sz w:val="18"/>
                      <w:szCs w:val="18"/>
                      <w:lang w:eastAsia="zh-CN"/>
                    </w:rPr>
                  </w:pPr>
                </w:p>
              </w:tc>
            </w:tr>
            <w:bookmarkEnd w:id="45"/>
            <w:bookmarkEnd w:id="46"/>
          </w:tbl>
          <w:p w:rsidR="00E32E3C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  <w:p w:rsidR="00E32E3C" w:rsidRPr="00D77FF2" w:rsidRDefault="00E32E3C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A823A7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>
              <w:rPr>
                <w:rFonts w:hint="eastAsia"/>
                <w:sz w:val="18"/>
                <w:szCs w:val="18"/>
                <w:lang w:eastAsia="zh-CN"/>
              </w:rPr>
              <w:t>maibu_comm_register_result_callback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注册通讯结果回调，如果回调返回的通讯结果为成功，则表示上一次通讯成功，如果返回失败，用户可以在该回调中选择继续通讯。</w:t>
            </w:r>
          </w:p>
          <w:p w:rsidR="00A823A7" w:rsidRPr="00493E09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，则表示该应用之前调用过该接口，即上一次该类型的数据通讯还没有完成，发送失败，且系统不会回调用户注册的通讯结果接口。</w:t>
            </w: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A823A7" w:rsidRPr="00D77FF2" w:rsidRDefault="00A823A7" w:rsidP="00DA6E62">
            <w:pPr>
              <w:pStyle w:val="4"/>
            </w:pPr>
          </w:p>
        </w:tc>
      </w:tr>
      <w:tr w:rsidR="00A823A7" w:rsidRPr="00D77FF2" w:rsidTr="00CF5862">
        <w:tc>
          <w:tcPr>
            <w:tcW w:w="1188" w:type="dxa"/>
            <w:shd w:val="clear" w:color="auto" w:fill="D9D9D9"/>
          </w:tcPr>
          <w:p w:rsidR="00A823A7" w:rsidRPr="00D77FF2" w:rsidRDefault="00A823A7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A823A7" w:rsidRPr="00D77FF2" w:rsidRDefault="00A823A7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</w:tbl>
    <w:p w:rsidR="0021112A" w:rsidRDefault="0021112A" w:rsidP="0021112A">
      <w:pPr>
        <w:rPr>
          <w:lang w:eastAsia="zh-CN"/>
        </w:rPr>
      </w:pPr>
    </w:p>
    <w:p w:rsidR="00D75026" w:rsidRDefault="00D75026" w:rsidP="00D75026">
      <w:pPr>
        <w:pStyle w:val="4"/>
        <w:rPr>
          <w:lang w:eastAsia="zh-CN"/>
        </w:rPr>
      </w:pPr>
      <w:bookmarkStart w:id="53" w:name="_Toc435625090"/>
      <w:bookmarkStart w:id="54" w:name="_Toc456271788"/>
      <w:r>
        <w:t>maibu_comm_</w:t>
      </w:r>
      <w:r>
        <w:rPr>
          <w:lang w:eastAsia="zh-CN"/>
        </w:rPr>
        <w:t>register</w:t>
      </w:r>
      <w:r>
        <w:rPr>
          <w:rFonts w:hint="eastAsia"/>
          <w:lang w:eastAsia="zh-CN"/>
        </w:rPr>
        <w:t>_phone_callback</w:t>
      </w:r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D4E54" w:rsidRPr="0068311C" w:rsidRDefault="00DD4E54" w:rsidP="0068311C">
            <w:pPr>
              <w:rPr>
                <w:sz w:val="18"/>
                <w:szCs w:val="18"/>
                <w:lang w:eastAsia="zh-CN"/>
              </w:rPr>
            </w:pPr>
            <w:bookmarkStart w:id="55" w:name="_Toc435625091"/>
            <w:r w:rsidRPr="0068311C">
              <w:rPr>
                <w:rFonts w:hint="eastAsia"/>
                <w:sz w:val="18"/>
                <w:szCs w:val="18"/>
                <w:lang w:eastAsia="zh-CN"/>
              </w:rPr>
              <w:t>void maibu_comm_register_phone_callback(CB</w:t>
            </w:r>
            <w:r w:rsidRPr="0068311C">
              <w:rPr>
                <w:sz w:val="18"/>
                <w:szCs w:val="18"/>
                <w:lang w:eastAsia="zh-CN"/>
              </w:rPr>
              <w:t>Comm</w:t>
            </w:r>
            <w:r w:rsidRPr="0068311C">
              <w:rPr>
                <w:rFonts w:hint="eastAsia"/>
                <w:sz w:val="18"/>
                <w:szCs w:val="18"/>
                <w:lang w:eastAsia="zh-CN"/>
              </w:rPr>
              <w:t>Phone phone_callback)</w:t>
            </w:r>
            <w:bookmarkEnd w:id="55"/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56" w:name="_Hlk434335338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注册请求或接受手机数据或控制手机某些功能的回调</w:t>
            </w: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phone_callback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bookmarkEnd w:id="56"/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DD4E54" w:rsidRPr="00D77FF2" w:rsidTr="00CF5862">
        <w:tc>
          <w:tcPr>
            <w:tcW w:w="1188" w:type="dxa"/>
            <w:shd w:val="clear" w:color="auto" w:fill="D9D9D9"/>
          </w:tcPr>
          <w:p w:rsidR="00DD4E54" w:rsidRPr="00D77FF2" w:rsidRDefault="00DD4E54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D4E54" w:rsidRPr="00D77FF2" w:rsidRDefault="00DD4E54" w:rsidP="00CF586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931A99" w:rsidRDefault="00931A99" w:rsidP="00931A99">
      <w:pPr>
        <w:rPr>
          <w:lang w:eastAsia="zh-CN"/>
        </w:rPr>
      </w:pPr>
    </w:p>
    <w:p w:rsidR="00931A99" w:rsidRPr="00BC27B8" w:rsidRDefault="00931A99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7" w:name="_Toc456271789"/>
      <w:r w:rsidRPr="00BC27B8">
        <w:rPr>
          <w:color w:val="000000"/>
        </w:rPr>
        <w:t>maibu_comm_</w:t>
      </w:r>
      <w:r w:rsidRPr="00BC27B8">
        <w:rPr>
          <w:rFonts w:hint="eastAsia"/>
          <w:color w:val="000000"/>
          <w:lang w:eastAsia="zh-CN"/>
        </w:rPr>
        <w:t>sync_watchapp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maibu_comm_sync_watchapp(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AppSync" w:history="1">
              <w:r w:rsidRPr="00BC27B8">
                <w:rPr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type,  uint8_t *context, uint16_t context_size)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根据不同类型，参数不同。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type=ESyncWatchAppUpdateParam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请求或上传手表应用参数</w:t>
            </w:r>
          </w:p>
          <w:p w:rsidR="000162E8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为当前手表上某应用的参数，格式为</w:t>
            </w:r>
            <w:r w:rsidR="000162E8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字符串。</w:t>
            </w:r>
          </w:p>
          <w:p w:rsidR="009C527B" w:rsidRPr="00BC27B8" w:rsidRDefault="009C527B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为参数大小。</w:t>
            </w:r>
          </w:p>
          <w:p w:rsidR="00931A99" w:rsidRPr="00BC27B8" w:rsidRDefault="00931A99" w:rsidP="007145A3">
            <w:pPr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如果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为空或者上传的参数与手机客户端参数不一致时，手机客户端会发送最新的参数至手表应用，手表应用需要使用接口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maibu_comm_register_watchapp_callback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注册接受手表应用同步的回调。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通讯失败</w:t>
            </w:r>
          </w:p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通讯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ID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，一次通讯唯一标识，表示已通讯，但不确保一定成功，可以使用接口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maibu_comm_register_result_callback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注册发送结果回调，如果回调返回的通讯结果为成功，则表示上一次通讯成功，如果返回失败，用户可以在该回调中选择继续通讯。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context_size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不能大于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200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字节</w:t>
            </w:r>
          </w:p>
        </w:tc>
      </w:tr>
    </w:tbl>
    <w:p w:rsidR="00931A99" w:rsidRPr="00BC27B8" w:rsidRDefault="00931A99" w:rsidP="00931A99">
      <w:pPr>
        <w:rPr>
          <w:color w:val="000000"/>
          <w:lang w:eastAsia="zh-CN"/>
        </w:rPr>
      </w:pPr>
    </w:p>
    <w:p w:rsidR="00B17A53" w:rsidRPr="00BC27B8" w:rsidRDefault="00B17A53" w:rsidP="00931A99">
      <w:pPr>
        <w:rPr>
          <w:color w:val="000000"/>
          <w:lang w:eastAsia="zh-CN"/>
        </w:rPr>
      </w:pPr>
    </w:p>
    <w:p w:rsidR="00931A99" w:rsidRPr="00BC27B8" w:rsidRDefault="00931A99" w:rsidP="00931A99">
      <w:pPr>
        <w:pStyle w:val="4"/>
        <w:rPr>
          <w:color w:val="000000"/>
          <w:lang w:eastAsia="zh-CN"/>
        </w:rPr>
      </w:pPr>
      <w:bookmarkStart w:id="58" w:name="_Toc456271790"/>
      <w:r w:rsidRPr="00BC27B8">
        <w:rPr>
          <w:color w:val="000000"/>
        </w:rPr>
        <w:t>maibu_comm_</w:t>
      </w:r>
      <w:r w:rsidRPr="00BC27B8">
        <w:rPr>
          <w:color w:val="000000"/>
          <w:lang w:eastAsia="zh-CN"/>
        </w:rPr>
        <w:t>register</w:t>
      </w:r>
      <w:r w:rsidRPr="00BC27B8">
        <w:rPr>
          <w:rFonts w:hint="eastAsia"/>
          <w:color w:val="000000"/>
          <w:lang w:eastAsia="zh-CN"/>
        </w:rPr>
        <w:t>_watchapp_callback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 maibu_comm_register_watchapp_callback(CB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Comm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WatchApp watchapp_callback)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31A99" w:rsidRPr="00BC27B8" w:rsidRDefault="00931A99" w:rsidP="00440339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注册同步手表应用的回调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ab/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watchapp_callback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回调函数</w:t>
            </w: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B17A53" w:rsidRPr="00BC27B8" w:rsidTr="007145A3">
        <w:tc>
          <w:tcPr>
            <w:tcW w:w="1188" w:type="dxa"/>
            <w:shd w:val="clear" w:color="auto" w:fill="D9D9D9"/>
          </w:tcPr>
          <w:p w:rsidR="00931A99" w:rsidRPr="00BC27B8" w:rsidRDefault="00931A99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31A99" w:rsidRPr="00BC27B8" w:rsidRDefault="00931A99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054804" w:rsidRDefault="00054804" w:rsidP="00054804">
      <w:pPr>
        <w:rPr>
          <w:lang w:eastAsia="zh-CN"/>
        </w:rPr>
      </w:pPr>
    </w:p>
    <w:p w:rsidR="00054804" w:rsidRPr="00146AC9" w:rsidRDefault="00054804" w:rsidP="00054804">
      <w:pPr>
        <w:pStyle w:val="4"/>
      </w:pPr>
      <w:bookmarkStart w:id="59" w:name="_Toc435625092"/>
      <w:bookmarkStart w:id="60" w:name="_Toc456271791"/>
      <w:r>
        <w:t>maibu_comm_</w:t>
      </w:r>
      <w:r>
        <w:rPr>
          <w:rFonts w:hint="eastAsia"/>
        </w:rPr>
        <w:t>register</w:t>
      </w:r>
      <w:r>
        <w:rPr>
          <w:rFonts w:hint="eastAsia"/>
          <w:lang w:eastAsia="zh-CN"/>
        </w:rPr>
        <w:t>_result</w:t>
      </w:r>
      <w:r>
        <w:rPr>
          <w:rFonts w:hint="eastAsia"/>
        </w:rPr>
        <w:t>_callback</w:t>
      </w:r>
      <w:bookmarkEnd w:id="59"/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void</w:t>
            </w:r>
            <w:r>
              <w:rPr>
                <w:rFonts w:hint="eastAsia"/>
                <w:sz w:val="18"/>
                <w:szCs w:val="18"/>
              </w:rPr>
              <w:tab/>
              <w:t>maibu_comm_register</w:t>
            </w:r>
            <w:r>
              <w:rPr>
                <w:rFonts w:hint="eastAsia"/>
                <w:sz w:val="18"/>
                <w:szCs w:val="18"/>
                <w:lang w:eastAsia="zh-CN"/>
              </w:rPr>
              <w:t>_result</w:t>
            </w:r>
            <w:r w:rsidRPr="00D77FF2">
              <w:rPr>
                <w:rFonts w:hint="eastAsia"/>
                <w:sz w:val="18"/>
                <w:szCs w:val="18"/>
              </w:rPr>
              <w:t>_callback(</w:t>
            </w:r>
            <w:bookmarkStart w:id="61" w:name="OLE_LINK80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hyperlink w:anchor="_AppCommStatusCallback" w:history="1">
              <w:r w:rsidRPr="00E2152C">
                <w:rPr>
                  <w:rStyle w:val="a6"/>
                  <w:rFonts w:hint="eastAsia"/>
                  <w:sz w:val="18"/>
                  <w:szCs w:val="18"/>
                </w:rPr>
                <w:t>Comm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Result</w:t>
              </w:r>
              <w:r w:rsidRPr="00E2152C">
                <w:rPr>
                  <w:rStyle w:val="a6"/>
                  <w:rFonts w:hint="eastAsia"/>
                  <w:sz w:val="18"/>
                  <w:szCs w:val="18"/>
                </w:rPr>
                <w:t xml:space="preserve"> </w:t>
              </w:r>
            </w:hyperlink>
            <w:bookmarkEnd w:id="61"/>
            <w:r>
              <w:rPr>
                <w:rFonts w:hint="eastAsia"/>
                <w:sz w:val="18"/>
                <w:szCs w:val="18"/>
                <w:lang w:eastAsia="zh-CN"/>
              </w:rPr>
              <w:t xml:space="preserve"> result</w:t>
            </w:r>
            <w:r w:rsidRPr="00D77FF2">
              <w:rPr>
                <w:rFonts w:hint="eastAsia"/>
                <w:sz w:val="18"/>
                <w:szCs w:val="18"/>
              </w:rPr>
              <w:t>_callback)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注册通讯结果回调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rFonts w:hint="eastAsia"/>
                <w:sz w:val="18"/>
                <w:szCs w:val="18"/>
              </w:rPr>
              <w:t>_callback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  <w:tr w:rsidR="00054804" w:rsidRPr="00D77FF2" w:rsidTr="007145A3">
        <w:tc>
          <w:tcPr>
            <w:tcW w:w="1188" w:type="dxa"/>
            <w:shd w:val="clear" w:color="auto" w:fill="D9D9D9"/>
          </w:tcPr>
          <w:p w:rsidR="00054804" w:rsidRPr="00D77FF2" w:rsidRDefault="0005480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54804" w:rsidRPr="00D77FF2" w:rsidRDefault="00054804" w:rsidP="007145A3">
            <w:pPr>
              <w:rPr>
                <w:sz w:val="18"/>
                <w:szCs w:val="18"/>
              </w:rPr>
            </w:pPr>
          </w:p>
        </w:tc>
      </w:tr>
    </w:tbl>
    <w:p w:rsidR="00931A99" w:rsidRDefault="00931A99">
      <w:pPr>
        <w:rPr>
          <w:lang w:eastAsia="zh-CN"/>
        </w:rPr>
      </w:pPr>
    </w:p>
    <w:p w:rsidR="00B86B99" w:rsidRDefault="00B86B99">
      <w:pPr>
        <w:rPr>
          <w:lang w:eastAsia="zh-CN"/>
        </w:rPr>
      </w:pPr>
    </w:p>
    <w:p w:rsidR="009E567F" w:rsidRDefault="009E567F" w:rsidP="009E567F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62" w:name="_Toc435625093"/>
      <w:bookmarkStart w:id="63" w:name="_Toc456271792"/>
      <w:r>
        <w:rPr>
          <w:rFonts w:hint="eastAsia"/>
          <w:lang w:eastAsia="zh-CN"/>
        </w:rPr>
        <w:t>类型定义</w:t>
      </w:r>
      <w:bookmarkEnd w:id="62"/>
      <w:bookmarkEnd w:id="63"/>
    </w:p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4" w:name="_Toc456271793"/>
      <w:r w:rsidRPr="003907D8">
        <w:rPr>
          <w:rFonts w:hint="eastAsia"/>
        </w:rPr>
        <w:t xml:space="preserve">enum </w:t>
      </w:r>
      <w:r>
        <w:rPr>
          <w:rFonts w:hint="eastAsia"/>
          <w:lang w:eastAsia="zh-CN"/>
        </w:rPr>
        <w:t>E</w:t>
      </w:r>
      <w:r>
        <w:t>Com</w:t>
      </w:r>
      <w:r>
        <w:rPr>
          <w:rFonts w:hint="eastAsia"/>
          <w:lang w:eastAsia="zh-CN"/>
        </w:rPr>
        <w:t>mResult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r w:rsidRPr="00371921">
              <w:rPr>
                <w:rFonts w:hint="eastAsia"/>
                <w:sz w:val="18"/>
                <w:szCs w:val="18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>Result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ECommResultSuccess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ECommResultFail</w:t>
            </w: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65" w:name="_enum_CommRequest"/>
      <w:bookmarkStart w:id="66" w:name="_Toc456271794"/>
      <w:bookmarkEnd w:id="65"/>
      <w:r w:rsidRPr="003907D8">
        <w:rPr>
          <w:rFonts w:hint="eastAsia"/>
        </w:rPr>
        <w:t xml:space="preserve">enum </w:t>
      </w:r>
      <w:bookmarkStart w:id="67" w:name="CommRequest"/>
      <w:r>
        <w:rPr>
          <w:rFonts w:hint="eastAsia"/>
          <w:lang w:eastAsia="zh-CN"/>
        </w:rPr>
        <w:t>ERequest</w:t>
      </w:r>
      <w:bookmarkEnd w:id="67"/>
      <w:r>
        <w:rPr>
          <w:rFonts w:hint="eastAsia"/>
          <w:lang w:eastAsia="zh-CN"/>
        </w:rPr>
        <w:t>Phone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8" w:name="OLE_LINK157"/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ERequest</w:t>
            </w:r>
            <w:bookmarkEnd w:id="68"/>
            <w:r>
              <w:rPr>
                <w:rFonts w:hint="eastAsia"/>
                <w:sz w:val="18"/>
                <w:szCs w:val="18"/>
                <w:lang w:eastAsia="zh-CN"/>
              </w:rPr>
              <w:t>Phone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请求手机上数据类型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bookmarkStart w:id="69" w:name="OLE_LINK154"/>
            <w:r>
              <w:rPr>
                <w:rFonts w:hint="eastAsia"/>
                <w:sz w:val="18"/>
                <w:szCs w:val="18"/>
                <w:lang w:eastAsia="zh-CN"/>
              </w:rPr>
              <w:t xml:space="preserve">ERequestPhoneGPSAltitude  </w:t>
            </w:r>
            <w:bookmarkEnd w:id="69"/>
            <w:r>
              <w:rPr>
                <w:rFonts w:hint="eastAsia"/>
                <w:sz w:val="18"/>
                <w:szCs w:val="18"/>
                <w:lang w:eastAsia="zh-CN"/>
              </w:rPr>
              <w:t>请求手机上</w:t>
            </w: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</w:t>
            </w:r>
          </w:p>
          <w:p w:rsidR="009E567F" w:rsidRPr="00BC27B8" w:rsidRDefault="003C68A2" w:rsidP="00CF5862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ERequestPhoneSelfDefine</w:t>
            </w:r>
            <w:r w:rsidR="004F7940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，请求手机上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自定义数据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B96677" w:rsidRDefault="00B96677" w:rsidP="00B96677">
      <w:pPr>
        <w:rPr>
          <w:lang w:eastAsia="zh-CN"/>
        </w:rPr>
      </w:pPr>
      <w:bookmarkStart w:id="70" w:name="OLE_LINK171"/>
      <w:bookmarkStart w:id="71" w:name="OLE_LINK172"/>
    </w:p>
    <w:p w:rsidR="00B96677" w:rsidRPr="00BC27B8" w:rsidRDefault="00B96677" w:rsidP="00B96677">
      <w:pPr>
        <w:pStyle w:val="4"/>
        <w:rPr>
          <w:color w:val="000000"/>
          <w:lang w:eastAsia="zh-CN"/>
        </w:rPr>
      </w:pPr>
      <w:bookmarkStart w:id="72" w:name="_Toc456271795"/>
      <w:r w:rsidRPr="00BC27B8">
        <w:rPr>
          <w:rFonts w:hint="eastAsia"/>
          <w:color w:val="000000"/>
        </w:rPr>
        <w:t xml:space="preserve">enum </w:t>
      </w:r>
      <w:bookmarkStart w:id="73" w:name="CommAppSync"/>
      <w:r w:rsidRPr="00BC27B8">
        <w:rPr>
          <w:rFonts w:hint="eastAsia"/>
          <w:color w:val="000000"/>
          <w:lang w:eastAsia="zh-CN"/>
        </w:rPr>
        <w:t>ESyncWatchApp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ESyncWatchApp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同步手表应用命令类型</w:t>
            </w: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ESyncWatchAppUpdateParam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手机下发应用配置参数到手表应用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ESyncWatchAppGetParam 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手机请求手表应用的配置参数</w:t>
            </w:r>
          </w:p>
          <w:p w:rsidR="00B96677" w:rsidRPr="00BC27B8" w:rsidRDefault="00B96677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70"/>
      <w:tr w:rsidR="003C68A2" w:rsidRPr="00BC27B8" w:rsidTr="007145A3">
        <w:tc>
          <w:tcPr>
            <w:tcW w:w="1188" w:type="dxa"/>
            <w:shd w:val="clear" w:color="auto" w:fill="D9D9D9"/>
          </w:tcPr>
          <w:p w:rsidR="00B96677" w:rsidRPr="00BC27B8" w:rsidRDefault="00B96677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96677" w:rsidRPr="00BC27B8" w:rsidRDefault="00B96677" w:rsidP="007145A3">
            <w:pPr>
              <w:rPr>
                <w:color w:val="000000"/>
                <w:sz w:val="18"/>
                <w:szCs w:val="18"/>
              </w:rPr>
            </w:pPr>
          </w:p>
        </w:tc>
      </w:tr>
      <w:bookmarkEnd w:id="71"/>
    </w:tbl>
    <w:p w:rsidR="00B96677" w:rsidRDefault="00B96677" w:rsidP="009E567F">
      <w:pPr>
        <w:rPr>
          <w:lang w:eastAsia="zh-CN"/>
        </w:rPr>
      </w:pPr>
    </w:p>
    <w:p w:rsidR="00B96677" w:rsidRPr="003907D8" w:rsidRDefault="00B96677" w:rsidP="009E567F">
      <w:pPr>
        <w:rPr>
          <w:lang w:eastAsia="zh-CN"/>
        </w:rPr>
      </w:pPr>
    </w:p>
    <w:p w:rsidR="009E567F" w:rsidRPr="00146AC9" w:rsidRDefault="009E567F" w:rsidP="009E567F">
      <w:pPr>
        <w:pStyle w:val="4"/>
      </w:pPr>
      <w:bookmarkStart w:id="74" w:name="_Toc456271796"/>
      <w:bookmarkStart w:id="75" w:name="AppCommRecvCallback"/>
      <w:bookmarkStart w:id="76" w:name="CBCommRecvMsg"/>
      <w:r>
        <w:rPr>
          <w:rFonts w:hint="eastAsia"/>
          <w:lang w:eastAsia="zh-CN"/>
        </w:rPr>
        <w:t>CB</w:t>
      </w:r>
      <w:hyperlink w:anchor="AppCommRecvCallback" w:history="1">
        <w:bookmarkStart w:id="77" w:name="_Toc435625097"/>
        <w:r w:rsidRPr="00C6091C">
          <w:rPr>
            <w:rStyle w:val="a6"/>
            <w:rFonts w:hint="eastAsia"/>
          </w:rPr>
          <w:t>Comm</w:t>
        </w:r>
        <w:r>
          <w:rPr>
            <w:rStyle w:val="a6"/>
            <w:rFonts w:hint="eastAsia"/>
            <w:lang w:eastAsia="zh-CN"/>
          </w:rPr>
          <w:t>Msg</w:t>
        </w:r>
        <w:bookmarkEnd w:id="74"/>
        <w:bookmarkEnd w:id="77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78" w:name="OLE_LINK87"/>
            <w:bookmarkStart w:id="79" w:name="OLE_LINK88"/>
            <w:bookmarkEnd w:id="75"/>
            <w:bookmarkEnd w:id="7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0" w:name="OLE_LINK7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2E613A">
              <w:rPr>
                <w:sz w:val="18"/>
                <w:szCs w:val="18"/>
              </w:rPr>
              <w:t>Comm</w:t>
            </w:r>
            <w:r w:rsidRPr="002E613A">
              <w:rPr>
                <w:rFonts w:hint="eastAsia"/>
                <w:sz w:val="18"/>
                <w:szCs w:val="18"/>
                <w:lang w:eastAsia="zh-CN"/>
              </w:rPr>
              <w:t>Msg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0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const char *link_id,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sz w:val="18"/>
                <w:szCs w:val="18"/>
                <w:lang w:eastAsia="zh-CN"/>
              </w:rPr>
              <w:t>8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接受来自手机第三方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link_id </w:t>
            </w:r>
            <w:r>
              <w:rPr>
                <w:rFonts w:hint="eastAsia"/>
                <w:sz w:val="18"/>
                <w:szCs w:val="18"/>
                <w:lang w:eastAsia="zh-CN"/>
              </w:rPr>
              <w:t>手机</w:t>
            </w:r>
            <w:r>
              <w:rPr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的</w:t>
            </w:r>
            <w:r>
              <w:rPr>
                <w:sz w:val="18"/>
                <w:szCs w:val="18"/>
                <w:lang w:eastAsia="zh-CN"/>
              </w:rPr>
              <w:t>link_id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数据长度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bookmarkEnd w:id="78"/>
      <w:bookmarkEnd w:id="79"/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1" w:name="_Toc456271797"/>
      <w:r>
        <w:rPr>
          <w:rFonts w:hint="eastAsia"/>
          <w:lang w:eastAsia="zh-CN"/>
        </w:rPr>
        <w:t>CB</w:t>
      </w:r>
      <w:bookmarkStart w:id="82" w:name="_Toc435625098"/>
      <w:r w:rsidRPr="009D14ED">
        <w:rPr>
          <w:rFonts w:hint="eastAsia"/>
        </w:rPr>
        <w:t>Comm</w:t>
      </w:r>
      <w:r w:rsidRPr="009D14ED">
        <w:rPr>
          <w:rFonts w:hint="eastAsia"/>
          <w:lang w:eastAsia="zh-CN"/>
        </w:rPr>
        <w:t>Web</w:t>
      </w:r>
      <w:bookmarkEnd w:id="81"/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3" w:name="OLE_LINK127"/>
            <w:bookmarkStart w:id="84" w:name="OLE_LINK128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1B19">
              <w:rPr>
                <w:sz w:val="18"/>
                <w:szCs w:val="18"/>
              </w:rPr>
              <w:t>Comm</w:t>
            </w:r>
            <w:r w:rsidRPr="00D61B19">
              <w:rPr>
                <w:rFonts w:hint="eastAsia"/>
                <w:sz w:val="18"/>
                <w:szCs w:val="18"/>
                <w:lang w:eastAsia="zh-CN"/>
              </w:rPr>
              <w:t>Web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3"/>
            <w:bookmarkEnd w:id="84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const uint8_t *</w:t>
            </w:r>
            <w:r>
              <w:rPr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 uint</w:t>
            </w:r>
            <w:r>
              <w:rPr>
                <w:rFonts w:hint="eastAsia"/>
                <w:sz w:val="18"/>
                <w:szCs w:val="18"/>
                <w:lang w:eastAsia="zh-CN"/>
              </w:rPr>
              <w:t>16</w:t>
            </w:r>
            <w:r>
              <w:rPr>
                <w:sz w:val="18"/>
                <w:szCs w:val="18"/>
              </w:rPr>
              <w:t xml:space="preserve">_t </w:t>
            </w:r>
            <w:r>
              <w:rPr>
                <w:sz w:val="18"/>
                <w:szCs w:val="18"/>
                <w:lang w:eastAsia="zh-CN"/>
              </w:rPr>
              <w:t>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收到来自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的数据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如果使用了</w:t>
            </w:r>
            <w:r>
              <w:rPr>
                <w:sz w:val="18"/>
                <w:szCs w:val="18"/>
                <w:lang w:eastAsia="zh-CN"/>
              </w:rPr>
              <w:t>filter_param</w:t>
            </w:r>
            <w:r>
              <w:rPr>
                <w:rFonts w:hint="eastAsia"/>
                <w:sz w:val="18"/>
                <w:szCs w:val="18"/>
                <w:lang w:eastAsia="zh-CN"/>
              </w:rPr>
              <w:t>，则返回值是过滤后的</w:t>
            </w:r>
            <w:r>
              <w:rPr>
                <w:sz w:val="18"/>
                <w:szCs w:val="18"/>
                <w:lang w:eastAsia="zh-CN"/>
              </w:rPr>
              <w:t>WEB</w:t>
            </w:r>
            <w:r>
              <w:rPr>
                <w:rFonts w:hint="eastAsia"/>
                <w:sz w:val="18"/>
                <w:szCs w:val="18"/>
                <w:lang w:eastAsia="zh-CN"/>
              </w:rPr>
              <w:t>返回值，可以分别使用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maib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</w:t>
            </w:r>
            <w:r>
              <w:rPr>
                <w:sz w:val="18"/>
                <w:szCs w:val="18"/>
                <w:lang w:eastAsia="zh-CN"/>
              </w:rPr>
              <w:t>_</w:t>
            </w:r>
            <w:r>
              <w:rPr>
                <w:rFonts w:hint="eastAsia"/>
                <w:sz w:val="18"/>
                <w:szCs w:val="18"/>
                <w:lang w:eastAsia="zh-CN"/>
              </w:rPr>
              <w:t>int</w:t>
            </w:r>
            <w:r>
              <w:rPr>
                <w:rFonts w:hint="eastAsia"/>
                <w:sz w:val="18"/>
                <w:szCs w:val="18"/>
                <w:lang w:eastAsia="zh-CN"/>
              </w:rPr>
              <w:t>及</w:t>
            </w:r>
            <w:r>
              <w:rPr>
                <w:sz w:val="18"/>
                <w:szCs w:val="18"/>
                <w:lang w:eastAsia="zh-CN"/>
              </w:rPr>
              <w:t>maibu_get_</w:t>
            </w:r>
            <w:r>
              <w:rPr>
                <w:rFonts w:hint="eastAsia"/>
                <w:sz w:val="18"/>
                <w:szCs w:val="18"/>
                <w:lang w:eastAsia="zh-CN"/>
              </w:rPr>
              <w:t>json_</w:t>
            </w:r>
            <w:r>
              <w:rPr>
                <w:sz w:val="18"/>
                <w:szCs w:val="18"/>
                <w:lang w:eastAsia="zh-CN"/>
              </w:rPr>
              <w:t>str</w:t>
            </w:r>
            <w:r>
              <w:rPr>
                <w:rFonts w:hint="eastAsia"/>
                <w:sz w:val="18"/>
                <w:szCs w:val="18"/>
                <w:lang w:eastAsia="zh-CN"/>
              </w:rPr>
              <w:t>获取对应的键值。</w:t>
            </w:r>
          </w:p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数据缓存大小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85" w:name="_Toc456271798"/>
      <w:r>
        <w:rPr>
          <w:rFonts w:hint="eastAsia"/>
          <w:lang w:eastAsia="zh-CN"/>
        </w:rPr>
        <w:t>CB</w:t>
      </w:r>
      <w:bookmarkStart w:id="86" w:name="_Toc435625099"/>
      <w:r w:rsidRPr="00613A51">
        <w:rPr>
          <w:rFonts w:hint="eastAsia"/>
        </w:rPr>
        <w:t>Comm</w:t>
      </w:r>
      <w:r w:rsidRPr="00613A51">
        <w:rPr>
          <w:rFonts w:hint="eastAsia"/>
          <w:lang w:eastAsia="zh-CN"/>
        </w:rPr>
        <w:t>Phone</w:t>
      </w:r>
      <w:bookmarkEnd w:id="85"/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69055E" w:rsidRPr="00D77FF2" w:rsidRDefault="0069055E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>typedef void(*</w:t>
            </w:r>
            <w:bookmarkStart w:id="87" w:name="OLE_LINK142"/>
            <w:bookmarkStart w:id="88" w:name="OLE_LINK143"/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613A51">
              <w:rPr>
                <w:sz w:val="18"/>
                <w:szCs w:val="18"/>
              </w:rPr>
              <w:t>Comm</w:t>
            </w:r>
            <w:r w:rsidRPr="00613A51">
              <w:rPr>
                <w:rFonts w:hint="eastAsia"/>
                <w:sz w:val="18"/>
                <w:szCs w:val="18"/>
                <w:lang w:eastAsia="zh-CN"/>
              </w:rPr>
              <w:t>Phone</w:t>
            </w:r>
            <w:r w:rsidRPr="00D77FF2">
              <w:rPr>
                <w:sz w:val="18"/>
                <w:szCs w:val="18"/>
              </w:rPr>
              <w:t xml:space="preserve"> </w:t>
            </w:r>
            <w:bookmarkEnd w:id="87"/>
            <w:bookmarkEnd w:id="88"/>
            <w:r w:rsidRPr="00D77FF2">
              <w:rPr>
                <w:sz w:val="18"/>
                <w:szCs w:val="18"/>
              </w:rPr>
              <w:t>)(</w:t>
            </w:r>
            <w:r>
              <w:rPr>
                <w:sz w:val="18"/>
                <w:szCs w:val="18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Request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Phone </w:t>
              </w:r>
              <w:r w:rsidRPr="00D0208F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 w:rsidRPr="00A15E0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 w:rsidRPr="00A15E01">
              <w:rPr>
                <w:sz w:val="18"/>
                <w:szCs w:val="18"/>
              </w:rPr>
              <w:t>*context</w:t>
            </w:r>
            <w:r>
              <w:rPr>
                <w:rFonts w:hint="eastAsia"/>
                <w:sz w:val="18"/>
                <w:szCs w:val="18"/>
                <w:lang w:eastAsia="zh-CN"/>
              </w:rPr>
              <w:t>, uint16_t context_size</w:t>
            </w:r>
            <w:r>
              <w:rPr>
                <w:sz w:val="18"/>
                <w:szCs w:val="18"/>
              </w:rPr>
              <w:t>)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69055E" w:rsidRDefault="0069055E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请求手机数据或控制手机某些功能</w:t>
            </w:r>
          </w:p>
        </w:tc>
      </w:tr>
      <w:tr w:rsidR="0069055E" w:rsidRPr="00D77FF2" w:rsidTr="00CF5862">
        <w:tc>
          <w:tcPr>
            <w:tcW w:w="1188" w:type="dxa"/>
            <w:shd w:val="clear" w:color="auto" w:fill="D9D9D9"/>
          </w:tcPr>
          <w:p w:rsidR="0069055E" w:rsidRPr="00D77FF2" w:rsidRDefault="0069055E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请求类型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69055E" w:rsidRPr="00BC27B8" w:rsidRDefault="0069055E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=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ERequestPhoneGPSAltitude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需要转换为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S</w:t>
            </w:r>
            <w:hyperlink r:id="rId14" w:anchor="GpsAltitude#GpsAltitude" w:history="1">
              <w:r w:rsidRPr="00BC27B8">
                <w:rPr>
                  <w:rStyle w:val="a6"/>
                  <w:color w:val="000000"/>
                  <w:sz w:val="18"/>
                  <w:szCs w:val="18"/>
                  <w:lang w:eastAsia="zh-CN"/>
                </w:rPr>
                <w:t>GpsAltitude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结构。</w:t>
            </w:r>
          </w:p>
          <w:p w:rsidR="0069055E" w:rsidRPr="00BC27B8" w:rsidRDefault="0069055E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type=ERequestPhoneSelfDefine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为自定义数据格式。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Default="009E567F" w:rsidP="00CF5862">
            <w:pPr>
              <w:tabs>
                <w:tab w:val="left" w:pos="2385"/>
              </w:tabs>
              <w:rPr>
                <w:sz w:val="18"/>
                <w:szCs w:val="18"/>
                <w:lang w:eastAsia="zh-CN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94D51" w:rsidRPr="00BC27B8" w:rsidRDefault="00994D51" w:rsidP="00994D51">
      <w:pPr>
        <w:rPr>
          <w:color w:val="000000"/>
          <w:lang w:eastAsia="zh-CN"/>
        </w:rPr>
      </w:pPr>
    </w:p>
    <w:p w:rsidR="00994D51" w:rsidRPr="00BC27B8" w:rsidRDefault="00994D51" w:rsidP="00994D51">
      <w:pPr>
        <w:pStyle w:val="4"/>
        <w:rPr>
          <w:color w:val="000000"/>
          <w:lang w:eastAsia="zh-CN"/>
        </w:rPr>
      </w:pPr>
      <w:bookmarkStart w:id="89" w:name="_Toc456271799"/>
      <w:r w:rsidRPr="00BC27B8">
        <w:rPr>
          <w:rFonts w:hint="eastAsia"/>
          <w:color w:val="000000"/>
          <w:lang w:eastAsia="zh-CN"/>
        </w:rPr>
        <w:t>CB</w:t>
      </w:r>
      <w:r w:rsidRPr="00BC27B8">
        <w:rPr>
          <w:rFonts w:hint="eastAsia"/>
          <w:color w:val="000000"/>
        </w:rPr>
        <w:t>Comm</w:t>
      </w:r>
      <w:r w:rsidRPr="00BC27B8">
        <w:rPr>
          <w:rFonts w:hint="eastAsia"/>
          <w:color w:val="000000"/>
          <w:lang w:eastAsia="zh-CN"/>
        </w:rPr>
        <w:t>WatchApp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</w:rPr>
              <w:t>typedef void(*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CB</w:t>
            </w:r>
            <w:r w:rsidRPr="00BC27B8">
              <w:rPr>
                <w:color w:val="000000"/>
                <w:sz w:val="18"/>
                <w:szCs w:val="18"/>
              </w:rPr>
              <w:t>Com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mWatchApp</w:t>
            </w:r>
            <w:r w:rsidRPr="00BC27B8">
              <w:rPr>
                <w:color w:val="000000"/>
                <w:sz w:val="18"/>
                <w:szCs w:val="18"/>
              </w:rPr>
              <w:t xml:space="preserve"> )( </w:t>
            </w: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enum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E</w:t>
            </w:r>
            <w:hyperlink w:anchor="CommRequest" w:history="1">
              <w:r w:rsidRPr="00BC27B8">
                <w:rPr>
                  <w:rStyle w:val="a6"/>
                  <w:rFonts w:hint="eastAsia"/>
                  <w:color w:val="000000"/>
                  <w:sz w:val="18"/>
                  <w:szCs w:val="18"/>
                  <w:lang w:eastAsia="zh-CN"/>
                </w:rPr>
                <w:t xml:space="preserve">SyncWatchApp  </w:t>
              </w:r>
            </w:hyperlink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</w:t>
            </w:r>
            <w:r w:rsidRPr="00BC27B8">
              <w:rPr>
                <w:color w:val="000000"/>
                <w:sz w:val="18"/>
                <w:szCs w:val="18"/>
              </w:rPr>
              <w:t xml:space="preserve">,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uint8_t </w:t>
            </w:r>
            <w:r w:rsidRPr="00BC27B8">
              <w:rPr>
                <w:color w:val="000000"/>
                <w:sz w:val="18"/>
                <w:szCs w:val="18"/>
              </w:rPr>
              <w:t>*context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, uint16_t context_size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同步手表应用信息回调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type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同步类型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, </w:t>
            </w:r>
            <w:r w:rsidRPr="00BC27B8">
              <w:rPr>
                <w:color w:val="000000"/>
                <w:sz w:val="18"/>
                <w:szCs w:val="18"/>
                <w:lang w:eastAsia="zh-CN"/>
              </w:rPr>
              <w:t xml:space="preserve">context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根据不同请求类型，返回值不同。</w:t>
            </w:r>
          </w:p>
          <w:p w:rsidR="00994D51" w:rsidRPr="00BC27B8" w:rsidRDefault="00994D51" w:rsidP="00694456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type = ESyncWatchAppUpdateParam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为手机客户端下发的手表应用或表盘的配置参数，格式为</w:t>
            </w:r>
            <w:r w:rsidR="00E77953"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字符串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。应用或表盘需要完全保存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context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值。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type = ESyncWatchAppGetParam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，则表明手机客户端需要获取手表上该应用或表盘</w:t>
            </w:r>
          </w:p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lastRenderedPageBreak/>
              <w:t>的当前配置信息，应用及表盘调用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maibu_comm_sync_watchapp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返回配置信息。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994D51" w:rsidRPr="00BC27B8" w:rsidRDefault="00994D51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94D51" w:rsidRPr="00BC27B8" w:rsidRDefault="00994D51" w:rsidP="007145A3">
            <w:pPr>
              <w:tabs>
                <w:tab w:val="left" w:pos="2385"/>
              </w:tabs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994D51" w:rsidRDefault="00994D51" w:rsidP="009E567F">
      <w:pPr>
        <w:rPr>
          <w:lang w:eastAsia="zh-CN"/>
        </w:rPr>
      </w:pPr>
    </w:p>
    <w:p w:rsidR="00994D51" w:rsidRDefault="00994D51" w:rsidP="009E567F">
      <w:pPr>
        <w:rPr>
          <w:lang w:eastAsia="zh-CN"/>
        </w:rPr>
      </w:pPr>
    </w:p>
    <w:p w:rsidR="009E567F" w:rsidRPr="00146AC9" w:rsidRDefault="009E567F" w:rsidP="009E567F">
      <w:pPr>
        <w:pStyle w:val="4"/>
        <w:rPr>
          <w:lang w:eastAsia="zh-CN"/>
        </w:rPr>
      </w:pPr>
      <w:bookmarkStart w:id="90" w:name="_AppCommStatusCallback"/>
      <w:bookmarkStart w:id="91" w:name="_Toc456271800"/>
      <w:bookmarkEnd w:id="90"/>
      <w:r>
        <w:rPr>
          <w:rFonts w:hint="eastAsia"/>
          <w:lang w:eastAsia="zh-CN"/>
        </w:rPr>
        <w:t>CB</w:t>
      </w:r>
      <w:bookmarkStart w:id="92" w:name="_Toc435625100"/>
      <w:r w:rsidRPr="00F44F9C">
        <w:rPr>
          <w:rFonts w:hint="eastAsia"/>
        </w:rPr>
        <w:t>Comm</w:t>
      </w:r>
      <w:r w:rsidRPr="00F44F9C">
        <w:rPr>
          <w:rFonts w:hint="eastAsia"/>
          <w:lang w:eastAsia="zh-CN"/>
        </w:rPr>
        <w:t>Result</w:t>
      </w:r>
      <w:bookmarkEnd w:id="91"/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typedef void(*</w:t>
            </w:r>
            <w:r>
              <w:rPr>
                <w:rFonts w:hint="eastAsia"/>
                <w:sz w:val="18"/>
                <w:szCs w:val="18"/>
                <w:lang w:eastAsia="zh-CN"/>
              </w:rPr>
              <w:t>CB</w:t>
            </w:r>
            <w:r w:rsidRPr="00D67807">
              <w:rPr>
                <w:sz w:val="18"/>
                <w:szCs w:val="18"/>
              </w:rPr>
              <w:t>Comm</w:t>
            </w:r>
            <w:r w:rsidRPr="00D67807">
              <w:rPr>
                <w:rFonts w:hint="eastAsia"/>
                <w:sz w:val="18"/>
                <w:szCs w:val="18"/>
                <w:lang w:eastAsia="zh-CN"/>
              </w:rPr>
              <w:t>Result</w:t>
            </w:r>
            <w:r w:rsidRPr="00D77FF2">
              <w:rPr>
                <w:sz w:val="18"/>
                <w:szCs w:val="18"/>
              </w:rPr>
              <w:t xml:space="preserve"> 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smartTag w:uri="urn:schemas-microsoft-com:office:smarttags" w:element="place">
              <w:r>
                <w:rPr>
                  <w:rFonts w:hint="eastAsia"/>
                  <w:sz w:val="18"/>
                  <w:szCs w:val="18"/>
                  <w:lang w:eastAsia="zh-CN"/>
                </w:rPr>
                <w:t>E</w:t>
              </w:r>
              <w:hyperlink w:anchor="AppCommStatus" w:history="1">
                <w:r w:rsidRPr="00E2152C">
                  <w:rPr>
                    <w:rStyle w:val="a6"/>
                  </w:rPr>
                  <w:t>Comm</w:t>
                </w:r>
                <w:r>
                  <w:rPr>
                    <w:rStyle w:val="a6"/>
                    <w:rFonts w:hint="eastAsia"/>
                    <w:lang w:eastAsia="zh-CN"/>
                  </w:rPr>
                  <w:t>Result</w:t>
                </w:r>
              </w:hyperlink>
            </w:smartTag>
            <w:r w:rsidRPr="00E2152C">
              <w:rPr>
                <w:rStyle w:val="a6"/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result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 uint32_t </w:t>
            </w:r>
            <w:r>
              <w:rPr>
                <w:sz w:val="18"/>
                <w:szCs w:val="18"/>
                <w:lang w:eastAsia="zh-CN"/>
              </w:rPr>
              <w:t>comm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_id, </w:t>
            </w:r>
            <w:r w:rsidRPr="00D77FF2">
              <w:rPr>
                <w:rFonts w:hint="eastAsia"/>
                <w:sz w:val="18"/>
                <w:szCs w:val="18"/>
              </w:rPr>
              <w:t>void *context,</w:t>
            </w:r>
            <w:r w:rsidRPr="00D77FF2">
              <w:rPr>
                <w:sz w:val="18"/>
                <w:szCs w:val="18"/>
              </w:rPr>
              <w:t>)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result </w:t>
            </w:r>
            <w:r>
              <w:rPr>
                <w:rFonts w:hint="eastAsia"/>
                <w:sz w:val="18"/>
                <w:szCs w:val="18"/>
                <w:lang w:eastAsia="zh-CN"/>
              </w:rPr>
              <w:t>通讯结果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comm_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通讯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保留参数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9E567F" w:rsidRDefault="009E567F" w:rsidP="009E567F">
      <w:pPr>
        <w:rPr>
          <w:lang w:eastAsia="zh-CN"/>
        </w:rPr>
      </w:pPr>
    </w:p>
    <w:p w:rsidR="009E567F" w:rsidRDefault="009E567F" w:rsidP="009E567F">
      <w:pPr>
        <w:pStyle w:val="4"/>
      </w:pPr>
      <w:bookmarkStart w:id="93" w:name="_Toc435625101"/>
      <w:bookmarkStart w:id="94" w:name="_Toc456271801"/>
      <w:r>
        <w:t xml:space="preserve">typedef stuct </w:t>
      </w:r>
      <w:bookmarkStart w:id="95" w:name="GpsAltitude"/>
      <w:r>
        <w:rPr>
          <w:rFonts w:hint="eastAsia"/>
          <w:lang w:eastAsia="zh-CN"/>
        </w:rPr>
        <w:t>SGpsAltitude</w:t>
      </w:r>
      <w:bookmarkEnd w:id="93"/>
      <w:bookmarkEnd w:id="94"/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</w:rPr>
              <w:t xml:space="preserve">typedef stuct </w:t>
            </w:r>
            <w:bookmarkStart w:id="96" w:name="OLE_LINK71"/>
            <w:r>
              <w:rPr>
                <w:rFonts w:hint="eastAsia"/>
                <w:sz w:val="18"/>
                <w:szCs w:val="18"/>
                <w:lang w:eastAsia="zh-CN"/>
              </w:rPr>
              <w:t>SGpsAltitude</w:t>
            </w:r>
            <w:bookmarkEnd w:id="96"/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GPS</w:t>
            </w:r>
            <w:r>
              <w:rPr>
                <w:rFonts w:hint="eastAsia"/>
                <w:sz w:val="18"/>
                <w:szCs w:val="18"/>
                <w:lang w:eastAsia="zh-CN"/>
              </w:rPr>
              <w:t>及海拔数据结构体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lon[16] </w:t>
            </w:r>
            <w:r>
              <w:rPr>
                <w:rFonts w:hint="eastAsia"/>
                <w:sz w:val="18"/>
                <w:szCs w:val="18"/>
                <w:lang w:eastAsia="zh-CN"/>
              </w:rPr>
              <w:t>经度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lat[16] </w:t>
            </w:r>
            <w:r>
              <w:rPr>
                <w:rFonts w:hint="eastAsia"/>
                <w:sz w:val="18"/>
                <w:szCs w:val="18"/>
                <w:lang w:eastAsia="zh-CN"/>
              </w:rPr>
              <w:t>纬度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 h_accuracy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水平误差，单位米</w:t>
            </w:r>
          </w:p>
          <w:p w:rsidR="009E567F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int32_t altitude </w:t>
            </w:r>
            <w:r>
              <w:rPr>
                <w:rFonts w:hint="eastAsia"/>
                <w:sz w:val="18"/>
                <w:szCs w:val="18"/>
                <w:lang w:eastAsia="zh-CN"/>
              </w:rPr>
              <w:t>海拔高度，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单位米</w:t>
            </w:r>
          </w:p>
          <w:p w:rsidR="009E567F" w:rsidRPr="00D77FF2" w:rsidRDefault="009E567F" w:rsidP="00CF586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v_accuracy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海拔误差，单位</w:t>
            </w:r>
            <w:r>
              <w:rPr>
                <w:rFonts w:hint="eastAsia"/>
                <w:sz w:val="18"/>
                <w:szCs w:val="18"/>
                <w:lang w:eastAsia="zh-CN"/>
              </w:rPr>
              <w:t>cm</w:t>
            </w: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  <w:tr w:rsidR="009E567F" w:rsidRPr="00D77FF2" w:rsidTr="00CF5862">
        <w:tc>
          <w:tcPr>
            <w:tcW w:w="1188" w:type="dxa"/>
            <w:shd w:val="clear" w:color="auto" w:fill="D9D9D9"/>
          </w:tcPr>
          <w:p w:rsidR="009E567F" w:rsidRPr="00D77FF2" w:rsidRDefault="009E567F" w:rsidP="00CF586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9E567F" w:rsidRPr="00D77FF2" w:rsidRDefault="009E567F" w:rsidP="00CF5862">
            <w:pPr>
              <w:rPr>
                <w:sz w:val="18"/>
                <w:szCs w:val="18"/>
              </w:rPr>
            </w:pPr>
          </w:p>
        </w:tc>
      </w:tr>
    </w:tbl>
    <w:p w:rsidR="00763C8B" w:rsidRDefault="00763C8B">
      <w:pPr>
        <w:rPr>
          <w:lang w:eastAsia="zh-CN"/>
        </w:rPr>
      </w:pPr>
    </w:p>
    <w:p w:rsidR="0021112A" w:rsidRDefault="00763C8B">
      <w:pPr>
        <w:rPr>
          <w:lang w:eastAsia="zh-CN"/>
        </w:rPr>
      </w:pPr>
      <w:r>
        <w:rPr>
          <w:lang w:eastAsia="zh-CN"/>
        </w:rPr>
        <w:br w:type="page"/>
      </w:r>
    </w:p>
    <w:p w:rsidR="002A4E78" w:rsidRDefault="002A4E78">
      <w:pPr>
        <w:rPr>
          <w:lang w:eastAsia="zh-CN"/>
        </w:rPr>
      </w:pPr>
    </w:p>
    <w:p w:rsidR="00273AFB" w:rsidRDefault="00273AFB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97" w:name="_Toc456271802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服务</w:t>
      </w:r>
      <w:bookmarkEnd w:id="97"/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98" w:name="_Toc456271803"/>
      <w:bookmarkStart w:id="99" w:name="OLE_LINK99"/>
      <w:r>
        <w:rPr>
          <w:rFonts w:hint="eastAsia"/>
          <w:lang w:eastAsia="zh-CN"/>
        </w:rPr>
        <w:t>时钟</w:t>
      </w:r>
      <w:bookmarkEnd w:id="98"/>
    </w:p>
    <w:p w:rsidR="00D919F8" w:rsidRDefault="00D919F8">
      <w:pPr>
        <w:pStyle w:val="4"/>
      </w:pPr>
      <w:bookmarkStart w:id="100" w:name="_Toc456271804"/>
      <w:bookmarkStart w:id="101" w:name="OLE_LINK96"/>
      <w:r>
        <w:t>app_service_timer_subscribe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3A45BE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</w:t>
            </w:r>
            <w:r>
              <w:rPr>
                <w:sz w:val="18"/>
                <w:szCs w:val="18"/>
              </w:rPr>
              <w:t xml:space="preserve"> </w:t>
            </w:r>
            <w:bookmarkStart w:id="102" w:name="OLE_LINK94"/>
            <w:r>
              <w:rPr>
                <w:sz w:val="18"/>
                <w:szCs w:val="18"/>
              </w:rPr>
              <w:t>app_service_timer_subscribe</w:t>
            </w:r>
            <w:bookmarkEnd w:id="102"/>
            <w:r>
              <w:rPr>
                <w:sz w:val="18"/>
                <w:szCs w:val="18"/>
              </w:rPr>
              <w:t>(</w:t>
            </w:r>
            <w:bookmarkStart w:id="103" w:name="OLE_LINK224"/>
            <w:bookmarkStart w:id="104" w:name="OLE_LINK281"/>
            <w:bookmarkStart w:id="105" w:name="OLE_LINK282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03"/>
            <w:bookmarkEnd w:id="104"/>
            <w:bookmarkEnd w:id="105"/>
            <w:r>
              <w:rPr>
                <w:sz w:val="18"/>
                <w:szCs w:val="18"/>
              </w:rPr>
              <w:t xml:space="preserve">millis, </w:t>
            </w:r>
            <w:hyperlink w:anchor="AppServiceTimerCallback" w:history="1">
              <w:r>
                <w:rPr>
                  <w:rStyle w:val="a6"/>
                  <w:sz w:val="18"/>
                  <w:szCs w:val="18"/>
                </w:rPr>
                <w:t>AppService</w:t>
              </w:r>
              <w:bookmarkStart w:id="106" w:name="_Hlt407363807"/>
              <w:r>
                <w:rPr>
                  <w:rStyle w:val="a6"/>
                  <w:sz w:val="18"/>
                  <w:szCs w:val="18"/>
                </w:rPr>
                <w:t>T</w:t>
              </w:r>
              <w:bookmarkEnd w:id="106"/>
              <w:r>
                <w:rPr>
                  <w:rStyle w:val="a6"/>
                  <w:sz w:val="18"/>
                  <w:szCs w:val="18"/>
                </w:rPr>
                <w:t>imerCallback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107" w:name="OLE_LINK283"/>
            <w:bookmarkStart w:id="108" w:name="OLE_LINK284"/>
            <w:r>
              <w:rPr>
                <w:sz w:val="18"/>
                <w:szCs w:val="18"/>
              </w:rPr>
              <w:t>timer_callback</w:t>
            </w:r>
            <w:bookmarkEnd w:id="107"/>
            <w:bookmarkEnd w:id="108"/>
            <w:r w:rsidR="00896151">
              <w:t xml:space="preserve"> </w:t>
            </w:r>
            <w:r w:rsidR="00896151" w:rsidRPr="00896151">
              <w:rPr>
                <w:sz w:val="18"/>
                <w:szCs w:val="18"/>
              </w:rPr>
              <w:t>, void* context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millis 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 w:rsidR="00801ED7">
              <w:rPr>
                <w:rFonts w:hint="eastAsia"/>
                <w:sz w:val="18"/>
                <w:szCs w:val="18"/>
                <w:lang w:eastAsia="zh-CN"/>
              </w:rPr>
              <w:t>任务执行</w:t>
            </w:r>
            <w:r w:rsidR="00174A90">
              <w:rPr>
                <w:rFonts w:hint="eastAsia"/>
                <w:sz w:val="18"/>
                <w:szCs w:val="18"/>
                <w:lang w:eastAsia="zh-CN"/>
              </w:rPr>
              <w:t>间隔</w:t>
            </w:r>
            <w:r w:rsidR="00AC3869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0C4F1A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timer_callback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定时回调函数</w:t>
            </w:r>
          </w:p>
          <w:p w:rsidR="00053745" w:rsidRDefault="00053745">
            <w:pPr>
              <w:rPr>
                <w:sz w:val="18"/>
                <w:szCs w:val="18"/>
                <w:lang w:eastAsia="zh-CN"/>
              </w:rPr>
            </w:pPr>
            <w:r w:rsidRPr="00896151">
              <w:rPr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可变参数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在回调函数被调用时，</w:t>
            </w:r>
            <w:r>
              <w:rPr>
                <w:rFonts w:hint="eastAsia"/>
                <w:sz w:val="18"/>
                <w:szCs w:val="18"/>
                <w:lang w:eastAsia="zh-CN"/>
              </w:rPr>
              <w:t>context</w:t>
            </w:r>
            <w:r>
              <w:rPr>
                <w:rFonts w:hint="eastAsia"/>
                <w:sz w:val="18"/>
                <w:szCs w:val="18"/>
                <w:lang w:eastAsia="zh-CN"/>
              </w:rPr>
              <w:t>会作为参数传入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该应用申请的定时器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01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09" w:name="_Toc456271805"/>
      <w:r>
        <w:t>app_service_timer_</w:t>
      </w:r>
      <w:r>
        <w:rPr>
          <w:rFonts w:hint="eastAsia"/>
        </w:rPr>
        <w:t>un</w:t>
      </w:r>
      <w:r>
        <w:t>subscribe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10" w:name="OLE_LINK22"/>
            <w:r>
              <w:rPr>
                <w:sz w:val="18"/>
                <w:szCs w:val="18"/>
              </w:rPr>
              <w:t>app_service_timer_</w:t>
            </w:r>
            <w:r>
              <w:rPr>
                <w:rFonts w:hint="eastAsia"/>
                <w:sz w:val="18"/>
                <w:szCs w:val="18"/>
                <w:lang w:eastAsia="zh-CN"/>
              </w:rPr>
              <w:t>un</w:t>
            </w:r>
            <w:r>
              <w:rPr>
                <w:sz w:val="18"/>
                <w:szCs w:val="18"/>
              </w:rPr>
              <w:t>subscribe</w:t>
            </w:r>
            <w:bookmarkEnd w:id="110"/>
            <w:r>
              <w:rPr>
                <w:rFonts w:hint="eastAsia"/>
                <w:sz w:val="18"/>
                <w:szCs w:val="18"/>
                <w:lang w:eastAsia="zh-CN"/>
              </w:rPr>
              <w:t>(uint8_t timer_id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取消使用定时服务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timer_id </w:t>
            </w:r>
            <w:r>
              <w:rPr>
                <w:rFonts w:hint="eastAsia"/>
                <w:sz w:val="18"/>
                <w:szCs w:val="18"/>
                <w:lang w:eastAsia="zh-CN"/>
              </w:rPr>
              <w:t>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99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11" w:name="_Toc456271806"/>
      <w:r>
        <w:rPr>
          <w:rFonts w:hint="eastAsia"/>
        </w:rPr>
        <w:t>app_service_get_datetime</w:t>
      </w:r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6B4E3D">
              <w:rPr>
                <w:rFonts w:hint="eastAsia"/>
                <w:sz w:val="18"/>
                <w:szCs w:val="18"/>
              </w:rPr>
              <w:t>ool app_service_get_datetime(</w:t>
            </w:r>
            <w:r>
              <w:rPr>
                <w:rFonts w:hint="eastAsia"/>
                <w:sz w:val="18"/>
                <w:szCs w:val="18"/>
              </w:rPr>
              <w:t>date_time_t 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获取系统时间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 </w:t>
            </w:r>
            <w:r>
              <w:rPr>
                <w:rFonts w:hint="eastAsia"/>
                <w:sz w:val="18"/>
                <w:szCs w:val="18"/>
                <w:lang w:eastAsia="zh-CN"/>
              </w:rPr>
              <w:t>年月日时分秒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5C713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是否获取成功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892E7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星期从周日开始，对应序号为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2" w:name="_Toc456271807"/>
      <w:bookmarkStart w:id="113" w:name="OLE_LINK104"/>
      <w:r>
        <w:rPr>
          <w:rFonts w:hint="eastAsia"/>
          <w:lang w:eastAsia="zh-CN"/>
        </w:rPr>
        <w:t>马达</w:t>
      </w:r>
      <w:bookmarkEnd w:id="112"/>
    </w:p>
    <w:bookmarkEnd w:id="113"/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14" w:name="_Toc456271808"/>
      <w:r>
        <w:rPr>
          <w:rFonts w:hint="eastAsia"/>
          <w:sz w:val="18"/>
          <w:szCs w:val="18"/>
        </w:rPr>
        <w:t>maibu_service_vibes_pulse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maibu_service_vibes_pulse(enum VibesPulseType pulse_type, uint8_t times)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使用马达震动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times </w:t>
            </w:r>
            <w:r>
              <w:rPr>
                <w:rFonts w:hint="eastAsia"/>
                <w:sz w:val="18"/>
                <w:szCs w:val="18"/>
                <w:lang w:eastAsia="zh-CN"/>
              </w:rPr>
              <w:t>马达震动次数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当震动类型为</w:t>
            </w:r>
            <w:r>
              <w:rPr>
                <w:sz w:val="18"/>
                <w:szCs w:val="18"/>
                <w:lang w:eastAsia="zh-CN"/>
              </w:rPr>
              <w:t xml:space="preserve">VibesPulseTypeShort  </w:t>
            </w:r>
            <w:r>
              <w:rPr>
                <w:rFonts w:hint="eastAsia"/>
                <w:sz w:val="18"/>
                <w:szCs w:val="18"/>
                <w:lang w:eastAsia="zh-CN"/>
              </w:rPr>
              <w:t>时，</w:t>
            </w:r>
            <w:r>
              <w:rPr>
                <w:rFonts w:hint="eastAsia"/>
                <w:sz w:val="18"/>
                <w:szCs w:val="18"/>
                <w:lang w:eastAsia="zh-CN"/>
              </w:rPr>
              <w:t>times</w:t>
            </w:r>
            <w:r>
              <w:rPr>
                <w:rFonts w:hint="eastAsia"/>
                <w:sz w:val="18"/>
                <w:szCs w:val="18"/>
                <w:lang w:eastAsia="zh-CN"/>
              </w:rPr>
              <w:t>无需设定</w:t>
            </w:r>
          </w:p>
          <w:p w:rsidR="00707FCA" w:rsidRPr="00604BAE" w:rsidRDefault="00707FCA">
            <w:pPr>
              <w:rPr>
                <w:color w:val="FF0000"/>
                <w:sz w:val="18"/>
                <w:szCs w:val="18"/>
                <w:lang w:eastAsia="zh-CN"/>
              </w:rPr>
            </w:pPr>
            <w:bookmarkStart w:id="115" w:name="OLE_LINK179"/>
            <w:r w:rsidRPr="00604BAE">
              <w:rPr>
                <w:rFonts w:hint="eastAsia"/>
                <w:color w:val="FF0000"/>
                <w:sz w:val="18"/>
                <w:szCs w:val="18"/>
                <w:lang w:eastAsia="zh-CN"/>
              </w:rPr>
              <w:t>受勿扰模式影响</w:t>
            </w:r>
            <w:bookmarkEnd w:id="115"/>
          </w:p>
        </w:tc>
      </w:tr>
    </w:tbl>
    <w:p w:rsidR="00D919F8" w:rsidRDefault="00D919F8">
      <w:pPr>
        <w:rPr>
          <w:lang w:eastAsia="zh-CN"/>
        </w:rPr>
      </w:pPr>
    </w:p>
    <w:p w:rsidR="002F22D3" w:rsidRDefault="002F22D3" w:rsidP="002F22D3">
      <w:pPr>
        <w:rPr>
          <w:lang w:eastAsia="zh-CN"/>
        </w:rPr>
      </w:pPr>
    </w:p>
    <w:p w:rsidR="002F22D3" w:rsidRPr="00BC27B8" w:rsidRDefault="002F22D3" w:rsidP="002F22D3">
      <w:pPr>
        <w:pStyle w:val="4"/>
        <w:rPr>
          <w:color w:val="000000"/>
          <w:lang w:eastAsia="zh-CN"/>
        </w:rPr>
      </w:pPr>
      <w:bookmarkStart w:id="116" w:name="_Toc456271809"/>
      <w:r w:rsidRPr="00BC27B8">
        <w:rPr>
          <w:color w:val="000000"/>
        </w:rPr>
        <w:t>maibu_service_</w:t>
      </w:r>
      <w:r w:rsidRPr="00BC27B8">
        <w:rPr>
          <w:rFonts w:hint="eastAsia"/>
          <w:color w:val="000000"/>
          <w:lang w:eastAsia="zh-CN"/>
        </w:rPr>
        <w:t>vibes_off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</w:rPr>
            </w:pPr>
            <w:r w:rsidRPr="00BC27B8">
              <w:rPr>
                <w:color w:val="000000"/>
                <w:sz w:val="18"/>
                <w:szCs w:val="18"/>
              </w:rPr>
              <w:t>void maibu_service_vibes_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  <w:r w:rsidRPr="00BC27B8">
              <w:rPr>
                <w:color w:val="000000"/>
                <w:sz w:val="18"/>
                <w:szCs w:val="18"/>
              </w:rPr>
              <w:t>(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void</w:t>
            </w:r>
            <w:r w:rsidRPr="00BC27B8">
              <w:rPr>
                <w:color w:val="000000"/>
                <w:sz w:val="18"/>
                <w:szCs w:val="18"/>
              </w:rPr>
              <w:t>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关闭振动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2F22D3" w:rsidRPr="00BC27B8" w:rsidRDefault="002F22D3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F22D3" w:rsidRPr="00BC27B8" w:rsidRDefault="002F22D3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604BAE" w:rsidRDefault="00604BAE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17" w:name="_Toc456271810"/>
      <w:r>
        <w:rPr>
          <w:rFonts w:hint="eastAsia"/>
          <w:lang w:eastAsia="zh-CN"/>
        </w:rPr>
        <w:t>系统事件</w:t>
      </w:r>
      <w:bookmarkEnd w:id="117"/>
    </w:p>
    <w:p w:rsidR="00D919F8" w:rsidRDefault="001330F8">
      <w:pPr>
        <w:pStyle w:val="4"/>
        <w:rPr>
          <w:lang w:eastAsia="zh-CN"/>
        </w:rPr>
      </w:pPr>
      <w:bookmarkStart w:id="118" w:name="_Toc456271811"/>
      <w:r w:rsidRPr="001330F8">
        <w:t>maibu_service_sys_event_subscribe</w:t>
      </w:r>
      <w:bookmarkEnd w:id="1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1D0463">
            <w:pPr>
              <w:keepLines w:val="0"/>
              <w:widowControl w:val="0"/>
              <w:spacing w:before="0" w:after="0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742FD" w:rsidRPr="002742FD">
              <w:rPr>
                <w:sz w:val="18"/>
                <w:szCs w:val="18"/>
              </w:rPr>
              <w:t>maibu_service_sys_event_subscribe</w:t>
            </w:r>
            <w:r w:rsidR="002742FD" w:rsidRPr="002742FD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AppServiceSysEventCallback" w:history="1">
              <w:r>
                <w:rPr>
                  <w:rStyle w:val="a6"/>
                  <w:sz w:val="18"/>
                  <w:szCs w:val="18"/>
                </w:rPr>
                <w:t>AppSe</w:t>
              </w:r>
              <w:bookmarkStart w:id="119" w:name="_Hlt417132786"/>
              <w:r>
                <w:rPr>
                  <w:rStyle w:val="a6"/>
                  <w:sz w:val="18"/>
                  <w:szCs w:val="18"/>
                </w:rPr>
                <w:t>r</w:t>
              </w:r>
              <w:bookmarkEnd w:id="119"/>
              <w:r>
                <w:rPr>
                  <w:rStyle w:val="a6"/>
                  <w:sz w:val="18"/>
                  <w:szCs w:val="18"/>
                </w:rPr>
                <w:t>vice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SysEvent</w:t>
              </w:r>
              <w:r>
                <w:rPr>
                  <w:rStyle w:val="a6"/>
                  <w:sz w:val="18"/>
                  <w:szCs w:val="18"/>
                </w:rPr>
                <w:t xml:space="preserve">Callback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sys_event</w:t>
            </w:r>
            <w:r>
              <w:rPr>
                <w:sz w:val="18"/>
                <w:szCs w:val="18"/>
              </w:rPr>
              <w:t>_callback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注册系统事件回调函数，如果有系统事件发生，回调用户函数并传递系统事件及参数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0" w:name="_Toc456271812"/>
      <w:r>
        <w:rPr>
          <w:rFonts w:hint="eastAsia"/>
          <w:lang w:eastAsia="zh-CN"/>
        </w:rPr>
        <w:t>系统通知</w:t>
      </w:r>
      <w:bookmarkEnd w:id="120"/>
    </w:p>
    <w:p w:rsidR="00D919F8" w:rsidRDefault="00002BFA">
      <w:pPr>
        <w:pStyle w:val="4"/>
        <w:rPr>
          <w:lang w:eastAsia="zh-CN"/>
        </w:rPr>
      </w:pPr>
      <w:bookmarkStart w:id="121" w:name="_Toc456271813"/>
      <w:r w:rsidRPr="00002BFA">
        <w:t>maibu_service_sys_notify</w:t>
      </w:r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984C19" w:rsidRPr="00984C19">
              <w:rPr>
                <w:sz w:val="18"/>
                <w:szCs w:val="18"/>
              </w:rPr>
              <w:t>maibu_service_sys_notify</w:t>
            </w:r>
            <w:r w:rsidR="00984C19" w:rsidRPr="00984C19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(</w:t>
            </w:r>
            <w:hyperlink w:anchor="NotifyParam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NotifyParam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 xml:space="preserve"> *param)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供用户应用在后台运行时调用系统通知界面，显示应用提供的相关信息。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param </w:t>
            </w:r>
            <w:r>
              <w:rPr>
                <w:rFonts w:hint="eastAsia"/>
                <w:sz w:val="18"/>
                <w:szCs w:val="18"/>
                <w:lang w:eastAsia="zh-CN"/>
              </w:rPr>
              <w:t>需要通知的内容参数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22" w:name="_Toc456271814"/>
      <w:r>
        <w:rPr>
          <w:rFonts w:hint="eastAsia"/>
          <w:lang w:eastAsia="zh-CN"/>
        </w:rPr>
        <w:t>类型定义</w:t>
      </w:r>
      <w:bookmarkEnd w:id="122"/>
    </w:p>
    <w:p w:rsidR="00D919F8" w:rsidRDefault="00D919F8">
      <w:pPr>
        <w:rPr>
          <w:lang w:eastAsia="zh-CN"/>
        </w:rPr>
      </w:pPr>
    </w:p>
    <w:bookmarkStart w:id="123" w:name="AppServiceTimerCallback"/>
    <w:bookmarkStart w:id="124" w:name="OLE_LINK223"/>
    <w:p w:rsidR="00D919F8" w:rsidRDefault="00D919F8">
      <w:pPr>
        <w:pStyle w:val="4"/>
      </w:pPr>
      <w:r>
        <w:lastRenderedPageBreak/>
        <w:fldChar w:fldCharType="begin"/>
      </w:r>
      <w:r>
        <w:instrText xml:space="preserve"> HYPERLINK  \l "AppServiceTimerCallback" </w:instrText>
      </w:r>
      <w:r>
        <w:fldChar w:fldCharType="separate"/>
      </w:r>
      <w:bookmarkStart w:id="125" w:name="_Toc456271815"/>
      <w:r>
        <w:rPr>
          <w:rStyle w:val="a6"/>
        </w:rPr>
        <w:t>AppServiceTime</w:t>
      </w:r>
      <w:bookmarkStart w:id="126" w:name="_Hlt417132910"/>
      <w:r>
        <w:rPr>
          <w:rStyle w:val="a6"/>
        </w:rPr>
        <w:t>r</w:t>
      </w:r>
      <w:bookmarkEnd w:id="126"/>
      <w:r>
        <w:rPr>
          <w:rStyle w:val="a6"/>
        </w:rPr>
        <w:t>Callb</w:t>
      </w:r>
      <w:bookmarkStart w:id="127" w:name="_Hlt398650463"/>
      <w:r>
        <w:rPr>
          <w:rStyle w:val="a6"/>
        </w:rPr>
        <w:t>a</w:t>
      </w:r>
      <w:bookmarkEnd w:id="127"/>
      <w:r>
        <w:rPr>
          <w:rStyle w:val="a6"/>
        </w:rPr>
        <w:t>ck</w:t>
      </w:r>
      <w:bookmarkEnd w:id="12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28" w:name="OLE_LINK122"/>
            <w:bookmarkEnd w:id="123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29" w:name="OLE_LINK118"/>
            <w:bookmarkStart w:id="130" w:name="OLE_LINK117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"AppServiceTimerCallback"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AppServiceTime</w:t>
            </w:r>
            <w:bookmarkStart w:id="131" w:name="_Hlt398650464"/>
            <w:r>
              <w:rPr>
                <w:rStyle w:val="a6"/>
                <w:sz w:val="18"/>
                <w:szCs w:val="18"/>
              </w:rPr>
              <w:t>r</w:t>
            </w:r>
            <w:bookmarkEnd w:id="131"/>
            <w:r>
              <w:rPr>
                <w:rStyle w:val="a6"/>
                <w:sz w:val="18"/>
                <w:szCs w:val="18"/>
              </w:rPr>
              <w:t>Callback</w:t>
            </w:r>
            <w:bookmarkEnd w:id="129"/>
            <w:bookmarkEnd w:id="130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)(date_time_t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tick_time,</w:t>
            </w:r>
            <w:r>
              <w:rPr>
                <w:sz w:val="18"/>
                <w:szCs w:val="18"/>
              </w:rPr>
              <w:t xml:space="preserve"> </w:t>
            </w:r>
            <w:bookmarkStart w:id="132" w:name="OLE_LINK288"/>
            <w:r>
              <w:rPr>
                <w:rFonts w:hint="eastAsia"/>
                <w:sz w:val="18"/>
                <w:szCs w:val="18"/>
                <w:lang w:eastAsia="zh-CN"/>
              </w:rPr>
              <w:t xml:space="preserve">uint32_t </w:t>
            </w:r>
            <w:bookmarkEnd w:id="132"/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3629A6">
              <w:rPr>
                <w:rFonts w:hint="eastAsia"/>
                <w:sz w:val="18"/>
                <w:szCs w:val="18"/>
                <w:lang w:eastAsia="zh-CN"/>
              </w:rPr>
              <w:t>void* context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tick_time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当前时间结构</w:t>
            </w:r>
          </w:p>
          <w:p w:rsidR="00D919F8" w:rsidRDefault="00D919F8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millis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系统启动的时间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2F1B55">
              <w:rPr>
                <w:rFonts w:hint="eastAsia"/>
                <w:sz w:val="18"/>
                <w:szCs w:val="18"/>
                <w:lang w:eastAsia="zh-CN"/>
              </w:rPr>
              <w:t>单位毫秒</w:t>
            </w:r>
          </w:p>
          <w:p w:rsidR="002F1B55" w:rsidRDefault="002F1B55" w:rsidP="002F1B55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用户注册时写入的参数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24"/>
      <w:bookmarkEnd w:id="128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3" w:name="_Toc456271816"/>
      <w:r>
        <w:t>AppService</w:t>
      </w:r>
      <w:r>
        <w:rPr>
          <w:rFonts w:hint="eastAsia"/>
          <w:lang w:eastAsia="zh-CN"/>
        </w:rPr>
        <w:t>SysEventCallback</w:t>
      </w:r>
      <w:bookmarkEnd w:id="1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BF1801">
            <w:pPr>
              <w:keepLines w:val="0"/>
              <w:widowControl w:val="0"/>
              <w:spacing w:before="0" w:after="0"/>
              <w:jc w:val="both"/>
            </w:pPr>
            <w:r>
              <w:rPr>
                <w:sz w:val="18"/>
                <w:szCs w:val="18"/>
              </w:rPr>
              <w:t>typedef void(*</w:t>
            </w:r>
            <w:bookmarkStart w:id="134" w:name="AppServiceSysEventCallback"/>
            <w:r>
              <w:rPr>
                <w:sz w:val="18"/>
                <w:szCs w:val="18"/>
              </w:rPr>
              <w:t>AppService</w:t>
            </w:r>
            <w:r>
              <w:rPr>
                <w:rFonts w:hint="eastAsia"/>
                <w:sz w:val="18"/>
                <w:szCs w:val="18"/>
                <w:lang w:eastAsia="zh-CN"/>
              </w:rPr>
              <w:t>SysEventCallback</w:t>
            </w:r>
            <w:bookmarkEnd w:id="134"/>
            <w:r>
              <w:rPr>
                <w:sz w:val="18"/>
                <w:szCs w:val="18"/>
              </w:rPr>
              <w:t>)(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_enum_SysEvent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SysE</w:t>
              </w:r>
              <w:bookmarkStart w:id="135" w:name="_Hlt417132899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v</w:t>
              </w:r>
              <w:bookmarkEnd w:id="135"/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 xml:space="preserve">entType </w:t>
              </w:r>
            </w:hyperlink>
            <w:r>
              <w:rPr>
                <w:rFonts w:hint="eastAsia"/>
                <w:sz w:val="18"/>
                <w:szCs w:val="18"/>
                <w:lang w:eastAsia="zh-CN"/>
              </w:rPr>
              <w:t>type,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void *</w:t>
            </w:r>
            <w:r w:rsidR="00BF1801">
              <w:rPr>
                <w:rFonts w:hint="eastAsia"/>
                <w:sz w:val="18"/>
                <w:szCs w:val="18"/>
                <w:lang w:eastAsia="zh-CN"/>
              </w:rPr>
              <w:t>param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使用定时服务回调函数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 </w:t>
            </w: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1D53E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事件参数，需要转换为对应结构体使用，如果是时间更改，则</w:t>
            </w:r>
            <w:r w:rsidR="00CF7429">
              <w:rPr>
                <w:rFonts w:hint="eastAsia"/>
                <w:sz w:val="18"/>
                <w:szCs w:val="18"/>
                <w:lang w:eastAsia="zh-CN"/>
              </w:rPr>
              <w:t>param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为当前时间结构体指针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struct date_time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6" w:name="_enum_SysEventType"/>
      <w:bookmarkStart w:id="137" w:name="_Toc456271817"/>
      <w:bookmarkEnd w:id="136"/>
      <w:r>
        <w:rPr>
          <w:rFonts w:hint="eastAsia"/>
        </w:rPr>
        <w:t xml:space="preserve">enum </w:t>
      </w:r>
      <w:bookmarkStart w:id="138" w:name="SysEventType"/>
      <w:r>
        <w:rPr>
          <w:rFonts w:hint="eastAsia"/>
        </w:rPr>
        <w:t>S</w:t>
      </w:r>
      <w:r>
        <w:rPr>
          <w:rFonts w:hint="eastAsia"/>
          <w:lang w:eastAsia="zh-CN"/>
        </w:rPr>
        <w:t>ysEventType</w:t>
      </w:r>
      <w:bookmarkEnd w:id="137"/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SysEventType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系统事件类型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 w:rsidP="000659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SysEventTypeTimeChange     </w:t>
            </w:r>
            <w:r>
              <w:rPr>
                <w:rFonts w:hint="eastAsia"/>
                <w:sz w:val="18"/>
                <w:szCs w:val="18"/>
                <w:lang w:eastAsia="zh-CN"/>
              </w:rPr>
              <w:t>时间更改</w:t>
            </w:r>
          </w:p>
          <w:p w:rsidR="000659C7" w:rsidRDefault="000659C7" w:rsidP="000659C7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39" w:name="_Toc456271818"/>
      <w:r>
        <w:t xml:space="preserve">typedef stuct </w:t>
      </w:r>
      <w:bookmarkStart w:id="140" w:name="NotifyParam"/>
      <w:r>
        <w:rPr>
          <w:rFonts w:hint="eastAsia"/>
          <w:lang w:eastAsia="zh-CN"/>
        </w:rPr>
        <w:t>NotifyParam</w:t>
      </w:r>
      <w:bookmarkEnd w:id="139"/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typedef stuct </w:t>
            </w:r>
            <w:r>
              <w:rPr>
                <w:rFonts w:hint="eastAsia"/>
                <w:sz w:val="18"/>
                <w:szCs w:val="18"/>
                <w:lang w:eastAsia="zh-CN"/>
              </w:rPr>
              <w:t>NotifyParam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通知参数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GBitmap bmp </w:t>
            </w:r>
            <w:r>
              <w:rPr>
                <w:rFonts w:hint="eastAsia"/>
                <w:sz w:val="18"/>
                <w:szCs w:val="18"/>
                <w:lang w:eastAsia="zh-CN"/>
              </w:rPr>
              <w:t>通知界面中心显示的图片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main_title[20] </w:t>
            </w:r>
            <w:r>
              <w:rPr>
                <w:rFonts w:hint="eastAsia"/>
                <w:sz w:val="18"/>
                <w:szCs w:val="18"/>
                <w:lang w:eastAsia="zh-CN"/>
              </w:rPr>
              <w:t>主标题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char sub_title[30] </w:t>
            </w:r>
            <w:r>
              <w:rPr>
                <w:rFonts w:hint="eastAsia"/>
                <w:sz w:val="18"/>
                <w:szCs w:val="18"/>
                <w:lang w:eastAsia="zh-CN"/>
              </w:rPr>
              <w:t>副标题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VibesPulseType pulse_type </w:t>
            </w:r>
            <w:r>
              <w:rPr>
                <w:rFonts w:hint="eastAsia"/>
                <w:sz w:val="18"/>
                <w:szCs w:val="18"/>
                <w:lang w:eastAsia="zh-CN"/>
              </w:rPr>
              <w:t>震动类型</w:t>
            </w:r>
          </w:p>
          <w:p w:rsidR="003928CC" w:rsidRDefault="003928CC">
            <w:pPr>
              <w:rPr>
                <w:sz w:val="18"/>
                <w:szCs w:val="18"/>
                <w:lang w:eastAsia="zh-CN"/>
              </w:rPr>
            </w:pPr>
            <w:r w:rsidRPr="003928CC">
              <w:rPr>
                <w:rFonts w:hint="eastAsia"/>
                <w:sz w:val="18"/>
                <w:szCs w:val="18"/>
                <w:lang w:eastAsia="zh-CN"/>
              </w:rPr>
              <w:t>int8_t pulse_time;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3928CC">
              <w:rPr>
                <w:rFonts w:hint="eastAsia"/>
                <w:sz w:val="18"/>
                <w:szCs w:val="18"/>
                <w:lang w:eastAsia="zh-CN"/>
              </w:rPr>
              <w:t>震动次数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*context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保留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41" w:name="_Toc456271819"/>
      <w:r>
        <w:rPr>
          <w:rFonts w:hint="eastAsia"/>
        </w:rPr>
        <w:t xml:space="preserve">enum </w:t>
      </w:r>
      <w:r>
        <w:rPr>
          <w:rFonts w:hint="eastAsia"/>
          <w:lang w:eastAsia="zh-CN"/>
        </w:rPr>
        <w:t>VibesPulseType</w:t>
      </w:r>
      <w:bookmarkEnd w:id="1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2" w:name="OLE_LINK39"/>
            <w:bookmarkStart w:id="143" w:name="OLE_LINK40"/>
            <w:r>
              <w:rPr>
                <w:rFonts w:hint="eastAsia"/>
                <w:sz w:val="18"/>
                <w:szCs w:val="18"/>
              </w:rPr>
              <w:t xml:space="preserve">enum </w:t>
            </w:r>
            <w:r>
              <w:rPr>
                <w:rFonts w:hint="eastAsia"/>
                <w:sz w:val="18"/>
                <w:szCs w:val="18"/>
                <w:lang w:eastAsia="zh-CN"/>
              </w:rPr>
              <w:t>VibesPulseType</w:t>
            </w:r>
            <w:bookmarkEnd w:id="142"/>
            <w:bookmarkEnd w:id="14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马达震动类型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4" w:name="OLE_LINK37"/>
            <w:bookmarkStart w:id="145" w:name="OLE_LINK41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VibesPulseTypeShort  </w:t>
            </w:r>
            <w:bookmarkEnd w:id="144"/>
            <w:bookmarkEnd w:id="145"/>
            <w:r>
              <w:rPr>
                <w:rFonts w:hint="eastAsia"/>
                <w:sz w:val="18"/>
                <w:szCs w:val="18"/>
                <w:lang w:eastAsia="zh-CN"/>
              </w:rPr>
              <w:t>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46" w:name="OLE_LINK38"/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VibesPulseTypeMiddle  </w:t>
            </w:r>
            <w:r>
              <w:rPr>
                <w:rFonts w:hint="eastAsia"/>
                <w:sz w:val="18"/>
                <w:szCs w:val="18"/>
                <w:lang w:eastAsia="zh-CN"/>
              </w:rPr>
              <w:t>中震动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VibesPulseTypeLong </w:t>
            </w:r>
            <w:r>
              <w:rPr>
                <w:rFonts w:hint="eastAsia"/>
                <w:sz w:val="18"/>
                <w:szCs w:val="18"/>
                <w:lang w:eastAsia="zh-CN"/>
              </w:rPr>
              <w:t>长震动</w:t>
            </w:r>
            <w:bookmarkEnd w:id="14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392C6A" w:rsidRDefault="00392C6A" w:rsidP="00392C6A">
      <w:pPr>
        <w:pStyle w:val="4"/>
        <w:rPr>
          <w:lang w:eastAsia="zh-CN"/>
        </w:rPr>
      </w:pPr>
      <w:bookmarkStart w:id="147" w:name="_Toc456271820"/>
      <w:r>
        <w:t>typedef st</w:t>
      </w:r>
      <w:r>
        <w:rPr>
          <w:rFonts w:hint="eastAsia"/>
          <w:lang w:eastAsia="zh-CN"/>
        </w:rPr>
        <w:t>r</w:t>
      </w:r>
      <w:r>
        <w:t xml:space="preserve">uct </w:t>
      </w:r>
      <w:r>
        <w:rPr>
          <w:rFonts w:hint="eastAsia"/>
          <w:lang w:eastAsia="zh-CN"/>
        </w:rPr>
        <w:t>date_time</w:t>
      </w:r>
      <w:bookmarkEnd w:id="147"/>
      <w:r>
        <w:rPr>
          <w:rFonts w:hint="eastAsia"/>
          <w:lang w:eastAsia="zh-C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392C6A" w:rsidRDefault="00392C6A" w:rsidP="003012E9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typedef struct date_time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时间结构体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short </w:t>
            </w:r>
            <w:r w:rsidR="00C635A0">
              <w:rPr>
                <w:sz w:val="18"/>
                <w:szCs w:val="18"/>
                <w:lang w:eastAsia="zh-CN"/>
              </w:rPr>
              <w:t xml:space="preserve">int year;      /* [1901,-]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年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mon;           /* [1,12]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月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mday;         /* [1,31]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日</w:t>
            </w:r>
            <w:r w:rsidRPr="00392C6A">
              <w:rPr>
                <w:sz w:val="18"/>
                <w:szCs w:val="18"/>
                <w:lang w:eastAsia="zh-CN"/>
              </w:rPr>
              <w:t xml:space="preserve"> 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wday;         /* [0,6] 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星期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hour;          /* [0,23]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时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P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min;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分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  <w:p w:rsidR="00392C6A" w:rsidRDefault="00392C6A" w:rsidP="00336770">
            <w:pPr>
              <w:rPr>
                <w:sz w:val="18"/>
                <w:szCs w:val="18"/>
                <w:lang w:eastAsia="zh-CN"/>
              </w:rPr>
            </w:pPr>
            <w:r w:rsidRPr="00392C6A">
              <w:rPr>
                <w:sz w:val="18"/>
                <w:szCs w:val="18"/>
                <w:lang w:eastAsia="zh-CN"/>
              </w:rPr>
              <w:t xml:space="preserve">unsigned char  sec;            /* [0,59]        </w:t>
            </w:r>
            <w:r w:rsidR="00C635A0">
              <w:rPr>
                <w:rFonts w:hint="eastAsia"/>
                <w:sz w:val="18"/>
                <w:szCs w:val="18"/>
                <w:lang w:eastAsia="zh-CN"/>
              </w:rPr>
              <w:t>秒</w:t>
            </w:r>
            <w:r w:rsidRPr="00392C6A">
              <w:rPr>
                <w:sz w:val="18"/>
                <w:szCs w:val="18"/>
                <w:lang w:eastAsia="zh-CN"/>
              </w:rPr>
              <w:t>*/</w:t>
            </w: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</w:rPr>
            </w:pPr>
          </w:p>
        </w:tc>
      </w:tr>
      <w:tr w:rsidR="00392C6A" w:rsidTr="003012E9">
        <w:tc>
          <w:tcPr>
            <w:tcW w:w="1188" w:type="dxa"/>
            <w:shd w:val="clear" w:color="auto" w:fill="D9D9D9"/>
          </w:tcPr>
          <w:p w:rsidR="00392C6A" w:rsidRDefault="00392C6A" w:rsidP="003012E9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392C6A" w:rsidRDefault="00392C6A" w:rsidP="003012E9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48" w:name="_Toc456271821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资源</w:t>
      </w:r>
      <w:bookmarkEnd w:id="148"/>
    </w:p>
    <w:p w:rsidR="00D919F8" w:rsidRDefault="00D919F8">
      <w:pPr>
        <w:ind w:firstLineChars="100" w:firstLine="200"/>
        <w:rPr>
          <w:iCs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iCs/>
          <w:lang w:eastAsia="zh-CN"/>
        </w:rPr>
        <w:t>使用图片时，请使用</w:t>
      </w:r>
      <w:r>
        <w:rPr>
          <w:rFonts w:hint="eastAsia"/>
          <w:iCs/>
          <w:lang w:eastAsia="zh-CN"/>
        </w:rPr>
        <w:t>bmp</w:t>
      </w:r>
      <w:r>
        <w:rPr>
          <w:rFonts w:hint="eastAsia"/>
          <w:iCs/>
          <w:lang w:eastAsia="zh-CN"/>
        </w:rPr>
        <w:t>格式位深度为</w:t>
      </w:r>
      <w:r>
        <w:rPr>
          <w:rFonts w:hint="eastAsia"/>
          <w:iCs/>
          <w:lang w:eastAsia="zh-CN"/>
        </w:rPr>
        <w:t>1</w:t>
      </w:r>
      <w:r>
        <w:rPr>
          <w:rFonts w:hint="eastAsia"/>
          <w:iCs/>
          <w:lang w:eastAsia="zh-CN"/>
        </w:rPr>
        <w:t>的图片。所有图片点阵（不是图片文件）的大小总和请不要超过</w:t>
      </w:r>
      <w:r>
        <w:rPr>
          <w:rFonts w:hint="eastAsia"/>
          <w:iCs/>
          <w:lang w:eastAsia="zh-CN"/>
        </w:rPr>
        <w:t>200Kbytes</w:t>
      </w:r>
      <w:r>
        <w:rPr>
          <w:rFonts w:hint="eastAsia"/>
          <w:iCs/>
          <w:lang w:eastAsia="zh-CN"/>
        </w:rPr>
        <w:t>。</w:t>
      </w: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49" w:name="_Toc456271822"/>
      <w:bookmarkStart w:id="150" w:name="OLE_LINK120"/>
      <w:r>
        <w:rPr>
          <w:rFonts w:hint="eastAsia"/>
          <w:lang w:eastAsia="zh-CN"/>
        </w:rPr>
        <w:t>读取资源</w:t>
      </w:r>
      <w:bookmarkEnd w:id="149"/>
    </w:p>
    <w:p w:rsidR="00D919F8" w:rsidRPr="00181BFB" w:rsidRDefault="00620E3A">
      <w:pPr>
        <w:pStyle w:val="4"/>
        <w:rPr>
          <w:lang w:eastAsia="zh-CN"/>
        </w:rPr>
      </w:pPr>
      <w:bookmarkStart w:id="151" w:name="_Toc456271823"/>
      <w:bookmarkStart w:id="152" w:name="OLE_LINK124"/>
      <w:bookmarkEnd w:id="150"/>
      <w:r>
        <w:rPr>
          <w:lang w:eastAsia="zh-CN"/>
        </w:rPr>
        <w:t>res_get_</w:t>
      </w:r>
      <w:r>
        <w:rPr>
          <w:rFonts w:hint="eastAsia"/>
          <w:lang w:eastAsia="zh-CN"/>
        </w:rPr>
        <w:t>user</w:t>
      </w:r>
      <w:r w:rsidR="00181BFB" w:rsidRPr="00181BFB">
        <w:rPr>
          <w:lang w:eastAsia="zh-CN"/>
        </w:rPr>
        <w:t>_bitmap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181BFB" w:rsidRDefault="00A564A4" w:rsidP="00181BFB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uint8_t res_get_</w:t>
            </w:r>
            <w:r>
              <w:rPr>
                <w:rFonts w:hint="eastAsia"/>
                <w:sz w:val="18"/>
                <w:szCs w:val="18"/>
                <w:lang w:eastAsia="zh-CN"/>
              </w:rPr>
              <w:t>user</w:t>
            </w:r>
            <w:r w:rsidR="00500C7D">
              <w:rPr>
                <w:sz w:val="18"/>
                <w:szCs w:val="18"/>
              </w:rPr>
              <w:t>_bitmap(uint</w:t>
            </w:r>
            <w:r w:rsidR="00500C7D"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181BFB" w:rsidRPr="00181BFB">
              <w:rPr>
                <w:sz w:val="18"/>
                <w:szCs w:val="18"/>
              </w:rPr>
              <w:t>_t key,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A564A4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读取用户图片资源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9E1F5B">
            <w:pPr>
              <w:rPr>
                <w:sz w:val="18"/>
                <w:szCs w:val="18"/>
                <w:lang w:eastAsia="zh-CN"/>
              </w:rPr>
            </w:pPr>
            <w:r w:rsidRPr="00181BFB">
              <w:rPr>
                <w:sz w:val="18"/>
                <w:szCs w:val="18"/>
              </w:rPr>
              <w:t>key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资源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E8226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图片结构体指针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bookmarkStart w:id="153" w:name="OLE_LINK291"/>
            <w:r>
              <w:rPr>
                <w:rFonts w:hint="eastAsia"/>
                <w:sz w:val="18"/>
                <w:szCs w:val="18"/>
                <w:lang w:eastAsia="zh-CN"/>
              </w:rPr>
              <w:t>资源大小</w:t>
            </w:r>
            <w:bookmarkEnd w:id="15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0C6615" w:rsidRPr="00BC27B8" w:rsidRDefault="000C6615" w:rsidP="000C6615">
      <w:pPr>
        <w:pStyle w:val="4"/>
        <w:rPr>
          <w:color w:val="000000"/>
          <w:lang w:eastAsia="zh-CN"/>
        </w:rPr>
      </w:pPr>
      <w:bookmarkStart w:id="154" w:name="_Toc456271824"/>
      <w:bookmarkEnd w:id="152"/>
      <w:r w:rsidRPr="00BC27B8">
        <w:rPr>
          <w:rFonts w:hint="eastAsia"/>
          <w:color w:val="000000"/>
          <w:lang w:eastAsia="zh-CN"/>
        </w:rPr>
        <w:lastRenderedPageBreak/>
        <w:t>maibu_read_user_file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maibu_read_user_file(uint32_t key, uint32_t offset, uint8_t *buff, uint32_t size)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bookmarkStart w:id="155" w:name="OLE_LINK185"/>
            <w:bookmarkStart w:id="156" w:name="OLE_LINK186"/>
            <w:bookmarkStart w:id="157" w:name="OLE_LINK187"/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读取程序编译打包时自带的文件数据</w:t>
            </w:r>
            <w:bookmarkEnd w:id="155"/>
            <w:bookmarkEnd w:id="156"/>
            <w:bookmarkEnd w:id="157"/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key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数据标识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offset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偏移量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buff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缓存</w:t>
            </w:r>
          </w:p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size 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想要读取的数据大小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实际读取的数据大小</w:t>
            </w: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0C6615" w:rsidRPr="00BC27B8" w:rsidTr="007145A3">
        <w:tc>
          <w:tcPr>
            <w:tcW w:w="1188" w:type="dxa"/>
            <w:shd w:val="clear" w:color="auto" w:fill="D9D9D9"/>
          </w:tcPr>
          <w:p w:rsidR="000C6615" w:rsidRPr="00BC27B8" w:rsidRDefault="000C6615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C6615" w:rsidRPr="00BC27B8" w:rsidRDefault="000C6615" w:rsidP="007145A3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343632" w:rsidRDefault="00343632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58" w:name="_Toc456271825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存储</w:t>
      </w:r>
      <w:bookmarkEnd w:id="158"/>
    </w:p>
    <w:p w:rsidR="00D919F8" w:rsidRPr="001D3D1D" w:rsidRDefault="00D919F8">
      <w:pPr>
        <w:rPr>
          <w:color w:val="FF0000"/>
          <w:lang w:eastAsia="zh-CN"/>
        </w:rPr>
      </w:pPr>
      <w:r>
        <w:rPr>
          <w:rFonts w:hint="eastAsia"/>
          <w:lang w:eastAsia="zh-CN"/>
        </w:rPr>
        <w:t xml:space="preserve">  </w:t>
      </w:r>
      <w:r w:rsidRPr="001D3D1D">
        <w:rPr>
          <w:rFonts w:hint="eastAsia"/>
          <w:color w:val="FF0000"/>
          <w:lang w:eastAsia="zh-CN"/>
        </w:rPr>
        <w:t>说明：</w:t>
      </w:r>
    </w:p>
    <w:p w:rsidR="00D919F8" w:rsidRPr="001D3D1D" w:rsidRDefault="00D919F8">
      <w:pPr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         1. </w:t>
      </w:r>
      <w:r w:rsidRPr="001D3D1D">
        <w:rPr>
          <w:rFonts w:hint="eastAsia"/>
          <w:color w:val="FF0000"/>
          <w:lang w:eastAsia="zh-CN"/>
        </w:rPr>
        <w:t>读写数据时应该先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，如果之前已经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，则</w:t>
      </w:r>
      <w:r w:rsidRPr="001D3D1D">
        <w:rPr>
          <w:rFonts w:hint="eastAsia"/>
          <w:color w:val="FF0000"/>
          <w:lang w:eastAsia="zh-CN"/>
        </w:rPr>
        <w:t>create</w:t>
      </w:r>
      <w:r w:rsidRPr="001D3D1D">
        <w:rPr>
          <w:rFonts w:hint="eastAsia"/>
          <w:color w:val="FF0000"/>
          <w:lang w:eastAsia="zh-CN"/>
        </w:rPr>
        <w:t>立即返回成功。</w:t>
      </w:r>
    </w:p>
    <w:p w:rsidR="00D919F8" w:rsidRPr="001D3D1D" w:rsidRDefault="00D919F8">
      <w:pPr>
        <w:ind w:firstLineChars="250" w:firstLine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2. </w:t>
      </w:r>
      <w:r w:rsidRPr="001D3D1D">
        <w:rPr>
          <w:rFonts w:hint="eastAsia"/>
          <w:color w:val="FF0000"/>
          <w:lang w:eastAsia="zh-CN"/>
        </w:rPr>
        <w:t>文件的</w:t>
      </w:r>
      <w:r w:rsidRPr="001D3D1D">
        <w:rPr>
          <w:rFonts w:hint="eastAsia"/>
          <w:color w:val="FF0000"/>
          <w:lang w:eastAsia="zh-CN"/>
        </w:rPr>
        <w:t>KEY</w:t>
      </w:r>
      <w:r w:rsidRPr="001D3D1D">
        <w:rPr>
          <w:rFonts w:hint="eastAsia"/>
          <w:color w:val="FF0000"/>
          <w:lang w:eastAsia="zh-CN"/>
        </w:rPr>
        <w:t>需要编写代码时自定义。</w:t>
      </w:r>
    </w:p>
    <w:p w:rsidR="00D919F8" w:rsidRPr="001D3D1D" w:rsidRDefault="00D919F8">
      <w:pPr>
        <w:ind w:leftChars="250" w:left="500"/>
        <w:rPr>
          <w:color w:val="FF0000"/>
          <w:lang w:eastAsia="zh-CN"/>
        </w:rPr>
      </w:pPr>
      <w:r w:rsidRPr="001D3D1D">
        <w:rPr>
          <w:rFonts w:hint="eastAsia"/>
          <w:color w:val="FF0000"/>
          <w:lang w:eastAsia="zh-CN"/>
        </w:rPr>
        <w:t xml:space="preserve">3. </w:t>
      </w:r>
      <w:r w:rsidRPr="001D3D1D">
        <w:rPr>
          <w:rFonts w:hint="eastAsia"/>
          <w:color w:val="FF0000"/>
          <w:lang w:eastAsia="zh-CN"/>
        </w:rPr>
        <w:t>文件小于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的将至少占用</w:t>
      </w:r>
      <w:r w:rsidRPr="001D3D1D">
        <w:rPr>
          <w:rFonts w:hint="eastAsia"/>
          <w:color w:val="FF0000"/>
          <w:lang w:eastAsia="zh-CN"/>
        </w:rPr>
        <w:t>4Kbytes</w:t>
      </w:r>
      <w:r w:rsidRPr="001D3D1D">
        <w:rPr>
          <w:rFonts w:hint="eastAsia"/>
          <w:color w:val="FF0000"/>
          <w:lang w:eastAsia="zh-CN"/>
        </w:rPr>
        <w:t>的空间，外置存储中分配给</w:t>
      </w:r>
      <w:r w:rsidR="00D91188">
        <w:rPr>
          <w:rFonts w:hint="eastAsia"/>
          <w:color w:val="FF0000"/>
          <w:lang w:eastAsia="zh-CN"/>
        </w:rPr>
        <w:t>所有应用</w:t>
      </w:r>
      <w:r w:rsidRPr="001D3D1D">
        <w:rPr>
          <w:rFonts w:hint="eastAsia"/>
          <w:color w:val="FF0000"/>
          <w:lang w:eastAsia="zh-CN"/>
        </w:rPr>
        <w:t>使用的</w:t>
      </w:r>
      <w:r w:rsidR="00722F0F">
        <w:rPr>
          <w:rFonts w:hint="eastAsia"/>
          <w:color w:val="FF0000"/>
          <w:lang w:eastAsia="zh-CN"/>
        </w:rPr>
        <w:t>文件</w:t>
      </w:r>
      <w:r w:rsidRPr="001D3D1D">
        <w:rPr>
          <w:rFonts w:hint="eastAsia"/>
          <w:color w:val="FF0000"/>
          <w:lang w:eastAsia="zh-CN"/>
        </w:rPr>
        <w:t>区域</w:t>
      </w:r>
      <w:r w:rsidR="00D91188">
        <w:rPr>
          <w:rFonts w:hint="eastAsia"/>
          <w:color w:val="FF0000"/>
          <w:lang w:eastAsia="zh-CN"/>
        </w:rPr>
        <w:t>总</w:t>
      </w:r>
      <w:r w:rsidRPr="001D3D1D">
        <w:rPr>
          <w:rFonts w:hint="eastAsia"/>
          <w:color w:val="FF0000"/>
          <w:lang w:eastAsia="zh-CN"/>
        </w:rPr>
        <w:t>大小是</w:t>
      </w:r>
      <w:r w:rsidRPr="001D3D1D">
        <w:rPr>
          <w:rFonts w:hint="eastAsia"/>
          <w:color w:val="FF0000"/>
          <w:lang w:eastAsia="zh-CN"/>
        </w:rPr>
        <w:t>512Kbytes</w:t>
      </w:r>
      <w:r w:rsidR="003A650C">
        <w:rPr>
          <w:rFonts w:hint="eastAsia"/>
          <w:color w:val="FF0000"/>
          <w:lang w:eastAsia="zh-CN"/>
        </w:rPr>
        <w:t>，建议尽量把</w:t>
      </w:r>
      <w:r w:rsidRPr="001D3D1D">
        <w:rPr>
          <w:rFonts w:hint="eastAsia"/>
          <w:color w:val="FF0000"/>
          <w:lang w:eastAsia="zh-CN"/>
        </w:rPr>
        <w:t>零碎的数据存放到一个文件中。</w:t>
      </w: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59" w:name="_Toc456271826"/>
      <w:r>
        <w:rPr>
          <w:rFonts w:hint="eastAsia"/>
          <w:lang w:eastAsia="zh-CN"/>
        </w:rPr>
        <w:t>读写数据</w:t>
      </w:r>
      <w:bookmarkEnd w:id="159"/>
    </w:p>
    <w:p w:rsidR="002079AF" w:rsidRDefault="002079AF" w:rsidP="002079AF">
      <w:pPr>
        <w:rPr>
          <w:lang w:eastAsia="zh-CN"/>
        </w:rPr>
      </w:pPr>
    </w:p>
    <w:p w:rsidR="002079AF" w:rsidRDefault="002079AF" w:rsidP="003302D2">
      <w:pPr>
        <w:pStyle w:val="4"/>
      </w:pPr>
      <w:bookmarkStart w:id="160" w:name="_Toc456271827"/>
      <w:r>
        <w:t>app_persist_create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079AF" w:rsidRDefault="002079AF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bool app_persist_create(const uint32_t key , uint32_t max_file_size)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创建一个大小为</w:t>
            </w: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>的文件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max_file_size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可以存储的大小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成功或者失败</w:t>
            </w: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  <w:tr w:rsidR="002079AF" w:rsidTr="005C7C22">
        <w:tc>
          <w:tcPr>
            <w:tcW w:w="1188" w:type="dxa"/>
            <w:shd w:val="clear" w:color="auto" w:fill="D9D9D9"/>
          </w:tcPr>
          <w:p w:rsidR="002079AF" w:rsidRDefault="002079AF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079AF" w:rsidRDefault="002079AF" w:rsidP="005C7C22">
            <w:pPr>
              <w:rPr>
                <w:sz w:val="18"/>
                <w:szCs w:val="18"/>
              </w:rPr>
            </w:pPr>
          </w:p>
        </w:tc>
      </w:tr>
    </w:tbl>
    <w:p w:rsidR="002079AF" w:rsidRPr="002079AF" w:rsidRDefault="002079AF" w:rsidP="002079AF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1" w:name="_Toc456271828"/>
      <w:bookmarkStart w:id="162" w:name="OLE_LINK132"/>
      <w:r>
        <w:t>app_persist_read_data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uint32_t </w:t>
            </w:r>
            <w:bookmarkStart w:id="163" w:name="OLE_LINK130"/>
            <w:r>
              <w:rPr>
                <w:sz w:val="18"/>
                <w:szCs w:val="18"/>
              </w:rPr>
              <w:t>app_persist_read_data</w:t>
            </w:r>
            <w:bookmarkEnd w:id="163"/>
            <w:r>
              <w:rPr>
                <w:sz w:val="18"/>
                <w:szCs w:val="18"/>
              </w:rPr>
              <w:t xml:space="preserve">(const uint32_t </w:t>
            </w:r>
            <w:bookmarkStart w:id="164" w:name="OLE_LINK294"/>
            <w:r>
              <w:rPr>
                <w:sz w:val="18"/>
                <w:szCs w:val="18"/>
              </w:rPr>
              <w:t>key</w:t>
            </w:r>
            <w:bookmarkEnd w:id="164"/>
            <w:r>
              <w:rPr>
                <w:sz w:val="18"/>
                <w:szCs w:val="18"/>
              </w:rPr>
              <w:t xml:space="preserve">,  </w:t>
            </w:r>
            <w:r w:rsidR="00982416">
              <w:rPr>
                <w:rFonts w:hint="eastAsia"/>
                <w:sz w:val="18"/>
                <w:szCs w:val="18"/>
                <w:lang w:eastAsia="zh-CN"/>
              </w:rPr>
              <w:t xml:space="preserve">uint32_t offset, </w:t>
            </w:r>
            <w:r>
              <w:rPr>
                <w:sz w:val="18"/>
                <w:szCs w:val="18"/>
              </w:rPr>
              <w:t>void *buf</w:t>
            </w:r>
            <w:r>
              <w:rPr>
                <w:rFonts w:hint="eastAsia"/>
                <w:sz w:val="18"/>
                <w:szCs w:val="18"/>
                <w:lang w:eastAsia="zh-CN"/>
              </w:rPr>
              <w:t>f</w:t>
            </w:r>
            <w:r>
              <w:rPr>
                <w:sz w:val="18"/>
                <w:szCs w:val="18"/>
              </w:rPr>
              <w:t>, 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读取存储区的数据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65" w:name="OLE_LINK295" w:colFirst="1" w:colLast="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617B57" w:rsidRDefault="00617B5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offset </w:t>
            </w:r>
            <w:r>
              <w:rPr>
                <w:rFonts w:hint="eastAsia"/>
                <w:sz w:val="18"/>
                <w:szCs w:val="18"/>
                <w:lang w:eastAsia="zh-CN"/>
              </w:rPr>
              <w:t>读取的偏移量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存储数据缓存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实际读取的数据大小</w:t>
            </w:r>
          </w:p>
        </w:tc>
      </w:tr>
      <w:bookmarkEnd w:id="165"/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62"/>
    </w:tbl>
    <w:p w:rsidR="00D919F8" w:rsidRDefault="00D919F8">
      <w:pPr>
        <w:rPr>
          <w:lang w:eastAsia="zh-CN"/>
        </w:rPr>
      </w:pPr>
    </w:p>
    <w:p w:rsidR="00D919F8" w:rsidRDefault="00D919F8" w:rsidP="003302D2">
      <w:pPr>
        <w:pStyle w:val="4"/>
        <w:rPr>
          <w:lang w:eastAsia="zh-CN"/>
        </w:rPr>
      </w:pPr>
      <w:bookmarkStart w:id="166" w:name="OLE_LINK133"/>
      <w:bookmarkStart w:id="167" w:name="_Toc456271829"/>
      <w:r>
        <w:lastRenderedPageBreak/>
        <w:t>app_persist_write_data</w:t>
      </w:r>
      <w:bookmarkEnd w:id="166"/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bookmarkStart w:id="168" w:name="OLE_LINK297"/>
            <w:r>
              <w:rPr>
                <w:sz w:val="18"/>
                <w:szCs w:val="18"/>
              </w:rPr>
              <w:t>uint32_t</w:t>
            </w:r>
            <w:bookmarkEnd w:id="168"/>
            <w:r>
              <w:rPr>
                <w:sz w:val="18"/>
                <w:szCs w:val="18"/>
              </w:rPr>
              <w:t xml:space="preserve"> app_persist_write_data(const uint32_t key, const void* 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sz w:val="18"/>
                <w:szCs w:val="18"/>
              </w:rPr>
              <w:t>, const uint32_t size)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169" w:name="OLE_LINK296"/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bookmarkEnd w:id="169"/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015415" w:rsidRDefault="00015415" w:rsidP="003302D2">
      <w:pPr>
        <w:pStyle w:val="4"/>
      </w:pPr>
      <w:bookmarkStart w:id="170" w:name="_Toc456271830"/>
      <w:r>
        <w:t>app_persist_write_data_extend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 w:rsidRPr="00D77FF2">
              <w:rPr>
                <w:sz w:val="18"/>
                <w:szCs w:val="18"/>
              </w:rPr>
              <w:t>uint32_t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app</w:t>
            </w:r>
            <w:r>
              <w:rPr>
                <w:sz w:val="18"/>
                <w:szCs w:val="18"/>
              </w:rPr>
              <w:t>_</w:t>
            </w:r>
            <w:r w:rsidRPr="00D77FF2">
              <w:rPr>
                <w:sz w:val="18"/>
                <w:szCs w:val="18"/>
              </w:rPr>
              <w:t>persist_write_data</w:t>
            </w:r>
            <w:r w:rsidR="003B3C3A">
              <w:rPr>
                <w:rFonts w:hint="eastAsia"/>
                <w:sz w:val="18"/>
                <w:szCs w:val="18"/>
                <w:lang w:eastAsia="zh-CN"/>
              </w:rPr>
              <w:t>_extend</w:t>
            </w:r>
            <w:r w:rsidRPr="00D77FF2">
              <w:rPr>
                <w:sz w:val="18"/>
                <w:szCs w:val="18"/>
              </w:rPr>
              <w:t xml:space="preserve">(const uint32_t key, const void*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buff</w:t>
            </w:r>
            <w:r w:rsidRPr="00D77FF2">
              <w:rPr>
                <w:sz w:val="18"/>
                <w:szCs w:val="18"/>
              </w:rPr>
              <w:t>, const uint32_t size)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清除之前的数据，从头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写入数据到存储区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sz w:val="18"/>
                <w:szCs w:val="18"/>
                <w:lang w:eastAsia="zh-CN"/>
              </w:rPr>
              <w:t>key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buff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数据缓存</w:t>
            </w:r>
          </w:p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>实际写入的数据大小</w:t>
            </w: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  <w:tr w:rsidR="00015415" w:rsidRPr="00D77FF2" w:rsidTr="005C7C22">
        <w:tc>
          <w:tcPr>
            <w:tcW w:w="1188" w:type="dxa"/>
            <w:shd w:val="clear" w:color="auto" w:fill="D9D9D9"/>
          </w:tcPr>
          <w:p w:rsidR="00015415" w:rsidRPr="00D77FF2" w:rsidRDefault="00015415" w:rsidP="005C7C2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15415" w:rsidRPr="00D77FF2" w:rsidRDefault="00015415" w:rsidP="005C7C22">
            <w:pPr>
              <w:rPr>
                <w:sz w:val="18"/>
                <w:szCs w:val="18"/>
              </w:rPr>
            </w:pPr>
          </w:p>
        </w:tc>
      </w:tr>
    </w:tbl>
    <w:p w:rsidR="00015415" w:rsidRDefault="00015415">
      <w:pPr>
        <w:rPr>
          <w:lang w:eastAsia="zh-CN"/>
        </w:rPr>
      </w:pPr>
    </w:p>
    <w:p w:rsidR="00D919F8" w:rsidRDefault="00D919F8" w:rsidP="00CC4454">
      <w:pPr>
        <w:pStyle w:val="4"/>
        <w:rPr>
          <w:lang w:eastAsia="zh-CN"/>
        </w:rPr>
      </w:pPr>
      <w:bookmarkStart w:id="171" w:name="OLE_LINK136"/>
      <w:bookmarkStart w:id="172" w:name="OLE_LINK135"/>
      <w:bookmarkStart w:id="173" w:name="_Toc456271831"/>
      <w:r>
        <w:t>app_persist_delet</w:t>
      </w:r>
      <w:bookmarkEnd w:id="171"/>
      <w:bookmarkEnd w:id="172"/>
      <w:r w:rsidR="009747AE">
        <w:rPr>
          <w:rFonts w:hint="eastAsia"/>
          <w:lang w:eastAsia="zh-CN"/>
        </w:rPr>
        <w:t>e</w:t>
      </w:r>
      <w:r w:rsidR="00F55C2D">
        <w:rPr>
          <w:rFonts w:hint="eastAsia"/>
          <w:lang w:eastAsia="zh-CN"/>
        </w:rPr>
        <w:t>_data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174" w:name="OLE_LINK138"/>
            <w:bookmarkStart w:id="175" w:name="OLE_LINK139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A81715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app_persist_delete</w:t>
            </w:r>
            <w:r w:rsidR="001A6392">
              <w:rPr>
                <w:rFonts w:hint="eastAsia"/>
                <w:sz w:val="18"/>
                <w:szCs w:val="18"/>
                <w:lang w:eastAsia="zh-CN"/>
              </w:rPr>
              <w:t>_data</w:t>
            </w:r>
            <w:r w:rsidR="00A8171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删除存储区的数据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删除数据的大小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174"/>
      <w:bookmarkEnd w:id="17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176" w:name="_Toc456271832"/>
      <w:r>
        <w:rPr>
          <w:lang w:eastAsia="zh-CN"/>
        </w:rPr>
        <w:t>app_persist_get_data_size</w:t>
      </w:r>
      <w:bookmarkEnd w:id="1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app_persist_get_data_size(const uint32_t key)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得到某个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当前的大小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数据标识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存储的大小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177" w:name="_Toc456271833"/>
      <w:r>
        <w:rPr>
          <w:rFonts w:hint="eastAsia"/>
          <w:lang w:eastAsia="zh-CN"/>
        </w:rPr>
        <w:lastRenderedPageBreak/>
        <w:t>APP</w:t>
      </w:r>
      <w:r>
        <w:rPr>
          <w:rFonts w:hint="eastAsia"/>
          <w:lang w:eastAsia="zh-CN"/>
        </w:rPr>
        <w:t>界面</w:t>
      </w:r>
      <w:bookmarkEnd w:id="177"/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  <w:r>
        <w:object w:dxaOrig="7148" w:dyaOrig="2843">
          <v:shape id="Picture 3" o:spid="_x0000_i1028" type="#_x0000_t75" style="width:267.6pt;height:105.6pt;mso-position-horizontal-relative:page;mso-position-vertical-relative:page" o:ole="">
            <v:imagedata r:id="rId15" o:title=""/>
          </v:shape>
          <o:OLEObject Type="Embed" ProgID="Visio.Drawing.11" ShapeID="Picture 3" DrawAspect="Content" ObjectID="_1563287724" r:id="rId16"/>
        </w:object>
      </w:r>
    </w:p>
    <w:p w:rsidR="00D919F8" w:rsidRDefault="00D919F8">
      <w:pPr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一个应用最多创建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个窗口，有多层窗口需要可以使用窗口替换接口。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一个窗口最多创建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个图层。不要创建过多。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尽量少使用几何图层来实现复杂的图形，建议用位图图层代替。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窗口中某图层的显示顺序和该图层添加到窗口中的顺序有关。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如果在窗口中同一块区域有两个图层重叠，后添加的图层覆盖先添加的图层。</w:t>
      </w:r>
    </w:p>
    <w:p w:rsidR="00D919F8" w:rsidRDefault="00D919F8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窗口只能在前台运行。</w:t>
      </w:r>
    </w:p>
    <w:p w:rsidR="002A014E" w:rsidRDefault="002A014E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窗口及其图层的刷新频率建议不要过高，目前会影响运动数据。</w:t>
      </w:r>
    </w:p>
    <w:p w:rsidR="00D919F8" w:rsidRDefault="00D919F8">
      <w:pPr>
        <w:ind w:left="600"/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78" w:name="_Toc456271834"/>
      <w:r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Window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>*</w:t>
            </w:r>
            <w:hyperlink w:anchor="maibu_window_create" w:history="1">
              <w:r w:rsidRPr="0086786E">
                <w:rPr>
                  <w:rStyle w:val="a6"/>
                  <w:b/>
                  <w:lang w:eastAsia="zh-CN"/>
                </w:rPr>
                <w:t>app_window_create</w:t>
              </w:r>
            </w:hyperlink>
            <w:r w:rsidRPr="0086786E">
              <w:rPr>
                <w:b/>
                <w:lang w:eastAsia="zh-CN"/>
              </w:rPr>
              <w:t>(void);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add_layer" w:history="1">
              <w:r w:rsidRPr="0086786E">
                <w:rPr>
                  <w:rStyle w:val="a6"/>
                  <w:b/>
                  <w:lang w:eastAsia="zh-CN"/>
                </w:rPr>
                <w:t>app_window_add_layer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添加图层到窗口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click_subscribe" w:history="1">
              <w:r w:rsidRPr="0086786E">
                <w:rPr>
                  <w:rStyle w:val="a6"/>
                  <w:b/>
                  <w:lang w:eastAsia="zh-CN"/>
                </w:rPr>
                <w:t>app_window_click_subscribe</w:t>
              </w:r>
            </w:hyperlink>
            <w:r w:rsidRPr="0086786E">
              <w:rPr>
                <w:b/>
                <w:lang w:eastAsia="zh-CN"/>
              </w:rPr>
              <w:t>(Window *window, enum ButtonId button_id, ClickCallback click_callback);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注册窗口按键回调事件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6A7F61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Int</w:t>
            </w:r>
            <w:r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 xml:space="preserve">_t 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ush" w:history="1">
              <w:r w:rsidR="00D919F8" w:rsidRPr="0086786E">
                <w:rPr>
                  <w:rStyle w:val="a6"/>
                  <w:b/>
                  <w:lang w:eastAsia="zh-CN"/>
                </w:rPr>
                <w:t>app_window_stack_push</w:t>
              </w:r>
            </w:hyperlink>
            <w:r w:rsidR="00D919F8"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窗口放入窗口栈显示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tack_pop" w:history="1">
              <w:r w:rsidRPr="0086786E">
                <w:rPr>
                  <w:rStyle w:val="a6"/>
                  <w:b/>
                  <w:lang w:eastAsia="zh-CN"/>
                </w:rPr>
                <w:t>app_window_stack_pop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从窗口栈</w:t>
            </w:r>
            <w:r>
              <w:rPr>
                <w:rFonts w:hint="eastAsia"/>
                <w:lang w:eastAsia="zh-CN"/>
              </w:rPr>
              <w:t>pop</w:t>
            </w:r>
            <w:r>
              <w:rPr>
                <w:rFonts w:hint="eastAsia"/>
                <w:lang w:eastAsia="zh-CN"/>
              </w:rPr>
              <w:t>出窗口</w:t>
            </w:r>
          </w:p>
        </w:tc>
      </w:tr>
      <w:tr w:rsidR="00D919F8" w:rsidRPr="0086786E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update" w:history="1">
              <w:r w:rsidRPr="0086786E">
                <w:rPr>
                  <w:rStyle w:val="a6"/>
                  <w:b/>
                  <w:lang w:eastAsia="zh-CN"/>
                </w:rPr>
                <w:t>app_window_update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更新指定窗口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只有该窗口是窗口栈</w:t>
            </w:r>
            <w:r>
              <w:rPr>
                <w:rFonts w:hint="eastAsia"/>
                <w:lang w:eastAsia="zh-CN"/>
              </w:rPr>
              <w:t>top</w:t>
            </w:r>
            <w:r>
              <w:rPr>
                <w:rFonts w:hint="eastAsia"/>
                <w:lang w:eastAsia="zh-CN"/>
              </w:rPr>
              <w:t>窗口，才更新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51283C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i</w:t>
            </w:r>
            <w:r w:rsidR="00E26510">
              <w:rPr>
                <w:b/>
                <w:lang w:eastAsia="zh-CN"/>
              </w:rPr>
              <w:t>nt</w:t>
            </w:r>
            <w:r w:rsidR="00E26510">
              <w:rPr>
                <w:rFonts w:hint="eastAsia"/>
                <w:b/>
                <w:lang w:eastAsia="zh-CN"/>
              </w:rPr>
              <w:t>32</w:t>
            </w:r>
            <w:r w:rsidR="00D919F8" w:rsidRPr="0086786E">
              <w:rPr>
                <w:b/>
                <w:lang w:eastAsia="zh-CN"/>
              </w:rPr>
              <w:t>_t</w:t>
            </w:r>
            <w:r w:rsidR="00D919F8" w:rsidRPr="0086786E">
              <w:rPr>
                <w:rFonts w:hint="eastAsia"/>
                <w:b/>
                <w:lang w:eastAsia="zh-CN"/>
              </w:rPr>
              <w:t xml:space="preserve"> </w:t>
            </w:r>
            <w:r w:rsidR="00D919F8" w:rsidRPr="0086786E">
              <w:rPr>
                <w:b/>
                <w:lang w:eastAsia="zh-CN"/>
              </w:rPr>
              <w:t xml:space="preserve"> </w:t>
            </w:r>
            <w:hyperlink w:anchor="maibu_window_stack_replace_window" w:history="1">
              <w:r w:rsidR="00D919F8" w:rsidRPr="0086786E">
                <w:rPr>
                  <w:rStyle w:val="a6"/>
                  <w:b/>
                  <w:lang w:eastAsia="zh-CN"/>
                </w:rPr>
                <w:t>app_window_stack_replace_window</w:t>
              </w:r>
            </w:hyperlink>
            <w:r w:rsidR="00D919F8" w:rsidRPr="0086786E">
              <w:rPr>
                <w:b/>
                <w:lang w:eastAsia="zh-CN"/>
              </w:rPr>
              <w:t>(Window *old_window, Window *new_window);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替换窗口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Window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r w:rsidRPr="0086786E">
              <w:rPr>
                <w:rFonts w:hint="eastAsia"/>
                <w:b/>
                <w:lang w:eastAsia="zh-CN"/>
              </w:rPr>
              <w:t>*</w:t>
            </w:r>
            <w:hyperlink w:anchor="maibu_window_stack_get_window_by_id" w:history="1">
              <w:r w:rsidRPr="0086786E">
                <w:rPr>
                  <w:rStyle w:val="a6"/>
                  <w:b/>
                  <w:lang w:eastAsia="zh-CN"/>
                </w:rPr>
                <w:t>app_window_stack_get_windo</w:t>
              </w:r>
              <w:bookmarkStart w:id="179" w:name="_Hlt416076384"/>
              <w:bookmarkStart w:id="180" w:name="_Hlt416076385"/>
              <w:r w:rsidRPr="0086786E">
                <w:rPr>
                  <w:rStyle w:val="a6"/>
                  <w:b/>
                  <w:lang w:eastAsia="zh-CN"/>
                </w:rPr>
                <w:t>w</w:t>
              </w:r>
              <w:bookmarkEnd w:id="179"/>
              <w:bookmarkEnd w:id="180"/>
              <w:r w:rsidRPr="0086786E">
                <w:rPr>
                  <w:rStyle w:val="a6"/>
                  <w:b/>
                  <w:lang w:eastAsia="zh-CN"/>
                </w:rPr>
                <w:t>_by_id</w:t>
              </w:r>
            </w:hyperlink>
            <w:r w:rsidR="00FB1E73">
              <w:rPr>
                <w:b/>
                <w:lang w:eastAsia="zh-CN"/>
              </w:rPr>
              <w:t>(int</w:t>
            </w:r>
            <w:r w:rsidR="00FB1E73">
              <w:rPr>
                <w:rFonts w:hint="eastAsia"/>
                <w:b/>
                <w:lang w:eastAsia="zh-CN"/>
              </w:rPr>
              <w:t>32</w:t>
            </w:r>
            <w:r w:rsidRPr="0086786E">
              <w:rPr>
                <w:b/>
                <w:lang w:eastAsia="zh-CN"/>
              </w:rPr>
              <w:t>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根据窗口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获取窗口栈中窗口句柄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up_button" w:history="1">
              <w:r w:rsidRPr="0086786E">
                <w:rPr>
                  <w:rStyle w:val="a6"/>
                  <w:b/>
                  <w:lang w:eastAsia="zh-CN"/>
                </w:rPr>
                <w:t>app_window_set_up_button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设置向上按键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当需要向上选择图层时使用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down_button" w:history="1">
              <w:r w:rsidRPr="0086786E">
                <w:rPr>
                  <w:rStyle w:val="a6"/>
                  <w:b/>
                  <w:lang w:eastAsia="zh-CN"/>
                </w:rPr>
                <w:t>app_window_set_down_button</w:t>
              </w:r>
            </w:hyperlink>
            <w:r w:rsidRPr="0086786E">
              <w:rPr>
                <w:b/>
                <w:lang w:eastAsia="zh-CN"/>
              </w:rPr>
              <w:t>(Window *window);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设置向下按键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当需要向下选择图层时使用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timer_subscribe" w:history="1">
              <w:r w:rsidRPr="0086786E">
                <w:rPr>
                  <w:rStyle w:val="a6"/>
                  <w:b/>
                  <w:lang w:eastAsia="zh-CN"/>
                </w:rPr>
                <w:t>app_window_timer_subscribe</w:t>
              </w:r>
            </w:hyperlink>
            <w:r w:rsidRPr="0086786E">
              <w:rPr>
                <w:b/>
                <w:lang w:eastAsia="zh-CN"/>
              </w:rPr>
              <w:t xml:space="preserve">(Window *window,  uint32_t millis, </w:t>
            </w:r>
            <w:r w:rsidRPr="0086786E">
              <w:rPr>
                <w:b/>
                <w:lang w:eastAsia="zh-CN"/>
              </w:rPr>
              <w:lastRenderedPageBreak/>
              <w:t>AppServiceTimerCallback timer_callback, void *context);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Layer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r w:rsidRPr="0086786E">
              <w:rPr>
                <w:b/>
                <w:lang w:eastAsia="zh-CN"/>
              </w:rPr>
              <w:t>*</w:t>
            </w:r>
            <w:hyperlink w:anchor="maibu_window_get_layer_by_id" w:history="1">
              <w:r w:rsidRPr="0086786E">
                <w:rPr>
                  <w:rStyle w:val="a6"/>
                  <w:b/>
                  <w:lang w:eastAsia="zh-CN"/>
                </w:rPr>
                <w:t>app_window_get_layer_by_id</w:t>
              </w:r>
            </w:hyperlink>
            <w:r w:rsidRPr="0086786E">
              <w:rPr>
                <w:b/>
                <w:lang w:eastAsia="zh-CN"/>
              </w:rPr>
              <w:t>(Window *window, int8_t id);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根据图层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获取某窗口中图层句柄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hyperlink w:anchor="maibu_window_replace_layer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 </w:t>
              </w:r>
              <w:r w:rsidRPr="0086786E">
                <w:rPr>
                  <w:rStyle w:val="a6"/>
                  <w:b/>
                  <w:lang w:eastAsia="zh-CN"/>
                </w:rPr>
                <w:t>app_window_replace_layer</w:t>
              </w:r>
            </w:hyperlink>
            <w:r w:rsidRPr="0086786E">
              <w:rPr>
                <w:b/>
                <w:lang w:eastAsia="zh-CN"/>
              </w:rPr>
              <w:t>(Window *window, Layer *old_layer, Layer *new_layer);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替换图层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window_set_current_selected_layer" w:history="1">
              <w:r w:rsidRPr="0086786E">
                <w:rPr>
                  <w:rStyle w:val="a6"/>
                  <w:b/>
                  <w:lang w:eastAsia="zh-CN"/>
                </w:rPr>
                <w:t>app_window_set_current_selected_layer</w:t>
              </w:r>
            </w:hyperlink>
            <w:r w:rsidRPr="0086786E">
              <w:rPr>
                <w:b/>
                <w:lang w:eastAsia="zh-CN"/>
              </w:rPr>
              <w:t>(Window *window, 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设置窗口中某图层被选择</w:t>
            </w: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  <w:tr w:rsidR="00D919F8" w:rsidTr="0086786E">
        <w:tc>
          <w:tcPr>
            <w:tcW w:w="8529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3"/>
        <w:rPr>
          <w:lang w:eastAsia="zh-CN"/>
        </w:rPr>
      </w:pPr>
      <w:bookmarkStart w:id="181" w:name="_Toc456271835"/>
      <w:r>
        <w:rPr>
          <w:rFonts w:hint="eastAsia"/>
          <w:lang w:eastAsia="zh-CN"/>
        </w:rPr>
        <w:t>图层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列表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D919F8" w:rsidRPr="0086786E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P_Layer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text" w:history="1">
              <w:r w:rsidRPr="0086786E">
                <w:rPr>
                  <w:rStyle w:val="a6"/>
                  <w:b/>
                  <w:lang w:eastAsia="zh-CN"/>
                </w:rPr>
                <w:t xml:space="preserve"> app_layer_create_text</w:t>
              </w:r>
            </w:hyperlink>
            <w:r w:rsidRPr="0086786E">
              <w:rPr>
                <w:b/>
                <w:lang w:eastAsia="zh-CN"/>
              </w:rPr>
              <w:t>(LayerText *layer_text);</w:t>
            </w:r>
          </w:p>
          <w:p w:rsidR="00D919F8" w:rsidRPr="0086786E" w:rsidRDefault="00D919F8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创建文本图层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text_text" w:history="1">
              <w:r w:rsidRPr="0086786E">
                <w:rPr>
                  <w:rStyle w:val="a6"/>
                  <w:b/>
                  <w:lang w:eastAsia="zh-CN"/>
                </w:rPr>
                <w:t>app_layer_set_text_text</w:t>
              </w:r>
            </w:hyperlink>
            <w:r w:rsidRPr="0086786E">
              <w:rPr>
                <w:b/>
                <w:lang w:eastAsia="zh-CN"/>
              </w:rPr>
              <w:t>(Layer *layer,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bitmap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app_layer_create_bitmap</w:t>
              </w:r>
            </w:hyperlink>
            <w:r w:rsidRPr="0086786E">
              <w:rPr>
                <w:b/>
                <w:lang w:eastAsia="zh-CN"/>
              </w:rPr>
              <w:t>(LayerBitmap *layer_bitmap);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创建位图图层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bitmap_bitmap" w:history="1">
              <w:r w:rsidRPr="0086786E">
                <w:rPr>
                  <w:rStyle w:val="a6"/>
                  <w:b/>
                  <w:lang w:eastAsia="zh-CN"/>
                </w:rPr>
                <w:t>app_layer_set_bitmap_bitmap</w:t>
              </w:r>
            </w:hyperlink>
            <w:r w:rsidRPr="0086786E">
              <w:rPr>
                <w:b/>
                <w:lang w:eastAsia="zh-CN"/>
              </w:rPr>
              <w:t>(Layer *layer, GBitmap * 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设置位图图层的位图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hyperlink w:anchor="maibu_layer_create_scroll" w:history="1">
              <w:r w:rsidRPr="0086786E">
                <w:rPr>
                  <w:rStyle w:val="a6"/>
                  <w:rFonts w:hint="eastAsia"/>
                  <w:b/>
                  <w:lang w:eastAsia="zh-CN"/>
                </w:rPr>
                <w:t xml:space="preserve"> </w:t>
              </w:r>
              <w:r w:rsidRPr="0086786E">
                <w:rPr>
                  <w:rStyle w:val="a6"/>
                  <w:b/>
                  <w:lang w:eastAsia="zh-CN"/>
                </w:rPr>
                <w:t>app_layer_create_scroll</w:t>
              </w:r>
            </w:hyperlink>
            <w:r w:rsidRPr="0086786E">
              <w:rPr>
                <w:b/>
                <w:lang w:eastAsia="zh-CN"/>
              </w:rPr>
              <w:t>(LayerScroll *layer_scroll);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创建滚动图层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>vo</w:t>
            </w:r>
            <w:r w:rsidRPr="0086786E">
              <w:rPr>
                <w:b/>
                <w:lang w:eastAsia="zh-CN"/>
              </w:rPr>
              <w:t xml:space="preserve">id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set_scroll_text_key" w:history="1">
              <w:r w:rsidRPr="0086786E">
                <w:rPr>
                  <w:rStyle w:val="a6"/>
                  <w:b/>
                  <w:lang w:eastAsia="zh-CN"/>
                </w:rPr>
                <w:t>app_layer_set_scroll_text_key</w:t>
              </w:r>
            </w:hyperlink>
            <w:r w:rsidRPr="0086786E">
              <w:rPr>
                <w:b/>
                <w:lang w:eastAsia="zh-CN"/>
              </w:rPr>
              <w:t>(Layer *layer, uint8_t text_key);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设置滚动图层文本地址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geometry" w:history="1">
              <w:r w:rsidRPr="0086786E">
                <w:rPr>
                  <w:rStyle w:val="a6"/>
                  <w:b/>
                  <w:lang w:eastAsia="zh-CN"/>
                </w:rPr>
                <w:t>app_layer_create_geometry</w:t>
              </w:r>
            </w:hyperlink>
            <w:r w:rsidRPr="0086786E">
              <w:rPr>
                <w:b/>
                <w:lang w:eastAsia="zh-CN"/>
              </w:rPr>
              <w:t>(LayerGeometry *layer_geometry);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创建几何图层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P_Layer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create_multi_menu" w:history="1">
              <w:r w:rsidRPr="0086786E">
                <w:rPr>
                  <w:rStyle w:val="a6"/>
                  <w:b/>
                  <w:lang w:eastAsia="zh-CN"/>
                </w:rPr>
                <w:t>app_layer_create_multi_menu</w:t>
              </w:r>
            </w:hyperlink>
            <w:r w:rsidRPr="0086786E">
              <w:rPr>
                <w:b/>
                <w:lang w:eastAsia="zh-CN"/>
              </w:rPr>
              <w:t>(LayerMultiMenu *layer_multi_menu);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创建复杂菜单图层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int8_t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add_multi_menu_item" w:history="1">
              <w:r w:rsidRPr="0086786E">
                <w:rPr>
                  <w:rStyle w:val="a6"/>
                  <w:b/>
                  <w:lang w:eastAsia="zh-CN"/>
                </w:rPr>
                <w:t>app_layer_add_multi_menu_item</w:t>
              </w:r>
            </w:hyperlink>
            <w:r w:rsidRPr="0086786E">
              <w:rPr>
                <w:b/>
                <w:lang w:eastAsia="zh-CN"/>
              </w:rPr>
              <w:t>(LayerMultiMenu *lmm, MultiMenuItem *mmi);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添加菜单项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rFonts w:hint="eastAsia"/>
                <w:b/>
                <w:lang w:eastAsia="zh-CN"/>
              </w:rPr>
              <w:t xml:space="preserve">int8_t  </w:t>
            </w:r>
            <w:hyperlink w:anchor="maibu_layer_add_multi_menu_element" w:history="1">
              <w:r w:rsidRPr="0086786E">
                <w:rPr>
                  <w:rStyle w:val="a6"/>
                  <w:b/>
                  <w:lang w:eastAsia="zh-CN"/>
                </w:rPr>
                <w:t>app_layer_add_multi_menu_element</w:t>
              </w:r>
            </w:hyperlink>
            <w:r w:rsidRPr="0086786E">
              <w:rPr>
                <w:b/>
                <w:lang w:eastAsia="zh-CN"/>
              </w:rPr>
              <w:t>(MultiMenuItem *mmi, Element *e);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添加某菜单项中元素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multi_menu_selected" w:history="1">
              <w:r w:rsidRPr="0086786E">
                <w:rPr>
                  <w:rStyle w:val="a6"/>
                  <w:b/>
                  <w:lang w:eastAsia="zh-CN"/>
                </w:rPr>
                <w:t>app_layer_set_multi_menu</w:t>
              </w:r>
              <w:bookmarkStart w:id="182" w:name="_Hlt416076986"/>
              <w:r w:rsidRPr="0086786E">
                <w:rPr>
                  <w:rStyle w:val="a6"/>
                  <w:b/>
                  <w:lang w:eastAsia="zh-CN"/>
                </w:rPr>
                <w:t>_</w:t>
              </w:r>
              <w:bookmarkEnd w:id="182"/>
              <w:r w:rsidRPr="0086786E">
                <w:rPr>
                  <w:rStyle w:val="a6"/>
                  <w:b/>
                  <w:lang w:eastAsia="zh-CN"/>
                </w:rPr>
                <w:t>selected</w:t>
              </w:r>
            </w:hyperlink>
            <w:r w:rsidRPr="0086786E">
              <w:rPr>
                <w:b/>
                <w:lang w:eastAsia="zh-CN"/>
              </w:rPr>
              <w:t>(Layer *layer, uint8_t selected);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 xml:space="preserve">int8_t 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hyperlink w:anchor="maibu_layer_get_multi_menu_selected" w:history="1">
              <w:r w:rsidRPr="0086786E">
                <w:rPr>
                  <w:rStyle w:val="a6"/>
                  <w:b/>
                  <w:lang w:eastAsia="zh-CN"/>
                </w:rPr>
                <w:t>app_layer_get_multi_menu_selected</w:t>
              </w:r>
            </w:hyperlink>
            <w:r w:rsidRPr="0086786E">
              <w:rPr>
                <w:b/>
                <w:lang w:eastAsia="zh-CN"/>
              </w:rPr>
              <w:t>(Layer *layer);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获取菜单图层被选择项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text" w:history="1">
              <w:r w:rsidRPr="0086786E">
                <w:rPr>
                  <w:rStyle w:val="a6"/>
                  <w:b/>
                  <w:lang w:eastAsia="zh-CN"/>
                </w:rPr>
                <w:t>app_layer_set_multi_menu_item_text</w:t>
              </w:r>
            </w:hyperlink>
            <w:r w:rsidRPr="0086786E">
              <w:rPr>
                <w:b/>
                <w:lang w:eastAsia="zh-CN"/>
              </w:rPr>
              <w:t>(Layer *layer, int8_t item_id, int8_t element_id, const char *text);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设置菜单图层菜单项文本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multi_menu_item_bitmap" w:history="1">
              <w:r w:rsidRPr="0086786E">
                <w:rPr>
                  <w:rStyle w:val="a6"/>
                  <w:b/>
                  <w:lang w:eastAsia="zh-CN"/>
                </w:rPr>
                <w:t>app_layer_set_multi_menu_item_bitmap</w:t>
              </w:r>
            </w:hyperlink>
            <w:r w:rsidRPr="0086786E">
              <w:rPr>
                <w:b/>
                <w:lang w:eastAsia="zh-CN"/>
              </w:rPr>
              <w:t xml:space="preserve">(Layer *layer, int8_t item_id, int8_t </w:t>
            </w:r>
            <w:r w:rsidRPr="0086786E">
              <w:rPr>
                <w:b/>
                <w:lang w:eastAsia="zh-CN"/>
              </w:rPr>
              <w:lastRenderedPageBreak/>
              <w:t>element_id, GBitmap *bitmap);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设置菜单图层菜单项图片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lastRenderedPageBreak/>
              <w:t xml:space="preserve">void </w:t>
            </w:r>
            <w:r w:rsidRPr="0086786E">
              <w:rPr>
                <w:rFonts w:hint="eastAsia"/>
                <w:b/>
                <w:lang w:eastAsia="zh-CN"/>
              </w:rPr>
              <w:t xml:space="preserve">  </w:t>
            </w:r>
            <w:hyperlink w:anchor="maibu_layer_set_bg_color" w:history="1">
              <w:r w:rsidRPr="0086786E">
                <w:rPr>
                  <w:rStyle w:val="a6"/>
                  <w:b/>
                  <w:lang w:eastAsia="zh-CN"/>
                </w:rPr>
                <w:t>app_layer_set_bg_color</w:t>
              </w:r>
            </w:hyperlink>
            <w:r w:rsidRPr="0086786E">
              <w:rPr>
                <w:b/>
                <w:lang w:eastAsia="zh-CN"/>
              </w:rPr>
              <w:t>(Layer *layer, enum GColor color);</w:t>
            </w:r>
          </w:p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设置背景颜色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Pr="0086786E" w:rsidRDefault="00D919F8">
            <w:pPr>
              <w:rPr>
                <w:b/>
                <w:lang w:eastAsia="zh-CN"/>
              </w:rPr>
            </w:pPr>
            <w:r w:rsidRPr="0086786E">
              <w:rPr>
                <w:b/>
                <w:lang w:eastAsia="zh-CN"/>
              </w:rPr>
              <w:t>void</w:t>
            </w:r>
            <w:r w:rsidRPr="0086786E">
              <w:rPr>
                <w:rFonts w:hint="eastAsia"/>
                <w:b/>
                <w:lang w:eastAsia="zh-CN"/>
              </w:rPr>
              <w:t xml:space="preserve"> </w:t>
            </w:r>
            <w:r w:rsidRPr="0086786E">
              <w:rPr>
                <w:b/>
                <w:lang w:eastAsia="zh-CN"/>
              </w:rPr>
              <w:t xml:space="preserve"> </w:t>
            </w:r>
            <w:hyperlink w:anchor="maibu_layer_set_selected_status" w:history="1">
              <w:r w:rsidRPr="0086786E">
                <w:rPr>
                  <w:rStyle w:val="a6"/>
                  <w:b/>
                  <w:lang w:eastAsia="zh-CN"/>
                </w:rPr>
                <w:t>app_layer_set_selected_status</w:t>
              </w:r>
            </w:hyperlink>
            <w:bookmarkStart w:id="183" w:name="OLE_LINK57"/>
            <w:r w:rsidRPr="0086786E">
              <w:rPr>
                <w:b/>
                <w:lang w:eastAsia="zh-CN"/>
              </w:rPr>
              <w:t>(Layer *layer, uint8_t status);</w:t>
            </w:r>
            <w:bookmarkEnd w:id="183"/>
          </w:p>
          <w:p w:rsidR="00D919F8" w:rsidRDefault="00D919F8">
            <w:pPr>
              <w:rPr>
                <w:lang w:eastAsia="zh-CN"/>
              </w:rPr>
            </w:pPr>
            <w:bookmarkStart w:id="184" w:name="OLE_LINK58"/>
            <w:r>
              <w:rPr>
                <w:rFonts w:hint="eastAsia"/>
                <w:lang w:eastAsia="zh-CN"/>
              </w:rPr>
              <w:t>设置图层可被选择状态</w:t>
            </w:r>
            <w:bookmarkEnd w:id="184"/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515C49">
            <w:pPr>
              <w:rPr>
                <w:b/>
                <w:lang w:eastAsia="zh-CN"/>
              </w:rPr>
            </w:pPr>
            <w:r w:rsidRPr="006A1BBC">
              <w:rPr>
                <w:rFonts w:hint="eastAsia"/>
                <w:b/>
                <w:lang w:eastAsia="zh-CN"/>
              </w:rPr>
              <w:t xml:space="preserve">void </w:t>
            </w:r>
            <w:hyperlink w:anchor="_app_layer_set_visible_status" w:history="1">
              <w:r w:rsidRPr="00305DBA">
                <w:rPr>
                  <w:rStyle w:val="a6"/>
                  <w:b/>
                  <w:lang w:eastAsia="zh-CN"/>
                </w:rPr>
                <w:t>app_layer_set_visible_status</w:t>
              </w:r>
            </w:hyperlink>
            <w:r w:rsidR="00267167" w:rsidRPr="006A1BBC">
              <w:rPr>
                <w:b/>
                <w:lang w:eastAsia="zh-CN"/>
              </w:rPr>
              <w:t xml:space="preserve">(Layer *layer, </w:t>
            </w:r>
            <w:r w:rsidR="00267167" w:rsidRPr="006A1BBC">
              <w:rPr>
                <w:rFonts w:hint="eastAsia"/>
                <w:b/>
                <w:lang w:eastAsia="zh-CN"/>
              </w:rPr>
              <w:t xml:space="preserve"> bool </w:t>
            </w:r>
            <w:r w:rsidR="00267167" w:rsidRPr="006A1BBC">
              <w:rPr>
                <w:b/>
                <w:lang w:eastAsia="zh-CN"/>
              </w:rPr>
              <w:t>status);</w:t>
            </w:r>
          </w:p>
          <w:p w:rsidR="006A1BBC" w:rsidRPr="006A1BBC" w:rsidRDefault="003A7C96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设置图层可见</w:t>
            </w:r>
            <w:r w:rsidR="006A1BBC">
              <w:rPr>
                <w:rFonts w:hint="eastAsia"/>
                <w:lang w:eastAsia="zh-CN"/>
              </w:rPr>
              <w:t>状态</w:t>
            </w:r>
          </w:p>
        </w:tc>
      </w:tr>
      <w:tr w:rsidR="00D919F8" w:rsidTr="0086786E">
        <w:tc>
          <w:tcPr>
            <w:tcW w:w="8522" w:type="dxa"/>
            <w:shd w:val="clear" w:color="auto" w:fill="auto"/>
          </w:tcPr>
          <w:p w:rsidR="00D919F8" w:rsidRDefault="00D919F8">
            <w:pPr>
              <w:rPr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185" w:name="_Toc456271836"/>
      <w:bookmarkStart w:id="186" w:name="OLE_LINK149"/>
      <w:r>
        <w:rPr>
          <w:rFonts w:hint="eastAsia"/>
          <w:lang w:eastAsia="zh-CN"/>
        </w:rPr>
        <w:t>窗口</w:t>
      </w:r>
      <w:bookmarkEnd w:id="185"/>
    </w:p>
    <w:p w:rsidR="00D919F8" w:rsidRDefault="00D919F8">
      <w:pPr>
        <w:pStyle w:val="4"/>
      </w:pPr>
      <w:bookmarkStart w:id="187" w:name="_Toc456271837"/>
      <w:bookmarkStart w:id="188" w:name="app_window_create"/>
      <w:bookmarkStart w:id="189" w:name="maibu_window_create"/>
      <w:bookmarkStart w:id="190" w:name="OLE_LINK141"/>
      <w:bookmarkEnd w:id="186"/>
      <w:r>
        <w:rPr>
          <w:rFonts w:hint="eastAsia"/>
          <w:lang w:eastAsia="zh-CN"/>
        </w:rPr>
        <w:t>app</w:t>
      </w:r>
      <w:r>
        <w:rPr>
          <w:rFonts w:hint="eastAsia"/>
        </w:rPr>
        <w:t>_window_create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88"/>
          <w:bookmarkEnd w:id="18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bookmarkStart w:id="191" w:name="OLE_LINK256"/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"Window"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Wi</w:t>
            </w:r>
            <w:bookmarkStart w:id="192" w:name="_Hlt398568918"/>
            <w:r>
              <w:rPr>
                <w:rStyle w:val="a6"/>
                <w:sz w:val="18"/>
                <w:szCs w:val="18"/>
              </w:rPr>
              <w:t>n</w:t>
            </w:r>
            <w:bookmarkEnd w:id="192"/>
            <w:r>
              <w:rPr>
                <w:rStyle w:val="a6"/>
                <w:sz w:val="18"/>
                <w:szCs w:val="18"/>
              </w:rPr>
              <w:t>dow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bookmarkEnd w:id="191"/>
            <w:r>
              <w:rPr>
                <w:sz w:val="18"/>
                <w:szCs w:val="18"/>
              </w:rPr>
              <w:t>*app_window_create(void)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创建一个默认窗口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屏幕上显示的任何数据，都必须建立在一个可见的窗口上。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只有创建了窗口，才能在窗口上添加图层。</w:t>
            </w:r>
          </w:p>
        </w:tc>
      </w:tr>
      <w:bookmarkEnd w:id="19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3" w:name="_Toc456271838"/>
      <w:bookmarkStart w:id="194" w:name="maibu_window_add_layer"/>
      <w:r>
        <w:rPr>
          <w:rFonts w:hint="eastAsia"/>
          <w:lang w:eastAsia="zh-CN"/>
        </w:rPr>
        <w:t>app</w:t>
      </w:r>
      <w:r>
        <w:t>_window_add_layer</w:t>
      </w:r>
      <w:bookmarkEnd w:id="1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uint8_t </w:t>
            </w:r>
            <w:r>
              <w:rPr>
                <w:sz w:val="18"/>
                <w:szCs w:val="18"/>
              </w:rPr>
              <w:t>app_window_add_layer(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*</w:t>
            </w:r>
            <w:r>
              <w:rPr>
                <w:sz w:val="18"/>
                <w:szCs w:val="18"/>
              </w:rPr>
              <w:t>layer)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给窗口添加图层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需要添加图层的窗口指针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上的所有显示内容，以图层为单位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195" w:name="_Toc456271839"/>
      <w:bookmarkStart w:id="196" w:name="maibu_window_click_subscribe"/>
      <w:r>
        <w:rPr>
          <w:rFonts w:hint="eastAsia"/>
          <w:lang w:eastAsia="zh-CN"/>
        </w:rPr>
        <w:t>app</w:t>
      </w:r>
      <w:r>
        <w:t>_window_click_subscribe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19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 w:rsidP="006D5B77">
            <w:pPr>
              <w:keepLines w:val="0"/>
              <w:widowControl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bookmarkStart w:id="197" w:name="OLE_LINK145"/>
            <w:r>
              <w:rPr>
                <w:sz w:val="18"/>
                <w:szCs w:val="18"/>
              </w:rPr>
              <w:t>app_window_click_subscribe</w:t>
            </w:r>
            <w:bookmarkEnd w:id="197"/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*</w:t>
            </w:r>
            <w:bookmarkStart w:id="198" w:name="OLE_LINK300"/>
            <w:r>
              <w:rPr>
                <w:rFonts w:hint="eastAsia"/>
                <w:sz w:val="18"/>
                <w:szCs w:val="18"/>
              </w:rPr>
              <w:t>window</w:t>
            </w:r>
            <w:bookmarkEnd w:id="198"/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sz w:val="18"/>
                  <w:szCs w:val="18"/>
                </w:rPr>
                <w:t>Butt</w:t>
              </w:r>
              <w:bookmarkStart w:id="199" w:name="_Hlt398627778"/>
              <w:bookmarkStart w:id="200" w:name="_Hlt398627779"/>
              <w:r>
                <w:rPr>
                  <w:rStyle w:val="a6"/>
                  <w:sz w:val="18"/>
                  <w:szCs w:val="18"/>
                </w:rPr>
                <w:t>o</w:t>
              </w:r>
              <w:bookmarkEnd w:id="199"/>
              <w:bookmarkEnd w:id="200"/>
              <w:r>
                <w:rPr>
                  <w:rStyle w:val="a6"/>
                  <w:sz w:val="18"/>
                  <w:szCs w:val="18"/>
                </w:rPr>
                <w:t>nId</w:t>
              </w:r>
            </w:hyperlink>
            <w:r>
              <w:rPr>
                <w:sz w:val="18"/>
                <w:szCs w:val="18"/>
              </w:rPr>
              <w:t xml:space="preserve"> button_id, </w:t>
            </w:r>
            <w:hyperlink w:anchor="ClickCallback" w:history="1">
              <w:r>
                <w:rPr>
                  <w:rStyle w:val="a6"/>
                  <w:sz w:val="18"/>
                  <w:szCs w:val="18"/>
                </w:rPr>
                <w:t>Click</w:t>
              </w:r>
              <w:r>
                <w:rPr>
                  <w:rStyle w:val="a6"/>
                  <w:rFonts w:hint="eastAsia"/>
                  <w:sz w:val="18"/>
                  <w:szCs w:val="18"/>
                </w:rPr>
                <w:t>Callback</w:t>
              </w:r>
              <w:r>
                <w:rPr>
                  <w:rStyle w:val="a6"/>
                  <w:sz w:val="18"/>
                  <w:szCs w:val="18"/>
                </w:rPr>
                <w:t xml:space="preserve"> </w:t>
              </w:r>
              <w:bookmarkStart w:id="201" w:name="OLE_LINK301"/>
            </w:hyperlink>
            <w:r>
              <w:rPr>
                <w:rFonts w:hint="eastAsia"/>
                <w:sz w:val="18"/>
                <w:szCs w:val="18"/>
              </w:rPr>
              <w:t>click_callback</w:t>
            </w:r>
            <w:bookmarkEnd w:id="201"/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注册按键的回调函数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要注册按键事件的窗口指针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button_id </w:t>
            </w: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click_callback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02" w:name="_Toc456271840"/>
      <w:bookmarkStart w:id="203" w:name="maibu_window_stack_push"/>
      <w:bookmarkStart w:id="204" w:name="OLE_LINK262"/>
      <w:r>
        <w:rPr>
          <w:rFonts w:hint="eastAsia"/>
          <w:lang w:eastAsia="zh-CN"/>
        </w:rPr>
        <w:t>app</w:t>
      </w:r>
      <w:r>
        <w:t>_window_</w:t>
      </w:r>
      <w:r>
        <w:rPr>
          <w:rFonts w:hint="eastAsia"/>
        </w:rPr>
        <w:t>stack_push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7B75B0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zh-CN"/>
              </w:rPr>
              <w:t>I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nt</w:t>
            </w:r>
            <w:r>
              <w:rPr>
                <w:rFonts w:hint="eastAsia"/>
                <w:sz w:val="18"/>
                <w:szCs w:val="18"/>
                <w:lang w:eastAsia="zh-CN"/>
              </w:rPr>
              <w:t>32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_t </w:t>
            </w:r>
            <w:r w:rsidR="00D919F8">
              <w:rPr>
                <w:sz w:val="18"/>
                <w:szCs w:val="18"/>
              </w:rPr>
              <w:t>app_window_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stack_push</w:t>
            </w:r>
            <w:r w:rsidR="00D919F8">
              <w:rPr>
                <w:sz w:val="18"/>
                <w:szCs w:val="18"/>
              </w:rPr>
              <w:t>(</w:t>
            </w:r>
            <w:hyperlink w:anchor="Window" w:history="1">
              <w:r w:rsidR="00D919F8">
                <w:rPr>
                  <w:rStyle w:val="a6"/>
                  <w:sz w:val="18"/>
                  <w:szCs w:val="18"/>
                </w:rPr>
                <w:t>Window</w:t>
              </w:r>
            </w:hyperlink>
            <w:r w:rsidR="00D919F8"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把窗口放置窗口栈顶显示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需要放置的窗口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如果窗口不属于前台运行程序，则不会显示。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如果应用在前台有定时更新界面的操作，务必保留该窗口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，之后通过</w:t>
            </w:r>
            <w:r>
              <w:rPr>
                <w:rFonts w:hint="eastAsia"/>
                <w:sz w:val="18"/>
                <w:szCs w:val="18"/>
                <w:lang w:eastAsia="zh-CN"/>
              </w:rPr>
              <w:t>app_window_stack_get_window_by_id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获取窗口指针，再调用其他相关接口。</w:t>
            </w:r>
          </w:p>
        </w:tc>
      </w:tr>
      <w:bookmarkEnd w:id="204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5" w:name="_Toc456271841"/>
      <w:bookmarkStart w:id="206" w:name="maibu_window_stack_pop"/>
      <w:r>
        <w:t>app_window_</w:t>
      </w:r>
      <w:r>
        <w:rPr>
          <w:rFonts w:hint="eastAsia"/>
        </w:rPr>
        <w:t>stack_</w:t>
      </w:r>
      <w:r>
        <w:rPr>
          <w:rFonts w:hint="eastAsia"/>
          <w:lang w:eastAsia="zh-CN"/>
        </w:rPr>
        <w:t>pop</w:t>
      </w:r>
      <w:bookmarkEnd w:id="2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stack_pop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从窗口栈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出窗口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需要</w:t>
            </w:r>
            <w:r>
              <w:rPr>
                <w:rFonts w:hint="eastAsia"/>
                <w:sz w:val="18"/>
                <w:szCs w:val="18"/>
                <w:lang w:eastAsia="zh-CN"/>
              </w:rPr>
              <w:t>pop</w:t>
            </w:r>
            <w:r>
              <w:rPr>
                <w:rFonts w:hint="eastAsia"/>
                <w:sz w:val="18"/>
                <w:szCs w:val="18"/>
                <w:lang w:eastAsia="zh-CN"/>
              </w:rPr>
              <w:t>的窗口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7" w:name="_Toc456271842"/>
      <w:bookmarkStart w:id="208" w:name="maibu_window_update"/>
      <w:r>
        <w:t>app_window_</w:t>
      </w:r>
      <w:r>
        <w:rPr>
          <w:rFonts w:hint="eastAsia"/>
          <w:lang w:eastAsia="zh-CN"/>
        </w:rPr>
        <w:t>update</w:t>
      </w:r>
      <w:bookmarkEnd w:id="2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0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update(Window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</w:t>
            </w:r>
            <w:r>
              <w:rPr>
                <w:rFonts w:hint="eastAsia"/>
                <w:sz w:val="18"/>
                <w:szCs w:val="18"/>
                <w:lang w:eastAsia="zh-CN"/>
              </w:rPr>
              <w:t>window</w:t>
            </w:r>
            <w:r>
              <w:rPr>
                <w:rFonts w:hint="eastAsia"/>
                <w:sz w:val="18"/>
                <w:szCs w:val="18"/>
                <w:lang w:eastAsia="zh-CN"/>
              </w:rPr>
              <w:t>是当前窗口，则重新显示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如果窗口不属于前台运行程序，则不会显示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09" w:name="_Toc456271843"/>
      <w:bookmarkStart w:id="210" w:name="maibu_window_stack_replace_window"/>
      <w:r>
        <w:rPr>
          <w:lang w:eastAsia="zh-CN"/>
        </w:rPr>
        <w:t>app_window_stack_replace_window</w:t>
      </w:r>
      <w:bookmarkEnd w:id="2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27426A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  <w:r>
              <w:rPr>
                <w:rFonts w:hint="eastAsia"/>
                <w:lang w:eastAsia="zh-CN"/>
              </w:rPr>
              <w:t>32</w:t>
            </w:r>
            <w:r w:rsidR="00D919F8">
              <w:rPr>
                <w:lang w:eastAsia="zh-CN"/>
              </w:rPr>
              <w:t>_t app_window_stack_replace_window(Window *old_window, Window *new_window)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使用新的窗口替换旧窗口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旧窗口指针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new_window </w:t>
            </w:r>
            <w:r>
              <w:rPr>
                <w:rFonts w:hint="eastAsia"/>
                <w:sz w:val="18"/>
                <w:szCs w:val="18"/>
                <w:lang w:eastAsia="zh-CN"/>
              </w:rPr>
              <w:t>新窗口指针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1" w:name="_Toc456271844"/>
      <w:bookmarkStart w:id="212" w:name="maibu_window_stack_get_window_by_id"/>
      <w:r>
        <w:rPr>
          <w:lang w:eastAsia="zh-CN"/>
        </w:rPr>
        <w:t>app_window_stack_get_window_by_id</w:t>
      </w:r>
      <w:bookmarkEnd w:id="2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Window </w:t>
            </w: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>app_wi</w:t>
            </w:r>
            <w:r w:rsidR="00DF04F0">
              <w:rPr>
                <w:lang w:eastAsia="zh-CN"/>
              </w:rPr>
              <w:t>ndow_stack_get_window_by_id(int</w:t>
            </w:r>
            <w:r w:rsidR="00DF04F0">
              <w:rPr>
                <w:rFonts w:hint="eastAsia"/>
                <w:lang w:eastAsia="zh-CN"/>
              </w:rPr>
              <w:t>32</w:t>
            </w:r>
            <w:r>
              <w:rPr>
                <w:lang w:eastAsia="zh-CN"/>
              </w:rPr>
              <w:t>_t id);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获取窗口指针句柄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窗口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窗口句柄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3" w:name="_Toc456271845"/>
      <w:bookmarkStart w:id="214" w:name="maibu_window_set_up_button"/>
      <w:r>
        <w:t>app_window_</w:t>
      </w:r>
      <w:r>
        <w:rPr>
          <w:rFonts w:hint="eastAsia"/>
        </w:rPr>
        <w:t>set_up_button</w:t>
      </w:r>
      <w:bookmarkEnd w:id="2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set_up_button(Window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设置向上按键，当需要向上选择图层时使用</w:t>
            </w:r>
            <w:bookmarkStart w:id="215" w:name="OLE_LINK25"/>
            <w:bookmarkStart w:id="216" w:name="OLE_LINK26"/>
            <w:r>
              <w:rPr>
                <w:rFonts w:hint="eastAsia"/>
                <w:sz w:val="18"/>
                <w:szCs w:val="18"/>
                <w:lang w:eastAsia="zh-CN"/>
              </w:rPr>
              <w:t>，在注册的向上按键回调函数中使用。</w:t>
            </w:r>
            <w:bookmarkEnd w:id="215"/>
            <w:bookmarkEnd w:id="216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17" w:name="_Toc456271846"/>
      <w:bookmarkStart w:id="218" w:name="maibu_window_set_down_button"/>
      <w:r>
        <w:t>app_window_</w:t>
      </w:r>
      <w:r>
        <w:rPr>
          <w:rFonts w:hint="eastAsia"/>
        </w:rPr>
        <w:t>set_down_button</w:t>
      </w:r>
      <w:bookmarkEnd w:id="2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18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set_down_button(Window *window)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设置向下按键，当需要向下选择图层时使用，在注册的向下按键回调函数中使用。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19" w:name="_Toc456271847"/>
      <w:bookmarkStart w:id="220" w:name="maibu_window_timer_subscribe"/>
      <w:r>
        <w:rPr>
          <w:lang w:eastAsia="zh-CN"/>
        </w:rPr>
        <w:t>app_window_timer_subscribe</w:t>
      </w:r>
      <w:bookmarkEnd w:id="2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int8_t app_window_timer_subscribe(Window *window,  uint32_t millis, AppServiceTimerCallback timer_callback, void *context);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窗口定时器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mills </w:t>
            </w:r>
            <w:r>
              <w:rPr>
                <w:rFonts w:hint="eastAsia"/>
                <w:sz w:val="18"/>
                <w:szCs w:val="18"/>
                <w:lang w:eastAsia="zh-CN"/>
              </w:rPr>
              <w:t>调用间隔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timer_callback </w:t>
            </w:r>
            <w:r>
              <w:rPr>
                <w:rFonts w:hint="eastAsia"/>
                <w:sz w:val="18"/>
                <w:szCs w:val="18"/>
                <w:lang w:eastAsia="zh-CN"/>
              </w:rPr>
              <w:t>回调函数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上下文参数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成功：返回定时器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窗口定时器在窗口销毁时，会自动注销。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1" w:name="_Toc456271848"/>
      <w:bookmarkStart w:id="222" w:name="maibu_window_get_layer_by_id"/>
      <w:r>
        <w:t>app_window_</w:t>
      </w:r>
      <w:r>
        <w:rPr>
          <w:rFonts w:hint="eastAsia"/>
        </w:rPr>
        <w:t>get_layer_by_id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*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get_layer_by_id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根据图层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获取窗口中该图层指针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成功：返回图层指针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3" w:name="_Toc456271849"/>
      <w:bookmarkStart w:id="224" w:name="maibu_window_replace_layer"/>
      <w:r>
        <w:t>app_window_</w:t>
      </w:r>
      <w:r>
        <w:rPr>
          <w:rFonts w:hint="eastAsia"/>
        </w:rPr>
        <w:t>replace_layer</w:t>
      </w:r>
      <w:bookmarkEnd w:id="2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4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replace_layer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Layer *old_layer, Layer *new_layer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用新的图层替换窗口中某旧图层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old_layer </w:t>
            </w:r>
            <w:r>
              <w:rPr>
                <w:rFonts w:hint="eastAsia"/>
                <w:sz w:val="18"/>
                <w:szCs w:val="18"/>
                <w:lang w:eastAsia="zh-CN"/>
              </w:rPr>
              <w:t>旧图层指针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new_layer </w:t>
            </w:r>
            <w:r>
              <w:rPr>
                <w:rFonts w:hint="eastAsia"/>
                <w:sz w:val="18"/>
                <w:szCs w:val="18"/>
                <w:lang w:eastAsia="zh-CN"/>
              </w:rPr>
              <w:t>新图层指针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图层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47493D">
              <w:rPr>
                <w:rFonts w:hint="eastAsia"/>
                <w:sz w:val="18"/>
                <w:szCs w:val="18"/>
                <w:lang w:eastAsia="zh-CN"/>
              </w:rPr>
              <w:t>&gt;=0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-1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25" w:name="_Toc456271850"/>
      <w:bookmarkStart w:id="226" w:name="maibu_window_set_current_selected_layer"/>
      <w:r>
        <w:t>app_window_</w:t>
      </w:r>
      <w:r>
        <w:rPr>
          <w:rFonts w:hint="eastAsia"/>
        </w:rPr>
        <w:t>set_current_selected_layer</w:t>
      </w:r>
      <w:bookmarkEnd w:id="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26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app_window_</w:t>
            </w:r>
            <w:r>
              <w:rPr>
                <w:rFonts w:hint="eastAsia"/>
                <w:sz w:val="18"/>
                <w:szCs w:val="18"/>
                <w:lang w:eastAsia="zh-CN"/>
              </w:rPr>
              <w:t>set_current_selected_layer</w:t>
            </w:r>
            <w:r>
              <w:rPr>
                <w:sz w:val="18"/>
                <w:szCs w:val="18"/>
              </w:rPr>
              <w:t>(</w:t>
            </w:r>
            <w:hyperlink w:anchor="Window" w:history="1">
              <w:r>
                <w:rPr>
                  <w:rStyle w:val="a6"/>
                  <w:sz w:val="18"/>
                  <w:szCs w:val="18"/>
                </w:rPr>
                <w:t>Window</w:t>
              </w:r>
            </w:hyperlink>
            <w:r>
              <w:rPr>
                <w:sz w:val="18"/>
                <w:szCs w:val="18"/>
              </w:rPr>
              <w:t xml:space="preserve"> *window,  </w:t>
            </w:r>
            <w:r>
              <w:rPr>
                <w:rFonts w:hint="eastAsia"/>
                <w:sz w:val="18"/>
                <w:szCs w:val="18"/>
                <w:lang w:eastAsia="zh-CN"/>
              </w:rPr>
              <w:t>int8_t id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设置当前窗口中被选择的图层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>
              <w:rPr>
                <w:rFonts w:hint="eastAsia"/>
                <w:sz w:val="18"/>
                <w:szCs w:val="18"/>
                <w:lang w:eastAsia="zh-CN"/>
              </w:rPr>
              <w:t>窗口指针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id </w:t>
            </w:r>
            <w:r>
              <w:rPr>
                <w:rFonts w:hint="eastAsia"/>
                <w:sz w:val="18"/>
                <w:szCs w:val="18"/>
                <w:lang w:eastAsia="zh-CN"/>
              </w:rPr>
              <w:t>图层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27" w:name="_Toc456271851"/>
      <w:bookmarkStart w:id="228" w:name="OLE_LINK169"/>
      <w:r>
        <w:rPr>
          <w:rFonts w:hint="eastAsia"/>
          <w:lang w:eastAsia="zh-CN"/>
        </w:rPr>
        <w:t>图层</w:t>
      </w:r>
      <w:bookmarkEnd w:id="227"/>
    </w:p>
    <w:p w:rsidR="00D919F8" w:rsidRDefault="00D919F8">
      <w:pPr>
        <w:pStyle w:val="4"/>
      </w:pPr>
      <w:bookmarkStart w:id="229" w:name="_Toc456271852"/>
      <w:bookmarkStart w:id="230" w:name="maibu_layer_create_text"/>
      <w:r>
        <w:rPr>
          <w:rFonts w:hint="eastAsia"/>
        </w:rPr>
        <w:t>app_layer_create_text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239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_text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LayerText *layer_text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创建一个文本图层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31" w:name="OLE_LINK4"/>
            <w:bookmarkStart w:id="232" w:name="OLE_LINK7"/>
            <w:bookmarkStart w:id="233" w:name="OLE_LINK8"/>
            <w:r>
              <w:rPr>
                <w:rFonts w:hint="eastAsia"/>
                <w:sz w:val="18"/>
                <w:szCs w:val="18"/>
                <w:lang w:eastAsia="zh-CN"/>
              </w:rPr>
              <w:t>成功：文本图层指针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  <w:bookmarkEnd w:id="231"/>
            <w:bookmarkEnd w:id="232"/>
            <w:bookmarkEnd w:id="23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文本图层只能显示一行文字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34" w:name="_Toc456271853"/>
      <w:bookmarkStart w:id="235" w:name="maibu_layer_set_text_text"/>
      <w:r>
        <w:rPr>
          <w:lang w:eastAsia="zh-CN"/>
        </w:rPr>
        <w:t>app_layer_set_text_text</w:t>
      </w:r>
      <w:bookmarkEnd w:id="2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app_layer_set_text_text(Layer *layer,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7D68B0" w:rsidRDefault="007D68B0" w:rsidP="007D68B0">
      <w:pPr>
        <w:pStyle w:val="4"/>
        <w:rPr>
          <w:lang w:eastAsia="zh-CN"/>
        </w:rPr>
      </w:pPr>
      <w:bookmarkStart w:id="236" w:name="_Toc456271854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 w:rsidRPr="007E2BD1">
        <w:rPr>
          <w:lang w:eastAsia="zh-CN"/>
        </w:rPr>
        <w:t>et_text_text</w:t>
      </w:r>
      <w:bookmarkEnd w:id="2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D68B0" w:rsidRPr="00AC39A9" w:rsidRDefault="007D68B0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 w:rsidRPr="007E2BD1">
              <w:rPr>
                <w:lang w:eastAsia="zh-CN"/>
              </w:rPr>
              <w:t>et_text_text(Layer *layer, char *text</w:t>
            </w:r>
            <w:r>
              <w:rPr>
                <w:rFonts w:hint="eastAsia"/>
                <w:lang w:eastAsia="zh-CN"/>
              </w:rPr>
              <w:t>, uint16_t text_size</w:t>
            </w:r>
            <w:r w:rsidRPr="007E2BD1">
              <w:rPr>
                <w:lang w:eastAsia="zh-CN"/>
              </w:rPr>
              <w:t>);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6202AA">
              <w:rPr>
                <w:rFonts w:hint="eastAsia"/>
                <w:lang w:eastAsia="zh-CN"/>
              </w:rPr>
              <w:t>设置文本图层文本内容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7D68B0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</w:p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text_size</w:t>
            </w:r>
            <w:r>
              <w:rPr>
                <w:rFonts w:hint="eastAsia"/>
                <w:sz w:val="18"/>
                <w:szCs w:val="18"/>
                <w:lang w:eastAsia="zh-CN"/>
              </w:rPr>
              <w:t>存放文本内容</w:t>
            </w:r>
            <w:r>
              <w:rPr>
                <w:rFonts w:hint="eastAsia"/>
                <w:sz w:val="18"/>
                <w:szCs w:val="18"/>
                <w:lang w:eastAsia="zh-CN"/>
              </w:rPr>
              <w:t>buff</w:t>
            </w:r>
            <w:r>
              <w:rPr>
                <w:rFonts w:hint="eastAsia"/>
                <w:sz w:val="18"/>
                <w:szCs w:val="18"/>
                <w:lang w:eastAsia="zh-CN"/>
              </w:rPr>
              <w:t>的大小</w:t>
            </w: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</w:rPr>
            </w:pPr>
          </w:p>
        </w:tc>
      </w:tr>
      <w:tr w:rsidR="007D68B0" w:rsidRPr="00D77FF2" w:rsidTr="00F3136C">
        <w:tc>
          <w:tcPr>
            <w:tcW w:w="1188" w:type="dxa"/>
            <w:shd w:val="clear" w:color="auto" w:fill="D9D9D9"/>
          </w:tcPr>
          <w:p w:rsidR="007D68B0" w:rsidRPr="00D77FF2" w:rsidRDefault="007D68B0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D68B0" w:rsidRPr="00D77FF2" w:rsidRDefault="007D68B0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7D68B0" w:rsidRDefault="007D68B0">
      <w:pPr>
        <w:rPr>
          <w:lang w:eastAsia="zh-CN"/>
        </w:rPr>
      </w:pPr>
    </w:p>
    <w:p w:rsidR="001B4B9D" w:rsidRDefault="001B4B9D" w:rsidP="001B4B9D">
      <w:pPr>
        <w:pStyle w:val="4"/>
        <w:rPr>
          <w:lang w:eastAsia="zh-CN"/>
        </w:rPr>
      </w:pPr>
      <w:bookmarkStart w:id="237" w:name="_Toc456271855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et_text_</w:t>
      </w:r>
      <w:r>
        <w:rPr>
          <w:rFonts w:hint="eastAsia"/>
          <w:lang w:eastAsia="zh-CN"/>
        </w:rPr>
        <w:t>frame</w:t>
      </w:r>
      <w:bookmarkEnd w:id="2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B4B9D" w:rsidRPr="00AC39A9" w:rsidRDefault="001B4B9D" w:rsidP="00F3136C">
            <w:pPr>
              <w:rPr>
                <w:lang w:eastAsia="zh-CN"/>
              </w:rPr>
            </w:pPr>
            <w:r w:rsidRPr="007E2BD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</w:t>
            </w:r>
            <w:r w:rsidRPr="007E2BD1">
              <w:rPr>
                <w:lang w:eastAsia="zh-CN"/>
              </w:rPr>
              <w:t>laye</w:t>
            </w:r>
            <w:r>
              <w:rPr>
                <w:lang w:eastAsia="zh-CN"/>
              </w:rPr>
              <w:t>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et_text_</w:t>
            </w:r>
            <w:r>
              <w:rPr>
                <w:rFonts w:hint="eastAsia"/>
                <w:lang w:eastAsia="zh-CN"/>
              </w:rPr>
              <w:t>frame</w:t>
            </w:r>
            <w:r w:rsidRPr="007E2BD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 *frame</w:t>
            </w:r>
            <w:r w:rsidRPr="007E2BD1">
              <w:rPr>
                <w:lang w:eastAsia="zh-CN"/>
              </w:rPr>
              <w:t>);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获取</w:t>
            </w:r>
            <w:r w:rsidRPr="006202AA">
              <w:rPr>
                <w:rFonts w:hint="eastAsia"/>
                <w:lang w:eastAsia="zh-CN"/>
              </w:rPr>
              <w:t>文本图层文本</w:t>
            </w:r>
            <w:r>
              <w:rPr>
                <w:rFonts w:hint="eastAsia"/>
                <w:lang w:eastAsia="zh-CN"/>
              </w:rPr>
              <w:t>框架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B4B9D" w:rsidRDefault="001B4B9D" w:rsidP="00F3136C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layer_text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框架结构体指针，保存框架值</w:t>
            </w: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</w:rPr>
            </w:pPr>
          </w:p>
        </w:tc>
      </w:tr>
      <w:tr w:rsidR="001B4B9D" w:rsidRPr="00D77FF2" w:rsidTr="00F3136C">
        <w:tc>
          <w:tcPr>
            <w:tcW w:w="1188" w:type="dxa"/>
            <w:shd w:val="clear" w:color="auto" w:fill="D9D9D9"/>
          </w:tcPr>
          <w:p w:rsidR="001B4B9D" w:rsidRPr="00D77FF2" w:rsidRDefault="001B4B9D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1B4B9D" w:rsidRPr="00D77FF2" w:rsidRDefault="001B4B9D" w:rsidP="00F3136C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1B4B9D" w:rsidRDefault="001B4B9D">
      <w:pPr>
        <w:rPr>
          <w:lang w:eastAsia="zh-CN"/>
        </w:rPr>
      </w:pPr>
    </w:p>
    <w:p w:rsidR="001B4B9D" w:rsidRDefault="001B4B9D">
      <w:pPr>
        <w:rPr>
          <w:lang w:eastAsia="zh-CN"/>
        </w:rPr>
      </w:pPr>
    </w:p>
    <w:p w:rsidR="007D68B0" w:rsidRDefault="007D68B0">
      <w:pPr>
        <w:rPr>
          <w:lang w:eastAsia="zh-CN"/>
        </w:rPr>
      </w:pPr>
    </w:p>
    <w:p w:rsidR="00D919F8" w:rsidRDefault="00D919F8">
      <w:pPr>
        <w:pStyle w:val="4"/>
      </w:pPr>
      <w:bookmarkStart w:id="238" w:name="_Toc456271856"/>
      <w:bookmarkStart w:id="239" w:name="maibu_layer_create_bitmap"/>
      <w:bookmarkStart w:id="240" w:name="OLE_LINK14"/>
      <w:r>
        <w:rPr>
          <w:rFonts w:hint="eastAsia"/>
        </w:rPr>
        <w:t>app_layer_create_bitmap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239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_bitmap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LayerBitmap *layer_bitmap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创建一个位图图层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40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1" w:name="_Toc456271857"/>
      <w:bookmarkStart w:id="242" w:name="maibu_layer_set_bitmap_bitmap"/>
      <w:r>
        <w:rPr>
          <w:lang w:eastAsia="zh-CN"/>
        </w:rPr>
        <w:t>app_layer_set_bitmap_bitmap</w:t>
      </w:r>
      <w:bookmarkEnd w:id="2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app_layer_set_bitmap_bitmap(Layer *layer, GBitmap * 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设置一个位图图层显示的位图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bitmap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1A3E21" w:rsidRDefault="001A3E21" w:rsidP="001A3E21">
      <w:pPr>
        <w:pStyle w:val="4"/>
        <w:rPr>
          <w:lang w:eastAsia="zh-CN"/>
        </w:rPr>
      </w:pPr>
      <w:bookmarkStart w:id="243" w:name="_Toc456271858"/>
      <w:r>
        <w:rPr>
          <w:lang w:eastAsia="zh-CN"/>
        </w:rPr>
        <w:t>maibu_layer_</w:t>
      </w:r>
      <w:r>
        <w:rPr>
          <w:rFonts w:hint="eastAsia"/>
          <w:lang w:eastAsia="zh-CN"/>
        </w:rPr>
        <w:t>g</w:t>
      </w:r>
      <w:r>
        <w:rPr>
          <w:lang w:eastAsia="zh-CN"/>
        </w:rPr>
        <w:t>et_bitmap_</w:t>
      </w:r>
      <w:r>
        <w:rPr>
          <w:rFonts w:hint="eastAsia"/>
          <w:lang w:eastAsia="zh-CN"/>
        </w:rPr>
        <w:t>frame</w:t>
      </w:r>
      <w:bookmarkEnd w:id="2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1A3E21" w:rsidRPr="00D16BBA" w:rsidRDefault="001A3E21" w:rsidP="00F3136C">
            <w:pPr>
              <w:rPr>
                <w:lang w:eastAsia="zh-CN"/>
              </w:rPr>
            </w:pPr>
            <w:r w:rsidRPr="009B1311">
              <w:rPr>
                <w:lang w:eastAsia="zh-CN"/>
              </w:rPr>
              <w:t xml:space="preserve">void </w:t>
            </w:r>
            <w:r>
              <w:rPr>
                <w:lang w:eastAsia="zh-CN"/>
              </w:rPr>
              <w:t>maibu_layer_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et_bitmap_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 xml:space="preserve">(Layer *layer, </w:t>
            </w:r>
            <w:r>
              <w:rPr>
                <w:rFonts w:hint="eastAsia"/>
                <w:lang w:eastAsia="zh-CN"/>
              </w:rPr>
              <w:t>GRect</w:t>
            </w:r>
            <w:r>
              <w:rPr>
                <w:lang w:eastAsia="zh-CN"/>
              </w:rPr>
              <w:t xml:space="preserve"> * </w:t>
            </w:r>
            <w:r>
              <w:rPr>
                <w:rFonts w:hint="eastAsia"/>
                <w:lang w:eastAsia="zh-CN"/>
              </w:rPr>
              <w:t>frame</w:t>
            </w:r>
            <w:r w:rsidRPr="009B1311">
              <w:rPr>
                <w:lang w:eastAsia="zh-CN"/>
              </w:rPr>
              <w:t>);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一个位图图层</w:t>
            </w:r>
            <w:r>
              <w:rPr>
                <w:rFonts w:hint="eastAsia"/>
                <w:sz w:val="18"/>
                <w:szCs w:val="18"/>
                <w:lang w:eastAsia="zh-CN"/>
              </w:rPr>
              <w:t>的框架值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1A3E21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位图图层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  <w:p w:rsidR="001A3E21" w:rsidRPr="00D77FF2" w:rsidRDefault="001A3E21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frame </w:t>
            </w:r>
            <w:r>
              <w:rPr>
                <w:rFonts w:hint="eastAsia"/>
                <w:sz w:val="18"/>
                <w:szCs w:val="18"/>
                <w:lang w:eastAsia="zh-CN"/>
              </w:rPr>
              <w:t>位图框架结构体指针</w:t>
            </w: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tabs>
                <w:tab w:val="left" w:pos="1509"/>
              </w:tabs>
              <w:rPr>
                <w:sz w:val="18"/>
                <w:szCs w:val="18"/>
                <w:lang w:eastAsia="zh-CN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  <w:tr w:rsidR="001A3E21" w:rsidRPr="00D77FF2" w:rsidTr="00F3136C">
        <w:tc>
          <w:tcPr>
            <w:tcW w:w="1188" w:type="dxa"/>
            <w:shd w:val="clear" w:color="auto" w:fill="D9D9D9"/>
          </w:tcPr>
          <w:p w:rsidR="001A3E21" w:rsidRPr="00D77FF2" w:rsidRDefault="001A3E21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1A3E21" w:rsidRPr="00D77FF2" w:rsidRDefault="001A3E21" w:rsidP="00F3136C">
            <w:pPr>
              <w:rPr>
                <w:sz w:val="18"/>
                <w:szCs w:val="18"/>
              </w:rPr>
            </w:pPr>
          </w:p>
        </w:tc>
      </w:tr>
    </w:tbl>
    <w:p w:rsidR="001A3E21" w:rsidRDefault="001A3E21">
      <w:pPr>
        <w:rPr>
          <w:lang w:eastAsia="zh-CN"/>
        </w:rPr>
      </w:pPr>
    </w:p>
    <w:p w:rsidR="001A3E21" w:rsidRDefault="001A3E21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44" w:name="_Toc456271859"/>
      <w:bookmarkStart w:id="245" w:name="maibu_layer_create_scroll"/>
      <w:r>
        <w:rPr>
          <w:lang w:eastAsia="zh-CN"/>
        </w:rPr>
        <w:t>app_layer_create_scroll</w:t>
      </w:r>
      <w:bookmarkEnd w:id="2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P_Layer app_layer_create_scroll(LayerScroll *layer_scroll);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创建一个滚动图层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layer_scroll </w:t>
            </w:r>
            <w:r>
              <w:rPr>
                <w:rFonts w:hint="eastAsia"/>
                <w:sz w:val="18"/>
                <w:szCs w:val="18"/>
                <w:lang w:eastAsia="zh-CN"/>
              </w:rPr>
              <w:t>滚动结构指针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成功：滚动图层指针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rFonts w:hint="eastAsia"/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滚动图层可以显示多行文字，并且具有翻页功能，最多显示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>
              <w:rPr>
                <w:rFonts w:hint="eastAsia"/>
                <w:sz w:val="18"/>
                <w:szCs w:val="18"/>
                <w:lang w:eastAsia="zh-CN"/>
              </w:rPr>
              <w:t>页。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6" w:name="_Toc456271860"/>
      <w:bookmarkStart w:id="247" w:name="maibu_layer_set_scroll_text_key"/>
      <w:r>
        <w:rPr>
          <w:rFonts w:hint="eastAsia"/>
        </w:rPr>
        <w:t>app_layer_set_scroll_text_key</w:t>
      </w:r>
      <w:bookmarkEnd w:id="2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set_scroll_text_key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uint8_t  text_key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设置滚动图层显示的文本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text_key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（通过存储接口把文本内容放在该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  <w:r>
              <w:rPr>
                <w:rFonts w:hint="eastAsia"/>
                <w:sz w:val="18"/>
                <w:szCs w:val="18"/>
                <w:lang w:eastAsia="zh-CN"/>
              </w:rPr>
              <w:t>中）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48" w:name="_Toc456271861"/>
      <w:bookmarkStart w:id="249" w:name="maibu_layer_create_geometry"/>
      <w:r>
        <w:rPr>
          <w:rFonts w:hint="eastAsia"/>
        </w:rPr>
        <w:t>app_layer_create_geometry</w:t>
      </w:r>
      <w:bookmarkEnd w:id="2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4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239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_geometry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LayerGeometry *layer_geometry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创建一个几何图层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layer_geometry </w:t>
            </w:r>
            <w:r>
              <w:rPr>
                <w:rFonts w:hint="eastAsia"/>
                <w:sz w:val="18"/>
                <w:szCs w:val="18"/>
                <w:lang w:eastAsia="zh-CN"/>
              </w:rPr>
              <w:t>几何结构指针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在几何结构中可以添加多个几何图形。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0" w:name="_Toc456271862"/>
      <w:bookmarkStart w:id="251" w:name="maibu_layer_create_multi_menu"/>
      <w:r>
        <w:rPr>
          <w:rFonts w:hint="eastAsia"/>
        </w:rPr>
        <w:t>app_layer_create_multi_menu</w:t>
      </w:r>
      <w:bookmarkEnd w:id="2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239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hyperlink w:anchor="Layer" w:history="1">
              <w:r w:rsidR="00D919F8">
                <w:rPr>
                  <w:rStyle w:val="a6"/>
                  <w:sz w:val="18"/>
                  <w:szCs w:val="18"/>
                </w:rPr>
                <w:t>Layer</w:t>
              </w:r>
            </w:hyperlink>
            <w:r w:rsidR="00D919F8">
              <w:rPr>
                <w:sz w:val="18"/>
                <w:szCs w:val="18"/>
              </w:rPr>
              <w:t xml:space="preserve"> *app_layer_create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_multi_menu</w:t>
            </w:r>
            <w:r w:rsidR="00D919F8">
              <w:rPr>
                <w:sz w:val="18"/>
                <w:szCs w:val="18"/>
              </w:rPr>
              <w:t>(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LayerMultiMenu *layer_multi_menu</w:t>
            </w:r>
            <w:r w:rsidR="00D919F8"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创建一个菜单图层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layer_multi_menu </w:t>
            </w:r>
            <w:r>
              <w:rPr>
                <w:rFonts w:hint="eastAsia"/>
                <w:sz w:val="18"/>
                <w:szCs w:val="18"/>
                <w:lang w:eastAsia="zh-CN"/>
              </w:rPr>
              <w:t>菜单结构指针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成功：图层指针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失败：</w:t>
            </w:r>
            <w:r>
              <w:rPr>
                <w:sz w:val="18"/>
                <w:szCs w:val="18"/>
                <w:lang w:eastAsia="zh-CN"/>
              </w:rPr>
              <w:t>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菜单图层中菜单项可以不等宽，可以自定义每个菜单项中显示什么类容及其排列。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2" w:name="_Toc456271863"/>
      <w:bookmarkStart w:id="253" w:name="maibu_layer_add_multi_menu_item"/>
      <w:r>
        <w:rPr>
          <w:rFonts w:hint="eastAsia"/>
        </w:rPr>
        <w:t>app_layer_add_multi_menu_item</w:t>
      </w:r>
      <w:bookmarkEnd w:id="2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3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add_multi_menu_item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LayerMultiMenu *lmm, MultiMenuItem *mmi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lmm </w:t>
            </w:r>
            <w:r>
              <w:rPr>
                <w:rFonts w:hint="eastAsia"/>
                <w:sz w:val="18"/>
                <w:szCs w:val="18"/>
                <w:lang w:eastAsia="zh-CN"/>
              </w:rPr>
              <w:t>菜单图层指针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建议在一个菜单项，最多设置三个菜单项，如果要显示的菜单项过多，可以每次创建新的菜单图层（添加最新要显示的菜单项）替换旧的菜单图层。</w:t>
            </w:r>
          </w:p>
          <w:p w:rsidR="0047608B" w:rsidRDefault="0047608B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菜单图层最后一个菜单项底部的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轴坐标不能超过</w:t>
            </w:r>
            <w:r>
              <w:rPr>
                <w:rFonts w:hint="eastAsia"/>
                <w:sz w:val="18"/>
                <w:szCs w:val="18"/>
                <w:lang w:eastAsia="zh-CN"/>
              </w:rPr>
              <w:t>256</w:t>
            </w:r>
            <w:r>
              <w:rPr>
                <w:rFonts w:hint="eastAsia"/>
                <w:sz w:val="18"/>
                <w:szCs w:val="18"/>
                <w:lang w:eastAsia="zh-CN"/>
              </w:rPr>
              <w:t>，否则添加失败。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4" w:name="_Toc456271864"/>
      <w:bookmarkStart w:id="255" w:name="maibu_layer_add_multi_menu_element"/>
      <w:r>
        <w:rPr>
          <w:rFonts w:hint="eastAsia"/>
        </w:rPr>
        <w:t>app_layer_add_multi_menu_element</w:t>
      </w:r>
      <w:bookmarkEnd w:id="2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5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add_multi_menu_element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MultiMenuItem *mmi, Element *e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mmi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6" w:name="_Toc456271865"/>
      <w:bookmarkStart w:id="257" w:name="maibu_layer_set_multi_menu_selected"/>
      <w:r>
        <w:rPr>
          <w:rFonts w:hint="eastAsia"/>
        </w:rPr>
        <w:t>app_layer_set_multi_menu_selected</w:t>
      </w:r>
      <w:bookmarkEnd w:id="2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void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set_multi_menu_selected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*layer,  uint8_t selected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selected </w:t>
            </w:r>
            <w:r>
              <w:rPr>
                <w:rFonts w:hint="eastAsia"/>
                <w:sz w:val="18"/>
                <w:szCs w:val="18"/>
                <w:lang w:eastAsia="zh-CN"/>
              </w:rPr>
              <w:t>被选择菜单项序列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58" w:name="_Toc456271866"/>
      <w:bookmarkStart w:id="259" w:name="maibu_layer_get_multi_menu_element"/>
      <w:bookmarkStart w:id="260" w:name="maibu_layer_get_multi_menu_selected"/>
      <w:r>
        <w:rPr>
          <w:rFonts w:hint="eastAsia"/>
        </w:rPr>
        <w:t>app_layer_</w:t>
      </w:r>
      <w:r>
        <w:rPr>
          <w:rFonts w:hint="eastAsia"/>
          <w:lang w:eastAsia="zh-CN"/>
        </w:rPr>
        <w:t>get</w:t>
      </w:r>
      <w:r>
        <w:rPr>
          <w:rFonts w:hint="eastAsia"/>
        </w:rPr>
        <w:t>_multi_menu_selected</w:t>
      </w:r>
      <w:bookmarkEnd w:id="2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59"/>
          <w:bookmarkEnd w:id="260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r>
              <w:rPr>
                <w:sz w:val="18"/>
                <w:szCs w:val="18"/>
              </w:rPr>
              <w:t>app_layer_</w:t>
            </w:r>
            <w:r>
              <w:rPr>
                <w:rFonts w:hint="eastAsia"/>
                <w:sz w:val="18"/>
                <w:szCs w:val="18"/>
                <w:lang w:eastAsia="zh-CN"/>
              </w:rPr>
              <w:t>get_multi_menu_selected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Layer *layer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获取菜单图层被选择项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当前被选择的菜单项序列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1" w:name="_Toc456271867"/>
      <w:bookmarkStart w:id="262" w:name="maibu_layer_set_multi_menu_item_text"/>
      <w:r>
        <w:rPr>
          <w:lang w:eastAsia="zh-CN"/>
        </w:rPr>
        <w:t>app_layer_set_multi_menu_item_text</w:t>
      </w:r>
      <w:bookmarkEnd w:id="2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2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app_layer_set_multi_menu_item_text(Layer *layer, int8_t item_id, int8_t element_id, const char *text);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3" w:name="OLE_LINK27"/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设置菜单图层中某菜单项中某元素文本内容</w:t>
            </w:r>
            <w:bookmarkEnd w:id="26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bookmarkStart w:id="264" w:name="OLE_LINK28"/>
            <w:bookmarkStart w:id="265" w:name="OLE_LINK29"/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  <w:bookmarkEnd w:id="264"/>
            <w:bookmarkEnd w:id="265"/>
            <w:r>
              <w:rPr>
                <w:rFonts w:hint="eastAsia"/>
                <w:sz w:val="18"/>
                <w:szCs w:val="18"/>
                <w:lang w:eastAsia="zh-CN"/>
              </w:rPr>
              <w:t>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6" w:name="_Toc456271868"/>
      <w:bookmarkStart w:id="267" w:name="maibu_layer_set_multi_menu_item_bitmap"/>
      <w:r>
        <w:rPr>
          <w:lang w:eastAsia="zh-CN"/>
        </w:rPr>
        <w:t>app_layer_set_multi_menu_item_bitmap</w:t>
      </w:r>
      <w:bookmarkEnd w:id="2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7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Pr="0007354B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app_layer_set_multi_menu_item_bitmap(Layer *layer, int8_t item_id, int8_t element_id, GBitmap *bitmap);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设置菜单图层中某菜单项中某元素位图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item_id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element_id 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菜单项中元素序列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bitmap</w:t>
            </w:r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位图指针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失败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NULL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  <w:rPr>
          <w:lang w:eastAsia="zh-CN"/>
        </w:rPr>
      </w:pPr>
      <w:bookmarkStart w:id="268" w:name="_Toc456271869"/>
      <w:bookmarkStart w:id="269" w:name="maibu_layer_set_bg_color"/>
      <w:r>
        <w:rPr>
          <w:lang w:eastAsia="zh-CN"/>
        </w:rPr>
        <w:t>app_layer_set_bg_color</w:t>
      </w:r>
      <w:bookmarkEnd w:id="2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6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lang w:eastAsia="zh-CN"/>
              </w:rPr>
            </w:pPr>
            <w:r>
              <w:rPr>
                <w:lang w:eastAsia="zh-CN"/>
              </w:rPr>
              <w:t>void app_layer_set_bg_color(Layer *layer, enum GColor color);</w:t>
            </w:r>
          </w:p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设置图层背景颜色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color 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70" w:name="_Toc456271870"/>
      <w:bookmarkStart w:id="271" w:name="maibu_layer_set_selected_status"/>
      <w:r>
        <w:t>app_layer_set_</w:t>
      </w:r>
      <w:r>
        <w:rPr>
          <w:rFonts w:hint="eastAsia"/>
        </w:rPr>
        <w:t>selected_status</w:t>
      </w:r>
      <w:bookmarkEnd w:id="2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271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void app_layer_set</w:t>
            </w:r>
            <w:r>
              <w:rPr>
                <w:rFonts w:hint="eastAsia"/>
                <w:sz w:val="18"/>
                <w:szCs w:val="18"/>
                <w:lang w:eastAsia="zh-CN"/>
              </w:rPr>
              <w:t>_selected_status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uint8_t 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设置图层边界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>
              <w:rPr>
                <w:rFonts w:hint="eastAsia"/>
                <w:sz w:val="18"/>
                <w:szCs w:val="18"/>
                <w:lang w:eastAsia="zh-CN"/>
              </w:rPr>
              <w:t>选择状态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LAYER_UNSELECTED  0  </w:t>
            </w:r>
            <w:r>
              <w:rPr>
                <w:rFonts w:hint="eastAsia"/>
                <w:sz w:val="18"/>
                <w:szCs w:val="18"/>
                <w:lang w:eastAsia="zh-CN"/>
              </w:rPr>
              <w:t>不能被选择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LAYER_SELECTED 1 </w:t>
            </w:r>
            <w:r>
              <w:rPr>
                <w:rFonts w:hint="eastAsia"/>
                <w:sz w:val="18"/>
                <w:szCs w:val="18"/>
                <w:lang w:eastAsia="zh-CN"/>
              </w:rPr>
              <w:t>能被选择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4239B4" w:rsidRDefault="00493D67" w:rsidP="004239B4">
      <w:pPr>
        <w:pStyle w:val="4"/>
      </w:pPr>
      <w:bookmarkStart w:id="272" w:name="_app_layer_set_visible_status"/>
      <w:bookmarkStart w:id="273" w:name="app_layer_set_visible_status"/>
      <w:bookmarkStart w:id="274" w:name="_Toc456271871"/>
      <w:bookmarkEnd w:id="272"/>
      <w:r>
        <w:rPr>
          <w:rFonts w:hint="eastAsia"/>
          <w:lang w:eastAsia="zh-CN"/>
        </w:rPr>
        <w:t>maibu</w:t>
      </w:r>
      <w:r w:rsidR="004239B4">
        <w:t>_layer_set_</w:t>
      </w:r>
      <w:r w:rsidR="00DA0ED2">
        <w:rPr>
          <w:rFonts w:hint="eastAsia"/>
          <w:lang w:eastAsia="zh-CN"/>
        </w:rPr>
        <w:t>visible</w:t>
      </w:r>
      <w:r w:rsidR="004239B4">
        <w:rPr>
          <w:rFonts w:hint="eastAsia"/>
        </w:rPr>
        <w:t>_status</w:t>
      </w:r>
      <w:bookmarkEnd w:id="273"/>
      <w:bookmarkEnd w:id="2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239B4" w:rsidRDefault="004239B4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 w:rsidR="002876D7">
              <w:rPr>
                <w:rFonts w:hint="eastAsia"/>
                <w:lang w:eastAsia="zh-CN"/>
              </w:rPr>
              <w:t>maibu</w:t>
            </w:r>
            <w:r>
              <w:rPr>
                <w:sz w:val="18"/>
                <w:szCs w:val="18"/>
              </w:rPr>
              <w:t>_layer_set</w:t>
            </w:r>
            <w:r w:rsidR="006F4AF2">
              <w:rPr>
                <w:rFonts w:hint="eastAsia"/>
                <w:sz w:val="18"/>
                <w:szCs w:val="18"/>
                <w:lang w:eastAsia="zh-CN"/>
              </w:rPr>
              <w:t>_visible</w:t>
            </w:r>
            <w:r>
              <w:rPr>
                <w:rFonts w:hint="eastAsia"/>
                <w:sz w:val="18"/>
                <w:szCs w:val="18"/>
                <w:lang w:eastAsia="zh-CN"/>
              </w:rPr>
              <w:t>_status</w:t>
            </w:r>
            <w:r>
              <w:rPr>
                <w:sz w:val="18"/>
                <w:szCs w:val="18"/>
              </w:rPr>
              <w:t>(</w:t>
            </w:r>
            <w:hyperlink w:anchor="Layer" w:history="1">
              <w:r>
                <w:rPr>
                  <w:rStyle w:val="a6"/>
                  <w:sz w:val="18"/>
                  <w:szCs w:val="18"/>
                </w:rPr>
                <w:t>Layer</w:t>
              </w:r>
            </w:hyperlink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eastAsia="zh-CN"/>
              </w:rPr>
              <w:t>*layer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13154A">
              <w:rPr>
                <w:rFonts w:hint="eastAsia"/>
                <w:sz w:val="18"/>
                <w:szCs w:val="18"/>
                <w:lang w:eastAsia="zh-CN"/>
              </w:rPr>
              <w:t xml:space="preserve"> bool 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  <w:r>
              <w:rPr>
                <w:sz w:val="18"/>
                <w:szCs w:val="18"/>
              </w:rPr>
              <w:t>)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239B4" w:rsidRDefault="00D823C7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设置图层可见状态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layer </w:t>
            </w:r>
            <w:r>
              <w:rPr>
                <w:rFonts w:hint="eastAsia"/>
                <w:sz w:val="18"/>
                <w:szCs w:val="18"/>
                <w:lang w:eastAsia="zh-CN"/>
              </w:rPr>
              <w:t>图层指针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status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可见</w:t>
            </w:r>
            <w:r>
              <w:rPr>
                <w:rFonts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 w:rsidR="004239B4" w:rsidRDefault="00A86BB2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   true  </w:t>
            </w:r>
            <w:r>
              <w:rPr>
                <w:rFonts w:hint="eastAsia"/>
                <w:sz w:val="18"/>
                <w:szCs w:val="18"/>
                <w:lang w:eastAsia="zh-CN"/>
              </w:rPr>
              <w:t>可见</w:t>
            </w:r>
          </w:p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 xml:space="preserve">   false </w:t>
            </w:r>
            <w:r w:rsidR="00A86BB2">
              <w:rPr>
                <w:rFonts w:hint="eastAsia"/>
                <w:sz w:val="18"/>
                <w:szCs w:val="18"/>
                <w:lang w:eastAsia="zh-CN"/>
              </w:rPr>
              <w:t>隐藏</w:t>
            </w: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</w:rPr>
            </w:pPr>
          </w:p>
        </w:tc>
      </w:tr>
      <w:tr w:rsidR="004239B4" w:rsidTr="00F37DFE">
        <w:tc>
          <w:tcPr>
            <w:tcW w:w="1188" w:type="dxa"/>
            <w:shd w:val="clear" w:color="auto" w:fill="D9D9D9"/>
          </w:tcPr>
          <w:p w:rsidR="004239B4" w:rsidRDefault="004239B4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239B4" w:rsidRDefault="004239B4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2A0A1C" w:rsidRDefault="002A0A1C" w:rsidP="002A0A1C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75" w:name="_Toc456271872"/>
      <w:r>
        <w:rPr>
          <w:rFonts w:hint="eastAsia"/>
          <w:lang w:eastAsia="zh-CN"/>
        </w:rPr>
        <w:t>插件</w:t>
      </w:r>
      <w:bookmarkEnd w:id="275"/>
    </w:p>
    <w:p w:rsidR="002A0A1C" w:rsidRDefault="002A0A1C" w:rsidP="002A0A1C">
      <w:pPr>
        <w:pStyle w:val="4"/>
        <w:rPr>
          <w:lang w:eastAsia="zh-CN"/>
        </w:rPr>
      </w:pPr>
      <w:bookmarkStart w:id="276" w:name="_Toc456271873"/>
      <w:r>
        <w:rPr>
          <w:rFonts w:hint="eastAsia"/>
          <w:lang w:eastAsia="zh-CN"/>
        </w:rPr>
        <w:t>app_plug_status_bar_create</w:t>
      </w:r>
      <w:bookmarkEnd w:id="2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app_plug_status_bar_create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*window, GBitmap *left_bitmap, GBitmap *right_bitmap, const char *text)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创建状态栏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left_bitmap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左边显示的图片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right_bitmap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右边显示的图片</w:t>
            </w:r>
          </w:p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text </w:t>
            </w:r>
            <w:r>
              <w:rPr>
                <w:rFonts w:hint="eastAsia"/>
                <w:sz w:val="18"/>
                <w:szCs w:val="18"/>
                <w:lang w:eastAsia="zh-CN"/>
              </w:rPr>
              <w:t>中间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显示的文本信息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7" w:name="_Toc456271874"/>
      <w:r>
        <w:rPr>
          <w:rFonts w:hint="eastAsia"/>
          <w:lang w:eastAsia="zh-CN"/>
        </w:rPr>
        <w:t>app_plug_status_bar_add_time</w:t>
      </w:r>
      <w:bookmarkEnd w:id="2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app_plug_status_bar_add_time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状态栏中间显示时间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8" w:name="_Toc456271875"/>
      <w:r>
        <w:rPr>
          <w:rFonts w:hint="eastAsia"/>
          <w:lang w:eastAsia="zh-CN"/>
        </w:rPr>
        <w:t>app_plug_status_bar_add_battery</w:t>
      </w:r>
      <w:bookmarkEnd w:id="2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app_plug_status_bar_add_battery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状态栏右边显示电量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 w:rsidP="002A0A1C">
      <w:pPr>
        <w:rPr>
          <w:lang w:eastAsia="zh-CN"/>
        </w:rPr>
      </w:pPr>
    </w:p>
    <w:p w:rsidR="002A0A1C" w:rsidRDefault="002A0A1C" w:rsidP="002A0A1C">
      <w:pPr>
        <w:pStyle w:val="4"/>
        <w:rPr>
          <w:lang w:eastAsia="zh-CN"/>
        </w:rPr>
      </w:pPr>
      <w:bookmarkStart w:id="279" w:name="_Toc456271876"/>
      <w:r>
        <w:rPr>
          <w:rFonts w:hint="eastAsia"/>
          <w:lang w:eastAsia="zh-CN"/>
        </w:rPr>
        <w:t>app_plug_status_bar_add_ble</w:t>
      </w:r>
      <w:bookmarkEnd w:id="2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2A0A1C" w:rsidRPr="007A0B39" w:rsidRDefault="002A0A1C" w:rsidP="008A3AB2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  <w:lang w:eastAsia="zh-CN"/>
              </w:rPr>
              <w:t>app_plug_status_bar_add_ble</w:t>
            </w:r>
            <w:r>
              <w:t xml:space="preserve"> </w:t>
            </w:r>
            <w:r w:rsidRPr="007A0B39">
              <w:rPr>
                <w:sz w:val="18"/>
                <w:szCs w:val="18"/>
                <w:lang w:eastAsia="zh-CN"/>
              </w:rPr>
              <w:t>(Window *windo</w:t>
            </w:r>
            <w:r>
              <w:rPr>
                <w:sz w:val="18"/>
                <w:szCs w:val="18"/>
                <w:lang w:eastAsia="zh-CN"/>
              </w:rPr>
              <w:t>w</w:t>
            </w:r>
            <w:r w:rsidRPr="007A0B39">
              <w:rPr>
                <w:sz w:val="18"/>
                <w:szCs w:val="18"/>
                <w:lang w:eastAsia="zh-CN"/>
              </w:rPr>
              <w:t>)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状态栏左边显示蓝牙状态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2A0A1C" w:rsidRPr="00713E43" w:rsidRDefault="002A0A1C" w:rsidP="008A3AB2">
            <w:pPr>
              <w:rPr>
                <w:sz w:val="18"/>
                <w:szCs w:val="18"/>
                <w:lang w:eastAsia="zh-CN"/>
              </w:rPr>
            </w:pPr>
            <w:r w:rsidRPr="00713E43">
              <w:rPr>
                <w:rFonts w:hint="eastAsia"/>
                <w:sz w:val="18"/>
                <w:szCs w:val="18"/>
                <w:lang w:eastAsia="zh-CN"/>
              </w:rPr>
              <w:t xml:space="preserve">window </w:t>
            </w:r>
            <w:r w:rsidRPr="00713E43">
              <w:rPr>
                <w:rFonts w:hint="eastAsia"/>
                <w:sz w:val="18"/>
                <w:szCs w:val="18"/>
                <w:lang w:eastAsia="zh-CN"/>
              </w:rPr>
              <w:t>状态栏所在窗口指针</w:t>
            </w: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</w:rPr>
            </w:pPr>
          </w:p>
        </w:tc>
      </w:tr>
      <w:tr w:rsidR="002A0A1C" w:rsidTr="008A3AB2">
        <w:tc>
          <w:tcPr>
            <w:tcW w:w="1188" w:type="dxa"/>
            <w:shd w:val="clear" w:color="auto" w:fill="D9D9D9"/>
          </w:tcPr>
          <w:p w:rsidR="002A0A1C" w:rsidRDefault="002A0A1C" w:rsidP="008A3AB2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2A0A1C" w:rsidRDefault="002A0A1C" w:rsidP="008A3AB2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2A0A1C" w:rsidRDefault="002A0A1C">
      <w:pPr>
        <w:rPr>
          <w:lang w:eastAsia="zh-CN"/>
        </w:rPr>
      </w:pPr>
    </w:p>
    <w:bookmarkEnd w:id="228"/>
    <w:p w:rsidR="00D919F8" w:rsidRDefault="00D919F8">
      <w:pPr>
        <w:rPr>
          <w:lang w:eastAsia="zh-CN"/>
        </w:rPr>
      </w:pPr>
    </w:p>
    <w:p w:rsidR="00D919F8" w:rsidRDefault="00D919F8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280" w:name="_Toc456271877"/>
      <w:r>
        <w:rPr>
          <w:rFonts w:hint="eastAsia"/>
          <w:lang w:eastAsia="zh-CN"/>
        </w:rPr>
        <w:t>类型定义</w:t>
      </w:r>
      <w:bookmarkEnd w:id="280"/>
    </w:p>
    <w:p w:rsidR="00D919F8" w:rsidRDefault="00D919F8">
      <w:pPr>
        <w:rPr>
          <w:lang w:eastAsia="zh-CN"/>
        </w:rPr>
      </w:pPr>
      <w:bookmarkStart w:id="281" w:name="OLE_LINK239"/>
    </w:p>
    <w:p w:rsidR="00D919F8" w:rsidRDefault="00D919F8">
      <w:pPr>
        <w:pStyle w:val="4"/>
      </w:pPr>
      <w:bookmarkStart w:id="282" w:name="_Toc456271878"/>
      <w:r>
        <w:rPr>
          <w:rFonts w:hint="eastAsia"/>
        </w:rPr>
        <w:t xml:space="preserve">enum </w:t>
      </w:r>
      <w:bookmarkStart w:id="283" w:name="LayerType"/>
      <w:r>
        <w:fldChar w:fldCharType="begin"/>
      </w:r>
      <w:r>
        <w:instrText xml:space="preserve"> HYPERLINK  \l "LayerType" </w:instrText>
      </w:r>
      <w:r>
        <w:fldChar w:fldCharType="separate"/>
      </w:r>
      <w:r>
        <w:rPr>
          <w:rStyle w:val="a6"/>
          <w:rFonts w:hint="eastAsia"/>
          <w:lang w:eastAsia="zh-CN"/>
        </w:rPr>
        <w:t>LayerType</w:t>
      </w:r>
      <w:bookmarkEnd w:id="282"/>
      <w:bookmarkEnd w:id="283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Layer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图层类型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LayerTypeBitmap,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LayerTypeText,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LayerTypeScroll,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滚动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LayerTypeGeometry,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LayerTypeMultiMenu,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复杂菜单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LayerTypeStatusBar,     //</w:t>
            </w:r>
            <w:r>
              <w:rPr>
                <w:rFonts w:hint="eastAsia"/>
                <w:sz w:val="18"/>
                <w:szCs w:val="18"/>
                <w:lang w:eastAsia="zh-CN"/>
              </w:rPr>
              <w:t>状态栏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4" w:name="_Toc456271879"/>
      <w:bookmarkStart w:id="285" w:name="OLE_LINK192"/>
      <w:r>
        <w:rPr>
          <w:rFonts w:hint="eastAsia"/>
        </w:rPr>
        <w:t xml:space="preserve">struct </w:t>
      </w:r>
      <w:hyperlink w:anchor="LayerBitmap" w:history="1">
        <w:r>
          <w:rPr>
            <w:rStyle w:val="a6"/>
            <w:rFonts w:hint="eastAsia"/>
            <w:lang w:eastAsia="zh-CN"/>
          </w:rPr>
          <w:t>LayerBitmap</w:t>
        </w:r>
        <w:bookmarkEnd w:id="284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GBitmap bitmap; //</w:t>
            </w:r>
            <w:r>
              <w:rPr>
                <w:rFonts w:hint="eastAsia"/>
                <w:sz w:val="18"/>
                <w:szCs w:val="18"/>
                <w:lang w:eastAsia="zh-CN"/>
              </w:rPr>
              <w:t>位图数据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6" w:name="_Toc456271880"/>
      <w:bookmarkStart w:id="287" w:name="OLE_LINK196"/>
      <w:r>
        <w:rPr>
          <w:rFonts w:hint="eastAsia"/>
        </w:rPr>
        <w:lastRenderedPageBreak/>
        <w:t xml:space="preserve">struct </w:t>
      </w:r>
      <w:hyperlink w:anchor="LayerText" w:history="1">
        <w:r>
          <w:rPr>
            <w:rStyle w:val="a6"/>
            <w:rFonts w:hint="eastAsia"/>
            <w:lang w:eastAsia="zh-CN"/>
          </w:rPr>
          <w:t>LayerText</w:t>
        </w:r>
        <w:bookmarkEnd w:id="28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Tex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LayerText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文本图层结构体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jc w:val="both"/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const  char *text;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文本数据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显示文本的矩形结构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GAlign alignment;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对齐方式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font_type:7;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bound_width:1;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7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88" w:name="_Toc456271881"/>
      <w:bookmarkStart w:id="289" w:name="OLE_LINK205"/>
      <w:r>
        <w:rPr>
          <w:rFonts w:hint="eastAsia"/>
        </w:rPr>
        <w:t xml:space="preserve">struct </w:t>
      </w:r>
      <w:hyperlink w:anchor="LayerScroll" w:history="1">
        <w:r>
          <w:rPr>
            <w:rStyle w:val="a6"/>
            <w:rFonts w:hint="eastAsia"/>
            <w:lang w:eastAsia="zh-CN"/>
          </w:rPr>
          <w:t>LayerScroll</w:t>
        </w:r>
        <w:bookmarkEnd w:id="28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290" w:name="OLE_LINK204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Scroll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LayerScroll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滚动图层结构体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显示位图的矩形结构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key;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文本存放地址</w:t>
            </w:r>
            <w:r>
              <w:rPr>
                <w:rFonts w:hint="eastAsia"/>
                <w:sz w:val="18"/>
                <w:szCs w:val="18"/>
                <w:lang w:eastAsia="zh-CN"/>
              </w:rPr>
              <w:t>key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uint16_t total_bytes;   //</w:t>
            </w:r>
            <w:r>
              <w:rPr>
                <w:rFonts w:hint="eastAsia"/>
                <w:sz w:val="18"/>
                <w:szCs w:val="18"/>
                <w:lang w:eastAsia="zh-CN"/>
              </w:rPr>
              <w:t>文本字节数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font_type;  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gap;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行间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 bound_width;   //</w:t>
            </w:r>
            <w:r>
              <w:rPr>
                <w:rFonts w:hint="eastAsia"/>
                <w:sz w:val="18"/>
                <w:szCs w:val="18"/>
                <w:lang w:eastAsia="zh-CN"/>
              </w:rPr>
              <w:t>边界宽度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9"/>
      <w:bookmarkEnd w:id="29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1" w:name="_Toc456271882"/>
      <w:r>
        <w:rPr>
          <w:rFonts w:hint="eastAsia"/>
        </w:rPr>
        <w:t>struct LayerMultiMenu</w:t>
      </w:r>
      <w:bookmarkEnd w:id="2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LayerMultiMenu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显示菜单的矩形结构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2" w:name="_Toc456271883"/>
      <w:r>
        <w:rPr>
          <w:rFonts w:hint="eastAsia"/>
        </w:rPr>
        <w:t>struct MultiMenuItem</w:t>
      </w:r>
      <w:bookmarkEnd w:id="2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MultiMenuItem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菜单项矩形结构指针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3" w:name="_Toc456271884"/>
      <w:r>
        <w:rPr>
          <w:rFonts w:hint="eastAsia"/>
        </w:rPr>
        <w:t>struct Element</w:t>
      </w:r>
      <w:bookmarkEnd w:id="2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struct Element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菜单项中元素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*content; 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元素类容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GRect frame;    //</w:t>
            </w:r>
            <w:r>
              <w:rPr>
                <w:rFonts w:hint="eastAsia"/>
                <w:sz w:val="18"/>
                <w:szCs w:val="18"/>
                <w:lang w:eastAsia="zh-CN"/>
              </w:rPr>
              <w:t>存放元素矩形结构指针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type:1; //</w:t>
            </w:r>
            <w:r>
              <w:rPr>
                <w:rFonts w:hint="eastAsia"/>
                <w:sz w:val="18"/>
                <w:szCs w:val="18"/>
                <w:lang w:eastAsia="zh-CN"/>
              </w:rPr>
              <w:t>元素类型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font:7;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字体，如果是文字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4" w:name="_Toc456271885"/>
      <w:bookmarkStart w:id="295" w:name="OLE_LINK219"/>
      <w:r>
        <w:rPr>
          <w:rFonts w:hint="eastAsia"/>
        </w:rPr>
        <w:t xml:space="preserve">struct </w:t>
      </w:r>
      <w:bookmarkStart w:id="296" w:name="OLE_LINK213"/>
      <w:r>
        <w:fldChar w:fldCharType="begin"/>
      </w:r>
      <w:r>
        <w:instrText xml:space="preserve"> HYPERLINK  \l "LayerGeometry" </w:instrText>
      </w:r>
      <w:r>
        <w:fldChar w:fldCharType="separate"/>
      </w:r>
      <w:r>
        <w:rPr>
          <w:rStyle w:val="a6"/>
          <w:rFonts w:hint="eastAsia"/>
          <w:lang w:eastAsia="zh-CN"/>
        </w:rPr>
        <w:t>LayerGeometry</w:t>
      </w:r>
      <w:bookmarkEnd w:id="294"/>
      <w:bookmarkEnd w:id="296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bookmarkStart w:id="297" w:name="OLE_LINK217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"LayerGeometry"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LayerGeometry</w:t>
            </w:r>
            <w:bookmarkEnd w:id="297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几何图层结构体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num;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几何图形的个数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P_Geometry *p_g;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几何图形指针数组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95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8" w:name="_Toc456271886"/>
      <w:r>
        <w:rPr>
          <w:rFonts w:hint="eastAsia"/>
        </w:rPr>
        <w:t xml:space="preserve">struct </w:t>
      </w:r>
      <w:hyperlink w:anchor="LayerGeometry" w:history="1">
        <w:r>
          <w:rPr>
            <w:rStyle w:val="a6"/>
            <w:rFonts w:hint="eastAsia"/>
            <w:lang w:eastAsia="zh-CN"/>
          </w:rPr>
          <w:t>Geometry</w:t>
        </w:r>
        <w:bookmarkEnd w:id="298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LayerGeometry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几何图形属性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GeometryType type; //</w:t>
            </w: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FillType fill_type; 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GColor color;      //</w:t>
            </w:r>
            <w:r>
              <w:rPr>
                <w:rFonts w:hint="eastAsia"/>
                <w:sz w:val="18"/>
                <w:szCs w:val="18"/>
                <w:lang w:eastAsia="zh-CN"/>
              </w:rPr>
              <w:t>颜色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void *element;  //</w:t>
            </w:r>
            <w:r>
              <w:rPr>
                <w:rFonts w:hint="eastAsia"/>
                <w:sz w:val="18"/>
                <w:szCs w:val="18"/>
                <w:lang w:eastAsia="zh-CN"/>
              </w:rPr>
              <w:t>构造要素，</w:t>
            </w:r>
            <w:r>
              <w:rPr>
                <w:rFonts w:hint="eastAsia"/>
                <w:sz w:val="18"/>
                <w:szCs w:val="18"/>
                <w:lang w:eastAsia="zh-CN"/>
              </w:rPr>
              <w:t>type</w:t>
            </w:r>
            <w:r>
              <w:rPr>
                <w:rFonts w:hint="eastAsia"/>
                <w:sz w:val="18"/>
                <w:szCs w:val="18"/>
                <w:lang w:eastAsia="zh-CN"/>
              </w:rPr>
              <w:t>类型不同，</w:t>
            </w:r>
            <w:r>
              <w:rPr>
                <w:rFonts w:hint="eastAsia"/>
                <w:sz w:val="18"/>
                <w:szCs w:val="18"/>
                <w:lang w:eastAsia="zh-CN"/>
              </w:rPr>
              <w:t>element</w:t>
            </w:r>
            <w:r>
              <w:rPr>
                <w:rFonts w:hint="eastAsia"/>
                <w:sz w:val="18"/>
                <w:szCs w:val="18"/>
                <w:lang w:eastAsia="zh-CN"/>
              </w:rPr>
              <w:t>为不同结构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299" w:name="_Toc456271887"/>
      <w:bookmarkStart w:id="300" w:name="OLE_LINK226"/>
      <w:r>
        <w:rPr>
          <w:rFonts w:hint="eastAsia"/>
        </w:rPr>
        <w:t xml:space="preserve">enum </w:t>
      </w:r>
      <w:hyperlink w:anchor="GeometryType" w:history="1">
        <w:r>
          <w:rPr>
            <w:rStyle w:val="a6"/>
            <w:rFonts w:hint="eastAsia"/>
            <w:lang w:eastAsia="zh-CN"/>
          </w:rPr>
          <w:t>GeometryType</w:t>
        </w:r>
        <w:bookmarkEnd w:id="299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GeometryType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GeometryType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几何类型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GeometryTypeLine,      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GeometryTypePolygon,    //</w:t>
            </w:r>
            <w:r>
              <w:rPr>
                <w:rFonts w:hint="eastAsia"/>
                <w:sz w:val="18"/>
                <w:szCs w:val="18"/>
                <w:lang w:eastAsia="zh-CN"/>
              </w:rPr>
              <w:t>多边形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GeometryTypeCircle,     //</w:t>
            </w:r>
            <w:r>
              <w:rPr>
                <w:rFonts w:hint="eastAsia"/>
                <w:sz w:val="18"/>
                <w:szCs w:val="18"/>
                <w:lang w:eastAsia="zh-CN"/>
              </w:rPr>
              <w:t>圆</w:t>
            </w:r>
          </w:p>
          <w:p w:rsidR="00D919F8" w:rsidRDefault="0086428A" w:rsidP="0086428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</w:t>
            </w:r>
            <w:bookmarkStart w:id="301" w:name="OLE_LINK225"/>
            <w:bookmarkStart w:id="302" w:name="OLE_LINK230"/>
            <w:bookmarkStart w:id="303" w:name="OLE_LINK231"/>
            <w:r>
              <w:rPr>
                <w:rFonts w:hint="eastAsia"/>
                <w:sz w:val="18"/>
                <w:szCs w:val="18"/>
                <w:lang w:eastAsia="zh-CN"/>
              </w:rPr>
              <w:t xml:space="preserve">     </w:t>
            </w:r>
            <w:r w:rsidRPr="0086428A">
              <w:rPr>
                <w:sz w:val="18"/>
                <w:szCs w:val="18"/>
                <w:lang w:eastAsia="zh-CN"/>
              </w:rPr>
              <w:t>GeometryTypeLineSet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线段集合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bookmarkEnd w:id="301"/>
            <w:bookmarkEnd w:id="302"/>
            <w:bookmarkEnd w:id="303"/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00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4" w:name="_Toc456271888"/>
      <w:r>
        <w:rPr>
          <w:rFonts w:hint="eastAsia"/>
        </w:rPr>
        <w:t xml:space="preserve">struct </w:t>
      </w:r>
      <w:bookmarkStart w:id="305" w:name="Click"/>
      <w:r>
        <w:fldChar w:fldCharType="begin"/>
      </w:r>
      <w:r>
        <w:instrText xml:space="preserve"> HYPERLINK  \l "Click" </w:instrText>
      </w:r>
      <w:r>
        <w:fldChar w:fldCharType="separate"/>
      </w:r>
      <w:r>
        <w:rPr>
          <w:rStyle w:val="a6"/>
          <w:rFonts w:hint="eastAsia"/>
          <w:lang w:eastAsia="zh-CN"/>
        </w:rPr>
        <w:t>Click</w:t>
      </w:r>
      <w:bookmarkEnd w:id="304"/>
      <w:bookmarkEnd w:id="305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struct </w:t>
            </w:r>
            <w:hyperlink w:anchor="Click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Click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id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ClickCallback" w:history="1">
              <w:r w:rsidR="00D919F8">
                <w:rPr>
                  <w:rStyle w:val="a6"/>
                  <w:sz w:val="18"/>
                  <w:szCs w:val="18"/>
                </w:rPr>
                <w:t>Click</w:t>
              </w:r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Callback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callback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对应的按键回调函数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06" w:name="_Toc456271889"/>
      <w:r>
        <w:rPr>
          <w:rFonts w:hint="eastAsia"/>
        </w:rPr>
        <w:t xml:space="preserve">enum </w:t>
      </w:r>
      <w:hyperlink w:anchor="ButtonId" w:history="1">
        <w:r>
          <w:rPr>
            <w:rStyle w:val="a6"/>
            <w:rFonts w:hint="eastAsia"/>
            <w:lang w:eastAsia="zh-CN"/>
          </w:rPr>
          <w:t>ButtonId</w:t>
        </w:r>
        <w:bookmarkEnd w:id="30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07" w:name="OLE_LINK1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hyperlink w:anchor="ButtonId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</w:t>
              </w:r>
              <w:bookmarkStart w:id="308" w:name="_Hlt3986499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n</w:t>
              </w:r>
              <w:bookmarkEnd w:id="308"/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Back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回退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Up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向上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>Select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选择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ButtonId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ButtonId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Down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向下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281"/>
      <w:bookmarkEnd w:id="307"/>
    </w:tbl>
    <w:p w:rsidR="00D919F8" w:rsidRDefault="00D919F8">
      <w:pPr>
        <w:rPr>
          <w:lang w:eastAsia="zh-CN"/>
        </w:rPr>
      </w:pPr>
    </w:p>
    <w:bookmarkStart w:id="309" w:name="OLE_LINK227"/>
    <w:p w:rsidR="00D919F8" w:rsidRDefault="00D919F8">
      <w:pPr>
        <w:pStyle w:val="4"/>
      </w:pPr>
      <w:r>
        <w:fldChar w:fldCharType="begin"/>
      </w:r>
      <w:r>
        <w:instrText xml:space="preserve"> HYPERLINK  \l "ClickCallback" </w:instrText>
      </w:r>
      <w:r>
        <w:fldChar w:fldCharType="separate"/>
      </w:r>
      <w:bookmarkStart w:id="310" w:name="_Toc456271890"/>
      <w:r>
        <w:rPr>
          <w:rStyle w:val="a6"/>
        </w:rPr>
        <w:t>Click</w:t>
      </w:r>
      <w:r>
        <w:rPr>
          <w:rStyle w:val="a6"/>
          <w:rFonts w:hint="eastAsia"/>
          <w:lang w:eastAsia="zh-CN"/>
        </w:rPr>
        <w:t>Callb</w:t>
      </w:r>
      <w:bookmarkStart w:id="311" w:name="_Hlt398649905"/>
      <w:r>
        <w:rPr>
          <w:rStyle w:val="a6"/>
          <w:rFonts w:hint="eastAsia"/>
          <w:lang w:eastAsia="zh-CN"/>
        </w:rPr>
        <w:t>a</w:t>
      </w:r>
      <w:bookmarkEnd w:id="311"/>
      <w:r>
        <w:rPr>
          <w:rStyle w:val="a6"/>
          <w:rFonts w:hint="eastAsia"/>
          <w:lang w:eastAsia="zh-CN"/>
        </w:rPr>
        <w:t>ck</w:t>
      </w:r>
      <w:bookmarkEnd w:id="31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0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312" w:name="OLE_LINK241"/>
            <w:r>
              <w:rPr>
                <w:sz w:val="18"/>
                <w:szCs w:val="18"/>
              </w:rPr>
              <w:t xml:space="preserve">typedef void(* </w:t>
            </w:r>
            <w:bookmarkStart w:id="313" w:name="OLE_LINK240"/>
            <w:bookmarkStart w:id="314" w:name="OLE_LINK228"/>
            <w:bookmarkStart w:id="315" w:name="OLE_LINK229"/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 \l "ClickCallback"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6"/>
                <w:sz w:val="18"/>
                <w:szCs w:val="18"/>
              </w:rPr>
              <w:t>Click</w:t>
            </w:r>
            <w:bookmarkEnd w:id="313"/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Callback</w:t>
            </w:r>
            <w:bookmarkEnd w:id="314"/>
            <w:bookmarkEnd w:id="315"/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)</w:t>
            </w:r>
            <w:bookmarkEnd w:id="312"/>
            <w:r>
              <w:rPr>
                <w:sz w:val="18"/>
                <w:szCs w:val="18"/>
              </w:rPr>
              <w:t>( void *context)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按键回调函数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context </w:t>
            </w:r>
            <w:r>
              <w:rPr>
                <w:rFonts w:hint="eastAsia"/>
                <w:sz w:val="18"/>
                <w:szCs w:val="18"/>
                <w:lang w:eastAsia="zh-CN"/>
              </w:rPr>
              <w:t>按键传递的内容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16" w:name="_Toc456271891"/>
      <w:r>
        <w:rPr>
          <w:rFonts w:hint="eastAsia"/>
        </w:rPr>
        <w:t xml:space="preserve">struct </w:t>
      </w:r>
      <w:hyperlink w:anchor="GRect" w:history="1">
        <w:r>
          <w:rPr>
            <w:rStyle w:val="a6"/>
            <w:rFonts w:hint="eastAsia"/>
          </w:rPr>
          <w:t>GRe</w:t>
        </w:r>
        <w:bookmarkStart w:id="317" w:name="_Hlt398648462"/>
        <w:bookmarkStart w:id="318" w:name="_Hlt398648463"/>
        <w:r>
          <w:rPr>
            <w:rStyle w:val="a6"/>
            <w:rFonts w:hint="eastAsia"/>
          </w:rPr>
          <w:t>c</w:t>
        </w:r>
        <w:bookmarkEnd w:id="317"/>
        <w:bookmarkEnd w:id="318"/>
        <w:r>
          <w:rPr>
            <w:rStyle w:val="a6"/>
            <w:rFonts w:hint="eastAsia"/>
          </w:rPr>
          <w:t>t</w:t>
        </w:r>
        <w:bookmarkEnd w:id="31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Rect" w:history="1">
              <w:r>
                <w:rPr>
                  <w:rStyle w:val="a6"/>
                  <w:sz w:val="18"/>
                  <w:szCs w:val="18"/>
                </w:rPr>
                <w:t>GR</w:t>
              </w:r>
              <w:bookmarkStart w:id="319" w:name="_Hlt398649902"/>
              <w:r>
                <w:rPr>
                  <w:rStyle w:val="a6"/>
                  <w:sz w:val="18"/>
                  <w:szCs w:val="18"/>
                </w:rPr>
                <w:t>e</w:t>
              </w:r>
              <w:bookmarkEnd w:id="319"/>
              <w:r>
                <w:rPr>
                  <w:rStyle w:val="a6"/>
                  <w:sz w:val="18"/>
                  <w:szCs w:val="18"/>
                </w:rPr>
                <w:t>ct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矩形结构体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origin 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矩形左上角坐标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GSize" w:history="1">
              <w:r w:rsidR="00D919F8"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GSize</w:t>
              </w:r>
            </w:hyperlink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size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矩形的高度和宽度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0" w:name="OLE_LINK244"/>
      <w:bookmarkStart w:id="321" w:name="OLE_LINK245"/>
      <w:bookmarkStart w:id="322" w:name="_Toc456271892"/>
      <w:r>
        <w:rPr>
          <w:rFonts w:hint="eastAsia"/>
        </w:rPr>
        <w:t xml:space="preserve">struct </w:t>
      </w:r>
      <w:hyperlink w:anchor="GPoint" w:history="1">
        <w:r>
          <w:rPr>
            <w:rStyle w:val="a6"/>
            <w:rFonts w:hint="eastAsia"/>
          </w:rPr>
          <w:t>GPoint</w:t>
        </w:r>
        <w:bookmarkEnd w:id="320"/>
        <w:bookmarkEnd w:id="321"/>
        <w:bookmarkEnd w:id="32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Point" w:history="1">
              <w:r>
                <w:rPr>
                  <w:rStyle w:val="a6"/>
                  <w:sz w:val="18"/>
                  <w:szCs w:val="18"/>
                </w:rPr>
                <w:t>GPoint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x  X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int16_t y  Y</w:t>
            </w:r>
            <w:r>
              <w:rPr>
                <w:rFonts w:hint="eastAsia"/>
                <w:sz w:val="18"/>
                <w:szCs w:val="18"/>
                <w:lang w:eastAsia="zh-CN"/>
              </w:rPr>
              <w:t>轴位置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坐标以屏幕的左上角为源点（</w:t>
            </w:r>
            <w:r>
              <w:rPr>
                <w:rFonts w:hint="eastAsia"/>
                <w:sz w:val="18"/>
                <w:szCs w:val="18"/>
                <w:lang w:eastAsia="zh-CN"/>
              </w:rPr>
              <w:t>0,0</w:t>
            </w:r>
            <w:r>
              <w:rPr>
                <w:rFonts w:hint="eastAsia"/>
                <w:sz w:val="18"/>
                <w:szCs w:val="18"/>
                <w:lang w:eastAsia="zh-CN"/>
              </w:rPr>
              <w:t>），向下为</w:t>
            </w:r>
            <w:r>
              <w:rPr>
                <w:rFonts w:hint="eastAsia"/>
                <w:sz w:val="18"/>
                <w:szCs w:val="18"/>
                <w:lang w:eastAsia="zh-CN"/>
              </w:rPr>
              <w:t>Y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轴延伸，向右为</w:t>
            </w:r>
            <w:r>
              <w:rPr>
                <w:rFonts w:hint="eastAsia"/>
                <w:sz w:val="18"/>
                <w:szCs w:val="18"/>
                <w:lang w:eastAsia="zh-CN"/>
              </w:rPr>
              <w:t>X</w:t>
            </w:r>
            <w:r>
              <w:rPr>
                <w:rFonts w:hint="eastAsia"/>
                <w:sz w:val="18"/>
                <w:szCs w:val="18"/>
                <w:lang w:eastAsia="zh-CN"/>
              </w:rPr>
              <w:t>轴延伸</w:t>
            </w: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3" w:name="_Toc456271893"/>
      <w:r>
        <w:rPr>
          <w:rFonts w:hint="eastAsia"/>
        </w:rPr>
        <w:t xml:space="preserve">struct </w:t>
      </w:r>
      <w:hyperlink w:anchor="GSize" w:history="1">
        <w:r>
          <w:rPr>
            <w:rStyle w:val="a6"/>
            <w:rFonts w:hint="eastAsia"/>
          </w:rPr>
          <w:t>GSize</w:t>
        </w:r>
        <w:bookmarkEnd w:id="323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Size" w:history="1">
              <w:r>
                <w:rPr>
                  <w:rStyle w:val="a6"/>
                  <w:rFonts w:hint="eastAsia"/>
                  <w:sz w:val="18"/>
                  <w:szCs w:val="18"/>
                </w:rPr>
                <w:t>GSize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大小结构体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h </w:t>
            </w:r>
            <w:r>
              <w:rPr>
                <w:rFonts w:hint="eastAsia"/>
                <w:sz w:val="18"/>
                <w:szCs w:val="18"/>
                <w:lang w:eastAsia="zh-CN"/>
              </w:rPr>
              <w:t>高度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int16_t w </w:t>
            </w:r>
            <w:r>
              <w:rPr>
                <w:rFonts w:hint="eastAsia"/>
                <w:sz w:val="18"/>
                <w:szCs w:val="18"/>
                <w:lang w:eastAsia="zh-CN"/>
              </w:rPr>
              <w:t>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4" w:name="OLE_LINK248"/>
      <w:bookmarkStart w:id="325" w:name="_Toc456271894"/>
      <w:r>
        <w:rPr>
          <w:rFonts w:hint="eastAsia"/>
        </w:rPr>
        <w:t xml:space="preserve">struct </w:t>
      </w:r>
      <w:hyperlink w:anchor="GBitmap" w:history="1">
        <w:r>
          <w:rPr>
            <w:rStyle w:val="a6"/>
            <w:rFonts w:hint="eastAsia"/>
          </w:rPr>
          <w:t>GBitmap</w:t>
        </w:r>
        <w:bookmarkEnd w:id="324"/>
        <w:bookmarkEnd w:id="325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struct </w:t>
            </w:r>
            <w:hyperlink w:anchor="GBitmap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</w:t>
              </w:r>
              <w:r>
                <w:rPr>
                  <w:rStyle w:val="a6"/>
                  <w:sz w:val="18"/>
                  <w:szCs w:val="18"/>
                </w:rPr>
                <w:t>Bitmap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位图数据结构体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像素高度</w:t>
            </w:r>
          </w:p>
          <w:p w:rsidR="00D919F8" w:rsidRDefault="00D919F8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像素宽度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6" w:name="_Toc456271895"/>
      <w:r>
        <w:t xml:space="preserve">enum </w:t>
      </w:r>
      <w:hyperlink w:anchor="GAlign" w:history="1">
        <w:r>
          <w:rPr>
            <w:rStyle w:val="a6"/>
          </w:rPr>
          <w:t>GAlign</w:t>
        </w:r>
        <w:bookmarkEnd w:id="32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Align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GAlign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显示方式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GAlignCenter </w:t>
            </w:r>
            <w:r>
              <w:rPr>
                <w:rFonts w:hint="eastAsia"/>
                <w:sz w:val="18"/>
                <w:szCs w:val="18"/>
                <w:lang w:eastAsia="zh-CN"/>
              </w:rPr>
              <w:t>居中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GAlignTopRight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右上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GAlignTop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顶部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GAlignLeft </w:t>
            </w:r>
            <w:r>
              <w:rPr>
                <w:rFonts w:hint="eastAsia"/>
                <w:sz w:val="18"/>
                <w:szCs w:val="18"/>
                <w:lang w:eastAsia="zh-CN"/>
              </w:rPr>
              <w:t>靠左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 </w:t>
            </w:r>
            <w:r>
              <w:rPr>
                <w:rFonts w:hint="eastAsia"/>
                <w:sz w:val="18"/>
                <w:szCs w:val="18"/>
                <w:lang w:eastAsia="zh-CN"/>
              </w:rPr>
              <w:t>底部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lastRenderedPageBreak/>
              <w:t>GAlignRight </w:t>
            </w:r>
            <w:r>
              <w:rPr>
                <w:rFonts w:hint="eastAsia"/>
                <w:sz w:val="18"/>
                <w:szCs w:val="18"/>
                <w:lang w:eastAsia="zh-CN"/>
              </w:rPr>
              <w:t>靠右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GAlignBottomRight </w:t>
            </w:r>
            <w:r>
              <w:rPr>
                <w:rFonts w:hint="eastAsia"/>
                <w:sz w:val="18"/>
                <w:szCs w:val="18"/>
                <w:lang w:eastAsia="zh-CN"/>
              </w:rPr>
              <w:t>右下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GAlignBottomLeft 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左下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7" w:name="_Toc456271896"/>
      <w:bookmarkStart w:id="328" w:name="OLE_LINK251"/>
      <w:r>
        <w:rPr>
          <w:rFonts w:hint="eastAsia"/>
        </w:rPr>
        <w:t xml:space="preserve">enum </w:t>
      </w:r>
      <w:hyperlink w:anchor="GColor" w:history="1">
        <w:r>
          <w:rPr>
            <w:rStyle w:val="a6"/>
            <w:rFonts w:hint="eastAsia"/>
          </w:rPr>
          <w:t>GColor</w:t>
        </w:r>
        <w:bookmarkEnd w:id="327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Color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GColor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颜色定义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GColorBlack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黑色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GColorWhite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白色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28"/>
    </w:tbl>
    <w:p w:rsidR="00D919F8" w:rsidRDefault="00D919F8">
      <w:pPr>
        <w:rPr>
          <w:lang w:eastAsia="zh-CN"/>
        </w:rPr>
      </w:pPr>
    </w:p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29" w:name="_Toc456271897"/>
      <w:r>
        <w:rPr>
          <w:rFonts w:hint="eastAsia"/>
        </w:rPr>
        <w:t xml:space="preserve">struct </w:t>
      </w:r>
      <w:bookmarkStart w:id="330" w:name="OLE_LINK211"/>
      <w:bookmarkStart w:id="331" w:name="OLE_LINK212"/>
      <w:r>
        <w:fldChar w:fldCharType="begin"/>
      </w:r>
      <w:r>
        <w:instrText xml:space="preserve"> HYPERLINK  \l "GPathInfo" </w:instrText>
      </w:r>
      <w:r>
        <w:fldChar w:fldCharType="separate"/>
      </w:r>
      <w:r>
        <w:rPr>
          <w:rStyle w:val="a6"/>
          <w:rFonts w:hint="eastAsia"/>
        </w:rPr>
        <w:t>GPathInfo</w:t>
      </w:r>
      <w:bookmarkEnd w:id="329"/>
      <w:bookmarkEnd w:id="330"/>
      <w:bookmarkEnd w:id="331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struct </w:t>
            </w:r>
            <w:hyperlink w:anchor="GPathInfo" w:history="1">
              <w:r>
                <w:rPr>
                  <w:rStyle w:val="a6"/>
                  <w:rFonts w:hint="eastAsia"/>
                  <w:sz w:val="18"/>
                  <w:szCs w:val="18"/>
                </w:rPr>
                <w:t>GPathInfo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多边形坐标结构体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uint32_t num_points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D919F8" w:rsidRDefault="00D92398">
            <w:pPr>
              <w:rPr>
                <w:sz w:val="18"/>
                <w:szCs w:val="18"/>
                <w:lang w:eastAsia="zh-CN"/>
              </w:rPr>
            </w:pPr>
            <w:hyperlink w:anchor="GPoint" w:history="1">
              <w:r w:rsidR="00D919F8">
                <w:rPr>
                  <w:rStyle w:val="a6"/>
                  <w:rFonts w:hint="eastAsia"/>
                  <w:sz w:val="18"/>
                  <w:szCs w:val="18"/>
                </w:rPr>
                <w:t>GPoint</w:t>
              </w:r>
            </w:hyperlink>
            <w:r w:rsidR="00D919F8">
              <w:rPr>
                <w:rFonts w:hint="eastAsia"/>
                <w:sz w:val="18"/>
                <w:szCs w:val="18"/>
              </w:rPr>
              <w:t xml:space="preserve"> *points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D919F8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2" w:name="_Toc456271898"/>
      <w:bookmarkStart w:id="333" w:name="OLE_LINK246"/>
      <w:r>
        <w:rPr>
          <w:rFonts w:hint="eastAsia"/>
        </w:rPr>
        <w:t xml:space="preserve">enum </w:t>
      </w:r>
      <w:hyperlink w:anchor="FillType" w:history="1">
        <w:r>
          <w:rPr>
            <w:rStyle w:val="a6"/>
            <w:rFonts w:hint="eastAsia"/>
          </w:rPr>
          <w:t>F</w:t>
        </w:r>
        <w:r>
          <w:rPr>
            <w:rStyle w:val="a6"/>
            <w:rFonts w:hint="eastAsia"/>
            <w:lang w:eastAsia="zh-CN"/>
          </w:rPr>
          <w:t>ill</w:t>
        </w:r>
        <w:r>
          <w:rPr>
            <w:rStyle w:val="a6"/>
            <w:rFonts w:hint="eastAsia"/>
          </w:rPr>
          <w:t>T</w:t>
        </w:r>
        <w:r>
          <w:rPr>
            <w:rStyle w:val="a6"/>
            <w:rFonts w:hint="eastAsia"/>
            <w:lang w:eastAsia="zh-CN"/>
          </w:rPr>
          <w:t>ype</w:t>
        </w:r>
        <w:bookmarkEnd w:id="332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34" w:name="OLE_LINK257"/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enum </w:t>
            </w:r>
            <w:hyperlink w:anchor="FillType" w:history="1">
              <w:r>
                <w:rPr>
                  <w:rStyle w:val="a6"/>
                  <w:sz w:val="18"/>
                  <w:szCs w:val="18"/>
                </w:rPr>
                <w:t>F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ill</w:t>
              </w:r>
              <w:r>
                <w:rPr>
                  <w:rStyle w:val="a6"/>
                  <w:sz w:val="18"/>
                  <w:szCs w:val="18"/>
                </w:rPr>
                <w:t>T</w:t>
              </w:r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ype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填充类型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FillArea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区域填充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FillOutline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边界填充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3"/>
      <w:bookmarkEnd w:id="334"/>
    </w:tbl>
    <w:p w:rsidR="00D919F8" w:rsidRDefault="00D919F8">
      <w:pPr>
        <w:rPr>
          <w:lang w:eastAsia="zh-CN"/>
        </w:rPr>
      </w:pPr>
    </w:p>
    <w:p w:rsidR="00D919F8" w:rsidRDefault="00D919F8">
      <w:pPr>
        <w:pStyle w:val="4"/>
      </w:pPr>
      <w:bookmarkStart w:id="335" w:name="GFont"/>
      <w:bookmarkStart w:id="336" w:name="_Toc456271899"/>
      <w:bookmarkStart w:id="337" w:name="OLE_LINK249"/>
      <w:r>
        <w:rPr>
          <w:rFonts w:hint="eastAsia"/>
        </w:rPr>
        <w:t xml:space="preserve">struct </w:t>
      </w:r>
      <w:hyperlink w:anchor="GFont" w:history="1">
        <w:r>
          <w:rPr>
            <w:rStyle w:val="a6"/>
            <w:rFonts w:hint="eastAsia"/>
            <w:lang w:eastAsia="zh-CN"/>
          </w:rPr>
          <w:t>GFont</w:t>
        </w:r>
        <w:bookmarkEnd w:id="335"/>
        <w:bookmarkEnd w:id="336"/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typedef void * </w:t>
            </w:r>
            <w:hyperlink w:anchor="GFont" w:history="1">
              <w:r>
                <w:rPr>
                  <w:rStyle w:val="a6"/>
                  <w:rFonts w:hint="eastAsia"/>
                  <w:sz w:val="18"/>
                  <w:szCs w:val="18"/>
                  <w:lang w:eastAsia="zh-CN"/>
                </w:rPr>
                <w:t>GFont</w:t>
              </w:r>
            </w:hyperlink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字体结构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height;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字体高度像素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       uint8_t width;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字体宽度像素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        uint8_t type;   //</w:t>
            </w:r>
            <w:r>
              <w:rPr>
                <w:rFonts w:hint="eastAsia"/>
                <w:sz w:val="18"/>
                <w:szCs w:val="18"/>
                <w:lang w:eastAsia="zh-CN"/>
              </w:rPr>
              <w:t>字体类型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bookmarkEnd w:id="337"/>
    </w:tbl>
    <w:p w:rsidR="00D919F8" w:rsidRDefault="00D919F8">
      <w:pPr>
        <w:rPr>
          <w:lang w:eastAsia="zh-CN"/>
        </w:rPr>
      </w:pPr>
    </w:p>
    <w:bookmarkStart w:id="338" w:name="OLE_LINK252"/>
    <w:bookmarkStart w:id="339" w:name="AnimationType"/>
    <w:p w:rsidR="00D919F8" w:rsidRDefault="00D919F8">
      <w:pPr>
        <w:pStyle w:val="4"/>
      </w:pPr>
      <w:r>
        <w:fldChar w:fldCharType="begin"/>
      </w:r>
      <w:r>
        <w:instrText xml:space="preserve"> HYPERLINK  \l "AnimationType" </w:instrText>
      </w:r>
      <w:r>
        <w:fldChar w:fldCharType="separate"/>
      </w:r>
      <w:bookmarkStart w:id="340" w:name="_Toc456271900"/>
      <w:r>
        <w:rPr>
          <w:rStyle w:val="a6"/>
          <w:lang w:eastAsia="zh-CN"/>
        </w:rPr>
        <w:t>AnimationType</w:t>
      </w:r>
      <w:bookmarkEnd w:id="340"/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D919F8">
        <w:tc>
          <w:tcPr>
            <w:tcW w:w="1188" w:type="dxa"/>
            <w:shd w:val="clear" w:color="auto" w:fill="D9D9D9"/>
          </w:tcPr>
          <w:bookmarkEnd w:id="338"/>
          <w:bookmarkEnd w:id="339"/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919F8" w:rsidRDefault="00D919F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41" w:name="OLE_LINK253"/>
            <w:bookmarkStart w:id="342" w:name="OLE_LINK254"/>
            <w:r>
              <w:rPr>
                <w:sz w:val="18"/>
                <w:szCs w:val="18"/>
                <w:lang w:eastAsia="zh-CN"/>
              </w:rPr>
              <w:fldChar w:fldCharType="begin"/>
            </w:r>
            <w:r>
              <w:rPr>
                <w:sz w:val="18"/>
                <w:szCs w:val="18"/>
                <w:lang w:eastAsia="zh-CN"/>
              </w:rPr>
              <w:instrText xml:space="preserve"> HYPERLINK  \l "AnimationType" </w:instrText>
            </w:r>
            <w:r>
              <w:rPr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6"/>
                <w:rFonts w:hint="eastAsia"/>
                <w:sz w:val="18"/>
                <w:szCs w:val="18"/>
                <w:lang w:eastAsia="zh-CN"/>
              </w:rPr>
              <w:t>AnimationType</w:t>
            </w:r>
            <w:bookmarkEnd w:id="341"/>
            <w:bookmarkEnd w:id="342"/>
            <w:r>
              <w:rPr>
                <w:sz w:val="18"/>
                <w:szCs w:val="18"/>
                <w:lang w:eastAsia="zh-CN"/>
              </w:rPr>
              <w:fldChar w:fldCharType="end"/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动画类型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e0  </w:t>
            </w:r>
            <w:r>
              <w:rPr>
                <w:rFonts w:hint="eastAsia"/>
                <w:sz w:val="18"/>
                <w:szCs w:val="18"/>
                <w:lang w:eastAsia="zh-CN"/>
              </w:rPr>
              <w:t>无动画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e1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  <w:p w:rsidR="00D919F8" w:rsidRDefault="00D919F8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AnimationTyp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e2  </w:t>
            </w:r>
            <w:r>
              <w:rPr>
                <w:rFonts w:hint="eastAsia"/>
                <w:sz w:val="18"/>
                <w:szCs w:val="18"/>
                <w:lang w:eastAsia="zh-CN"/>
              </w:rPr>
              <w:t>待定</w:t>
            </w: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  <w:tr w:rsidR="00D919F8">
        <w:tc>
          <w:tcPr>
            <w:tcW w:w="1188" w:type="dxa"/>
            <w:shd w:val="clear" w:color="auto" w:fill="D9D9D9"/>
          </w:tcPr>
          <w:p w:rsidR="00D919F8" w:rsidRDefault="00D919F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919F8" w:rsidRDefault="00D919F8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3" w:name="_Toc456271901"/>
      <w:bookmarkStart w:id="344" w:name="OLE_LINK232"/>
      <w:bookmarkStart w:id="345" w:name="OLE_LINK233"/>
      <w:r>
        <w:rPr>
          <w:rFonts w:hint="eastAsia"/>
          <w:lang w:eastAsia="zh-CN"/>
        </w:rPr>
        <w:t>struct Line</w:t>
      </w:r>
      <w:bookmarkEnd w:id="3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typedef struct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7C5871">
              <w:rPr>
                <w:sz w:val="18"/>
                <w:szCs w:val="18"/>
                <w:lang w:eastAsia="zh-CN"/>
              </w:rPr>
              <w:t>Line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483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p0;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直线起点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483C">
              <w:rPr>
                <w:rFonts w:hint="eastAsia"/>
                <w:sz w:val="18"/>
                <w:szCs w:val="18"/>
                <w:lang w:eastAsia="zh-CN"/>
              </w:rPr>
              <w:t>GPoint p1;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483C">
              <w:rPr>
                <w:rFonts w:hint="eastAsia"/>
                <w:sz w:val="18"/>
                <w:szCs w:val="18"/>
                <w:lang w:eastAsia="zh-CN"/>
              </w:rPr>
              <w:t>直线终点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bookmarkEnd w:id="344"/>
      <w:bookmarkEnd w:id="345"/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6" w:name="_Toc456271902"/>
      <w:r>
        <w:rPr>
          <w:rFonts w:hint="eastAsia"/>
          <w:lang w:eastAsia="zh-CN"/>
        </w:rPr>
        <w:t>struct LineSet</w:t>
      </w:r>
      <w:bookmarkEnd w:id="3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C8483C">
              <w:rPr>
                <w:sz w:val="18"/>
                <w:szCs w:val="18"/>
                <w:lang w:eastAsia="zh-CN"/>
              </w:rPr>
              <w:t>LineSet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直线集合结构体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814CE7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uint32_t num_lines;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814CE7">
              <w:rPr>
                <w:sz w:val="18"/>
                <w:szCs w:val="18"/>
                <w:lang w:eastAsia="zh-CN"/>
              </w:rPr>
              <w:t>P_Line   lines;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//</w:t>
            </w:r>
            <w:r>
              <w:rPr>
                <w:rFonts w:hint="eastAsia"/>
                <w:sz w:val="18"/>
                <w:szCs w:val="18"/>
                <w:lang w:eastAsia="zh-CN"/>
              </w:rPr>
              <w:t>直线数组指针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7" w:name="_Toc456271903"/>
      <w:r>
        <w:rPr>
          <w:rFonts w:hint="eastAsia"/>
          <w:lang w:eastAsia="zh-CN"/>
        </w:rPr>
        <w:t>struct Circle</w:t>
      </w:r>
      <w:bookmarkEnd w:id="3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FC7D29">
              <w:rPr>
                <w:sz w:val="18"/>
                <w:szCs w:val="18"/>
                <w:lang w:eastAsia="zh-CN"/>
              </w:rPr>
              <w:t>Circle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圆结构体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495BAC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GPoint center;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圆心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495BAC">
              <w:rPr>
                <w:rFonts w:hint="eastAsia"/>
                <w:sz w:val="18"/>
                <w:szCs w:val="18"/>
                <w:lang w:eastAsia="zh-CN"/>
              </w:rPr>
              <w:t>uint8_t radius;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495BAC">
              <w:rPr>
                <w:rFonts w:hint="eastAsia"/>
                <w:sz w:val="18"/>
                <w:szCs w:val="18"/>
                <w:lang w:eastAsia="zh-CN"/>
              </w:rPr>
              <w:t>半径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C7601E" w:rsidRDefault="00C7601E" w:rsidP="00C7601E">
      <w:pPr>
        <w:rPr>
          <w:lang w:eastAsia="zh-CN"/>
        </w:rPr>
      </w:pPr>
    </w:p>
    <w:p w:rsidR="00C7601E" w:rsidRDefault="00C7601E" w:rsidP="00C7601E">
      <w:pPr>
        <w:pStyle w:val="4"/>
        <w:rPr>
          <w:lang w:eastAsia="zh-CN"/>
        </w:rPr>
      </w:pPr>
      <w:bookmarkStart w:id="348" w:name="_Toc456271904"/>
      <w:r>
        <w:rPr>
          <w:rFonts w:hint="eastAsia"/>
          <w:lang w:eastAsia="zh-CN"/>
        </w:rPr>
        <w:t>struct Polygon</w:t>
      </w:r>
      <w:bookmarkEnd w:id="3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C7601E" w:rsidRDefault="00C7601E" w:rsidP="000333E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typedef struct </w:t>
            </w:r>
            <w:r w:rsidRPr="00DD02DE">
              <w:rPr>
                <w:sz w:val="18"/>
                <w:szCs w:val="18"/>
                <w:lang w:eastAsia="zh-CN"/>
              </w:rPr>
              <w:t>Polygon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多边形结构体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C7601E" w:rsidRPr="00C81BC9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uint8_t num_points;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坐标个数</w:t>
            </w:r>
          </w:p>
          <w:p w:rsidR="00C7601E" w:rsidRDefault="00C7601E" w:rsidP="000333E3">
            <w:pPr>
              <w:rPr>
                <w:sz w:val="18"/>
                <w:szCs w:val="18"/>
                <w:lang w:eastAsia="zh-CN"/>
              </w:rPr>
            </w:pPr>
            <w:r w:rsidRPr="00C81BC9">
              <w:rPr>
                <w:rFonts w:hint="eastAsia"/>
                <w:sz w:val="18"/>
                <w:szCs w:val="18"/>
                <w:lang w:eastAsia="zh-CN"/>
              </w:rPr>
              <w:t>GPoint *points;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ab/>
              <w:t>//</w:t>
            </w:r>
            <w:r w:rsidRPr="00C81BC9">
              <w:rPr>
                <w:rFonts w:hint="eastAsia"/>
                <w:sz w:val="18"/>
                <w:szCs w:val="18"/>
                <w:lang w:eastAsia="zh-CN"/>
              </w:rPr>
              <w:t>坐标指针</w:t>
            </w: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  <w:tr w:rsidR="00C7601E" w:rsidTr="000333E3">
        <w:tc>
          <w:tcPr>
            <w:tcW w:w="1188" w:type="dxa"/>
            <w:shd w:val="clear" w:color="auto" w:fill="D9D9D9"/>
          </w:tcPr>
          <w:p w:rsidR="00C7601E" w:rsidRDefault="00C7601E" w:rsidP="000333E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C7601E" w:rsidRDefault="00C7601E" w:rsidP="000333E3">
            <w:pPr>
              <w:rPr>
                <w:sz w:val="18"/>
                <w:szCs w:val="18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C7601E" w:rsidRDefault="00C7601E">
      <w:pPr>
        <w:rPr>
          <w:lang w:eastAsia="zh-CN"/>
        </w:rPr>
      </w:pPr>
    </w:p>
    <w:p w:rsidR="007D1293" w:rsidRDefault="00636C71" w:rsidP="007D1293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349" w:name="_Toc432759659"/>
      <w:bookmarkStart w:id="350" w:name="_Toc456271905"/>
      <w:r>
        <w:rPr>
          <w:rFonts w:hint="eastAsia"/>
          <w:lang w:eastAsia="zh-CN"/>
        </w:rPr>
        <w:t>OS</w:t>
      </w:r>
      <w:r w:rsidR="007D1293">
        <w:rPr>
          <w:rFonts w:hint="eastAsia"/>
          <w:lang w:eastAsia="zh-CN"/>
        </w:rPr>
        <w:t>系统信息</w:t>
      </w:r>
      <w:bookmarkEnd w:id="349"/>
      <w:bookmarkEnd w:id="350"/>
    </w:p>
    <w:p w:rsidR="007112B2" w:rsidRDefault="007112B2" w:rsidP="007112B2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351" w:name="_Toc456271906"/>
      <w:bookmarkStart w:id="352" w:name="_Toc432759661"/>
      <w:r>
        <w:rPr>
          <w:rFonts w:hint="eastAsia"/>
          <w:lang w:eastAsia="zh-CN"/>
        </w:rPr>
        <w:t>接口</w:t>
      </w:r>
      <w:bookmarkEnd w:id="351"/>
    </w:p>
    <w:p w:rsidR="000E3AC3" w:rsidRDefault="000E3AC3" w:rsidP="000E3AC3">
      <w:pPr>
        <w:pStyle w:val="4"/>
        <w:rPr>
          <w:lang w:eastAsia="zh-CN"/>
        </w:rPr>
      </w:pPr>
      <w:bookmarkStart w:id="353" w:name="_Toc456271907"/>
      <w:r>
        <w:rPr>
          <w:rFonts w:hint="eastAsia"/>
        </w:rPr>
        <w:t>maibu_</w:t>
      </w:r>
      <w:r>
        <w:rPr>
          <w:rFonts w:hint="eastAsia"/>
          <w:lang w:eastAsia="zh-CN"/>
        </w:rPr>
        <w:t>get_user_account</w:t>
      </w:r>
      <w:bookmarkEnd w:id="352"/>
      <w:bookmarkEnd w:id="3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4" w:name="_Toc432759662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maibu_get_user_account(char *buff, int8_t size)</w:t>
            </w:r>
            <w:bookmarkEnd w:id="354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获取与手表绑定的用户账户信息（目前是手机号码）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存储账户信息缓存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实际读取的账号信息大小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5" w:name="_Toc432759664"/>
      <w:bookmarkStart w:id="356" w:name="_Toc456271908"/>
      <w:r>
        <w:rPr>
          <w:rFonts w:hint="eastAsia"/>
        </w:rPr>
        <w:t>maibu_</w:t>
      </w:r>
      <w:r>
        <w:rPr>
          <w:rFonts w:hint="eastAsia"/>
          <w:lang w:eastAsia="zh-CN"/>
        </w:rPr>
        <w:t>get_os_version</w:t>
      </w:r>
      <w:bookmarkEnd w:id="355"/>
      <w:bookmarkEnd w:id="3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57" w:name="_Toc432759665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maibu_get_os_version(char *buff, int8_t size)</w:t>
            </w:r>
            <w:bookmarkEnd w:id="357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OS</w:t>
            </w:r>
            <w:r>
              <w:rPr>
                <w:rFonts w:hint="eastAsia"/>
                <w:sz w:val="18"/>
                <w:szCs w:val="18"/>
                <w:lang w:eastAsia="zh-CN"/>
              </w:rPr>
              <w:t>版本号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存储版本号缓存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实际读取的版本号大小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  <w:r>
              <w:rPr>
                <w:rFonts w:hint="eastAsia"/>
                <w:sz w:val="18"/>
                <w:szCs w:val="18"/>
                <w:lang w:eastAsia="zh-CN"/>
              </w:rPr>
              <w:t>_alpha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Pr="00526E6E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58" w:name="_Toc432759667"/>
      <w:bookmarkStart w:id="359" w:name="_Toc456271909"/>
      <w:r>
        <w:rPr>
          <w:rFonts w:hint="eastAsia"/>
        </w:rPr>
        <w:t>maibu_</w:t>
      </w:r>
      <w:r>
        <w:rPr>
          <w:rFonts w:hint="eastAsia"/>
          <w:lang w:eastAsia="zh-CN"/>
        </w:rPr>
        <w:t>get_watch_id</w:t>
      </w:r>
      <w:bookmarkEnd w:id="358"/>
      <w:bookmarkEnd w:id="3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0" w:name="_Toc432759668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maibu_get_watch_id (char *buff, int8_t size)</w:t>
            </w:r>
            <w:bookmarkEnd w:id="360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获取手表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</w:t>
            </w:r>
            <w:r>
              <w:rPr>
                <w:rFonts w:hint="eastAsia"/>
                <w:sz w:val="18"/>
                <w:szCs w:val="18"/>
                <w:lang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r>
              <w:rPr>
                <w:rFonts w:hint="eastAsia"/>
                <w:sz w:val="18"/>
                <w:szCs w:val="18"/>
                <w:lang w:eastAsia="zh-CN"/>
              </w:rPr>
              <w:t>NGDUXJASB1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1" w:name="_Toc432759673"/>
      <w:bookmarkStart w:id="362" w:name="_Toc456271910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_get_bootloader_version</w:t>
      </w:r>
      <w:bookmarkEnd w:id="361"/>
      <w:bookmarkEnd w:id="3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3" w:name="_Toc43275967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int8_t </w:t>
            </w:r>
            <w:bookmarkStart w:id="364" w:name="OLE_LINK53"/>
            <w:r w:rsidRPr="00E34794">
              <w:rPr>
                <w:rFonts w:hint="eastAsia"/>
                <w:sz w:val="18"/>
                <w:szCs w:val="18"/>
                <w:lang w:eastAsia="zh-CN"/>
              </w:rPr>
              <w:t>maibu_get_bootloader_version</w:t>
            </w:r>
            <w:bookmarkEnd w:id="364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(char *buff, int8_t size)</w:t>
            </w:r>
            <w:bookmarkEnd w:id="36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bootloader</w:t>
            </w:r>
            <w:r>
              <w:rPr>
                <w:rFonts w:hint="eastAsia"/>
                <w:sz w:val="18"/>
                <w:szCs w:val="18"/>
                <w:lang w:eastAsia="zh-CN"/>
              </w:rPr>
              <w:t>版本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buff  </w:t>
            </w:r>
            <w:r>
              <w:rPr>
                <w:rFonts w:hint="eastAsia"/>
                <w:sz w:val="18"/>
                <w:szCs w:val="18"/>
                <w:lang w:eastAsia="zh-CN"/>
              </w:rPr>
              <w:t>存储版本缓存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size </w:t>
            </w:r>
            <w:r>
              <w:rPr>
                <w:rFonts w:hint="eastAsia"/>
                <w:sz w:val="18"/>
                <w:szCs w:val="18"/>
                <w:lang w:eastAsia="zh-CN"/>
              </w:rPr>
              <w:t>缓存大小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实际读取的大小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如：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>
                <w:rPr>
                  <w:rFonts w:hint="eastAsia"/>
                  <w:sz w:val="18"/>
                  <w:szCs w:val="18"/>
                  <w:lang w:eastAsia="zh-CN"/>
                </w:rPr>
                <w:t>1.0.1</w:t>
              </w:r>
            </w:smartTag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Default="000E3AC3" w:rsidP="000E3AC3">
      <w:pPr>
        <w:pStyle w:val="4"/>
        <w:rPr>
          <w:lang w:eastAsia="zh-CN"/>
        </w:rPr>
      </w:pPr>
      <w:bookmarkStart w:id="365" w:name="_Toc432759676"/>
      <w:bookmarkStart w:id="366" w:name="_Toc456271911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_get_sport_data</w:t>
      </w:r>
      <w:bookmarkEnd w:id="365"/>
      <w:bookmarkEnd w:id="3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67" w:name="_Toc432759677"/>
            <w:bookmarkStart w:id="368" w:name="OLE_LINK54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maibu_get_sport_data (</w:t>
            </w:r>
            <w:hyperlink w:anchor="SportData" w:history="1">
              <w:r w:rsidRPr="00E34794">
                <w:rPr>
                  <w:rFonts w:hint="eastAsia"/>
                </w:rPr>
                <w:t xml:space="preserve">SportData </w:t>
              </w:r>
            </w:hyperlink>
            <w:r w:rsidRPr="00E34794">
              <w:rPr>
                <w:rFonts w:hint="eastAsia"/>
                <w:sz w:val="18"/>
                <w:szCs w:val="18"/>
                <w:lang w:eastAsia="zh-CN"/>
              </w:rPr>
              <w:t>*data, uint8_t day)</w:t>
            </w:r>
            <w:bookmarkEnd w:id="367"/>
            <w:bookmarkEnd w:id="368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bookmarkStart w:id="369" w:name="_Hlk433031966"/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获取运动数据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data  </w:t>
            </w:r>
            <w:r>
              <w:rPr>
                <w:rFonts w:hint="eastAsia"/>
                <w:sz w:val="18"/>
                <w:szCs w:val="18"/>
                <w:lang w:eastAsia="zh-CN"/>
              </w:rPr>
              <w:t>存储运动数据结构体指针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day  </w:t>
            </w:r>
            <w:r>
              <w:rPr>
                <w:rFonts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hint="eastAsia"/>
                <w:sz w:val="18"/>
                <w:szCs w:val="18"/>
                <w:lang w:eastAsia="zh-CN"/>
              </w:rPr>
              <w:t>N</w:t>
            </w:r>
            <w:r>
              <w:rPr>
                <w:rFonts w:hint="eastAsia"/>
                <w:sz w:val="18"/>
                <w:szCs w:val="18"/>
                <w:lang w:eastAsia="zh-CN"/>
              </w:rPr>
              <w:t>天之前的运动数据，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表示当天，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表示昨天，依次类推。系统最多保存最近</w:t>
            </w:r>
            <w:r>
              <w:rPr>
                <w:rFonts w:hint="eastAsia"/>
                <w:sz w:val="18"/>
                <w:szCs w:val="18"/>
                <w:lang w:eastAsia="zh-CN"/>
              </w:rPr>
              <w:t>30</w:t>
            </w:r>
            <w:r>
              <w:rPr>
                <w:rFonts w:hint="eastAsia"/>
                <w:sz w:val="18"/>
                <w:szCs w:val="18"/>
                <w:lang w:eastAsia="zh-CN"/>
              </w:rPr>
              <w:t>天的运动数据。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bookmarkStart w:id="370" w:name="OLE_LINK47"/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  <w:bookmarkEnd w:id="370"/>
          </w:p>
        </w:tc>
      </w:tr>
      <w:bookmarkEnd w:id="369"/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1" w:name="_Toc432759679"/>
      <w:bookmarkStart w:id="372" w:name="_Toc456271912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</w:t>
      </w:r>
      <w:r w:rsidRPr="00151EE7">
        <w:t xml:space="preserve"> </w:t>
      </w:r>
      <w:r>
        <w:rPr>
          <w:rFonts w:hint="eastAsia"/>
          <w:lang w:eastAsia="zh-CN"/>
        </w:rPr>
        <w:t>a</w:t>
      </w:r>
      <w:r>
        <w:rPr>
          <w:lang w:eastAsia="zh-CN"/>
        </w:rPr>
        <w:t>ccel</w:t>
      </w:r>
      <w:r>
        <w:rPr>
          <w:rFonts w:hint="eastAsia"/>
          <w:lang w:eastAsia="zh-CN"/>
        </w:rPr>
        <w:t>_data</w:t>
      </w:r>
      <w:bookmarkEnd w:id="371"/>
      <w:bookmarkEnd w:id="3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3" w:name="_Toc432759680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maibu_get_accel_data (int16_t *x, int16_t *y, int16_t *z)</w:t>
            </w:r>
            <w:bookmarkEnd w:id="373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获取传感器三轴数据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x X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y Y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z Z</w:t>
            </w:r>
            <w:r>
              <w:rPr>
                <w:rFonts w:hint="eastAsia"/>
                <w:sz w:val="18"/>
                <w:szCs w:val="18"/>
                <w:lang w:eastAsia="zh-CN"/>
              </w:rPr>
              <w:t>轴数据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某轴加速度为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时，该轴数值为</w:t>
            </w:r>
            <w:r>
              <w:rPr>
                <w:rFonts w:hint="eastAsia"/>
                <w:sz w:val="18"/>
                <w:szCs w:val="18"/>
                <w:lang w:eastAsia="zh-CN"/>
              </w:rPr>
              <w:t>2048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  <w:r>
              <w:rPr>
                <w:sz w:val="18"/>
                <w:szCs w:val="18"/>
                <w:lang w:eastAsia="zh-CN"/>
              </w:rPr>
              <w:t>1g</w:t>
            </w:r>
            <w:r>
              <w:rPr>
                <w:rFonts w:hint="eastAsia"/>
                <w:sz w:val="18"/>
                <w:szCs w:val="18"/>
                <w:lang w:eastAsia="zh-CN"/>
              </w:rPr>
              <w:t>加速度变化为</w:t>
            </w:r>
            <w:r>
              <w:rPr>
                <w:sz w:val="18"/>
                <w:szCs w:val="18"/>
                <w:lang w:eastAsia="zh-CN"/>
              </w:rPr>
              <w:t>250</w:t>
            </w:r>
            <w:r>
              <w:rPr>
                <w:rFonts w:hint="eastAsia"/>
                <w:sz w:val="18"/>
                <w:szCs w:val="18"/>
                <w:lang w:eastAsia="zh-CN"/>
              </w:rPr>
              <w:t>左右。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74" w:name="_Toc432759682"/>
      <w:bookmarkStart w:id="375" w:name="_Toc456271913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_get_altitude</w:t>
      </w:r>
      <w:bookmarkEnd w:id="374"/>
      <w:bookmarkEnd w:id="3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76" w:name="_Toc432759683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maibu_get_altitude (</w:t>
            </w:r>
            <w:bookmarkStart w:id="377" w:name="OLE_LINK50"/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float </w:t>
            </w:r>
            <w:bookmarkEnd w:id="377"/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78" w:name="OLE_LINK48"/>
            <w:bookmarkStart w:id="379" w:name="OLE_LINK49"/>
            <w:r w:rsidRPr="00E34794">
              <w:rPr>
                <w:rFonts w:hint="eastAsia"/>
                <w:sz w:val="18"/>
                <w:szCs w:val="18"/>
                <w:lang w:eastAsia="zh-CN"/>
              </w:rPr>
              <w:t>altitude</w:t>
            </w:r>
            <w:bookmarkEnd w:id="378"/>
            <w:bookmarkEnd w:id="379"/>
            <w:r w:rsidRPr="00E34794">
              <w:rPr>
                <w:rFonts w:hint="eastAsia"/>
                <w:sz w:val="18"/>
                <w:szCs w:val="18"/>
                <w:lang w:eastAsia="zh-CN"/>
              </w:rPr>
              <w:t>, float *</w:t>
            </w:r>
            <w:r w:rsidRPr="00E34794">
              <w:rPr>
                <w:sz w:val="18"/>
                <w:szCs w:val="18"/>
                <w:lang w:eastAsia="zh-CN"/>
              </w:rPr>
              <w:t>accuracy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76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获取海拔高度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altitude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海拔，单位米，保留小数点后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accuracy </w:t>
            </w:r>
            <w:r>
              <w:rPr>
                <w:rFonts w:hint="eastAsia"/>
                <w:sz w:val="18"/>
                <w:szCs w:val="18"/>
                <w:lang w:eastAsia="zh-CN"/>
              </w:rPr>
              <w:t>精度，单位米，保留小数点后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0" w:name="_Toc432759685"/>
      <w:bookmarkStart w:id="381" w:name="_Toc456271914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_get_pressure</w:t>
      </w:r>
      <w:bookmarkEnd w:id="380"/>
      <w:bookmarkEnd w:id="3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2" w:name="_Toc432759686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maibu_get_pressure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*pressure)</w:t>
            </w:r>
            <w:bookmarkEnd w:id="382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获取气压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pressure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气压值，单位帕，保留小数点后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3" w:name="_Toc432759688"/>
      <w:bookmarkStart w:id="384" w:name="_Toc456271915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_get_temperature</w:t>
      </w:r>
      <w:bookmarkEnd w:id="383"/>
      <w:bookmarkEnd w:id="3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bookmarkStart w:id="385" w:name="_Toc432759689"/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maibu_get_temperature (</w:t>
            </w:r>
            <w:r w:rsidRPr="00E34794">
              <w:rPr>
                <w:sz w:val="18"/>
                <w:szCs w:val="18"/>
                <w:lang w:eastAsia="zh-CN"/>
              </w:rPr>
              <w:t xml:space="preserve">float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*</w:t>
            </w:r>
            <w:bookmarkStart w:id="386" w:name="OLE_LINK51"/>
            <w:r w:rsidRPr="00E34794">
              <w:rPr>
                <w:rFonts w:hint="eastAsia"/>
                <w:sz w:val="18"/>
                <w:szCs w:val="18"/>
                <w:lang w:eastAsia="zh-CN"/>
              </w:rPr>
              <w:t>temperature</w:t>
            </w:r>
            <w:bookmarkEnd w:id="386"/>
            <w:r w:rsidRPr="00E34794">
              <w:rPr>
                <w:rFonts w:hint="eastAsia"/>
                <w:sz w:val="18"/>
                <w:szCs w:val="18"/>
                <w:lang w:eastAsia="zh-CN"/>
              </w:rPr>
              <w:t>)</w:t>
            </w:r>
            <w:bookmarkEnd w:id="385"/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获取温度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temperature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温度值，单位摄氏度，保留小数点后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位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 &gt;0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87" w:name="_Toc456271916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_get_ble_status</w:t>
      </w:r>
      <w:bookmarkEnd w:id="3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enum </w:t>
            </w:r>
            <w:bookmarkStart w:id="388" w:name="OLE_LINK46"/>
            <w:bookmarkStart w:id="389" w:name="OLE_LINK52"/>
            <w:r w:rsidRPr="00E34794">
              <w:rPr>
                <w:sz w:val="18"/>
                <w:szCs w:val="18"/>
                <w:lang w:eastAsia="zh-CN"/>
              </w:rPr>
              <w:fldChar w:fldCharType="begin"/>
            </w:r>
            <w:r w:rsidRPr="00E34794">
              <w:rPr>
                <w:sz w:val="18"/>
                <w:szCs w:val="18"/>
                <w:lang w:eastAsia="zh-CN"/>
              </w:rPr>
              <w:instrText xml:space="preserve"> HYPERLINK  \l "AppCommStatus" </w:instrText>
            </w:r>
            <w:r w:rsidRPr="00E34794">
              <w:rPr>
                <w:sz w:val="18"/>
                <w:szCs w:val="18"/>
                <w:lang w:eastAsia="zh-CN"/>
              </w:rPr>
              <w:fldChar w:fldCharType="separate"/>
            </w:r>
            <w:r w:rsidRPr="00E34794">
              <w:rPr>
                <w:sz w:val="18"/>
                <w:szCs w:val="18"/>
                <w:lang w:eastAsia="zh-CN"/>
              </w:rPr>
              <w:t>AppComm</w:t>
            </w:r>
            <w:r w:rsidRPr="00E34794">
              <w:rPr>
                <w:sz w:val="18"/>
                <w:szCs w:val="18"/>
              </w:rPr>
              <w:t>Status</w:t>
            </w:r>
            <w:r w:rsidRPr="00E34794">
              <w:rPr>
                <w:rFonts w:hint="eastAsia"/>
              </w:rPr>
              <w:t xml:space="preserve"> </w:t>
            </w:r>
            <w:bookmarkEnd w:id="388"/>
            <w:bookmarkEnd w:id="389"/>
            <w:r w:rsidRPr="00E34794">
              <w:rPr>
                <w:sz w:val="18"/>
                <w:szCs w:val="18"/>
                <w:lang w:eastAsia="zh-CN"/>
              </w:rPr>
              <w:fldChar w:fldCharType="end"/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maibu_get_ble_status ()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获取蓝牙状态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蓝牙状态，见</w:t>
            </w:r>
            <w:r w:rsidRPr="00E34794">
              <w:rPr>
                <w:sz w:val="18"/>
                <w:szCs w:val="18"/>
                <w:lang w:eastAsia="zh-CN"/>
              </w:rPr>
              <w:t>AppCommStatus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151EE7" w:rsidRDefault="000E3AC3" w:rsidP="000E3AC3">
      <w:pPr>
        <w:pStyle w:val="4"/>
        <w:rPr>
          <w:lang w:eastAsia="zh-CN"/>
        </w:rPr>
      </w:pPr>
      <w:bookmarkStart w:id="390" w:name="_Toc456271917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_get_ble_rssi</w:t>
      </w:r>
      <w:bookmarkEnd w:id="3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maibu_get_ble_rssi (int8_t *rssi)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获取蓝牙信息强度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rssi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信号强度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一般在</w:t>
            </w:r>
            <w:r>
              <w:rPr>
                <w:rFonts w:hint="eastAsia"/>
                <w:sz w:val="18"/>
                <w:szCs w:val="18"/>
                <w:lang w:eastAsia="zh-CN"/>
              </w:rPr>
              <w:t>-120~+15</w:t>
            </w:r>
            <w:r>
              <w:rPr>
                <w:rFonts w:hint="eastAsia"/>
                <w:sz w:val="18"/>
                <w:szCs w:val="18"/>
                <w:lang w:eastAsia="zh-CN"/>
              </w:rPr>
              <w:t>，值越大信号越强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0E3AC3" w:rsidRPr="00DF0504" w:rsidRDefault="000E3AC3" w:rsidP="000E3AC3">
      <w:pPr>
        <w:pStyle w:val="4"/>
        <w:rPr>
          <w:lang w:eastAsia="zh-CN"/>
        </w:rPr>
      </w:pPr>
      <w:bookmarkStart w:id="391" w:name="_Toc456271918"/>
      <w:r>
        <w:rPr>
          <w:rFonts w:hint="eastAsia"/>
          <w:lang w:eastAsia="zh-CN"/>
        </w:rPr>
        <w:t>m</w:t>
      </w:r>
      <w:r>
        <w:rPr>
          <w:rFonts w:hint="eastAsia"/>
        </w:rPr>
        <w:t>aibu</w:t>
      </w:r>
      <w:r>
        <w:rPr>
          <w:rFonts w:hint="eastAsia"/>
          <w:lang w:eastAsia="zh-CN"/>
        </w:rPr>
        <w:t>_get_b</w:t>
      </w:r>
      <w:r>
        <w:rPr>
          <w:lang w:eastAsia="zh-CN"/>
        </w:rPr>
        <w:t>attery</w:t>
      </w:r>
      <w:r>
        <w:rPr>
          <w:rFonts w:hint="eastAsia"/>
          <w:lang w:eastAsia="zh-CN"/>
        </w:rPr>
        <w:t>_percent</w:t>
      </w:r>
      <w:bookmarkEnd w:id="3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E34794" w:rsidRDefault="000E3AC3" w:rsidP="00E34794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>int8_t maibu_get_battery_percent(int8_t *percent)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获取电量百分比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34794" w:rsidRDefault="000E3AC3" w:rsidP="00F37DFE">
            <w:pPr>
              <w:rPr>
                <w:sz w:val="18"/>
                <w:szCs w:val="18"/>
                <w:lang w:eastAsia="zh-CN"/>
              </w:rPr>
            </w:pPr>
            <w:r w:rsidRPr="00E34794">
              <w:rPr>
                <w:rFonts w:hint="eastAsia"/>
                <w:sz w:val="18"/>
                <w:szCs w:val="18"/>
                <w:lang w:eastAsia="zh-CN"/>
              </w:rPr>
              <w:t xml:space="preserve">percent </w:t>
            </w:r>
            <w:r w:rsidRPr="00E34794">
              <w:rPr>
                <w:rFonts w:hint="eastAsia"/>
                <w:sz w:val="18"/>
                <w:szCs w:val="18"/>
                <w:lang w:eastAsia="zh-CN"/>
              </w:rPr>
              <w:t>电量百分比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0 </w:t>
            </w:r>
            <w:r>
              <w:rPr>
                <w:rFonts w:hint="eastAsia"/>
                <w:sz w:val="18"/>
                <w:szCs w:val="18"/>
                <w:lang w:eastAsia="zh-CN"/>
              </w:rPr>
              <w:t>成功</w:t>
            </w:r>
          </w:p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&gt;0 </w:t>
            </w:r>
            <w:r>
              <w:rPr>
                <w:rFonts w:hint="eastAsia"/>
                <w:sz w:val="18"/>
                <w:szCs w:val="18"/>
                <w:lang w:eastAsia="zh-CN"/>
              </w:rPr>
              <w:t>错误码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0E3AC3" w:rsidRDefault="000E3AC3" w:rsidP="000E3AC3">
      <w:pPr>
        <w:rPr>
          <w:lang w:eastAsia="zh-CN"/>
        </w:rPr>
      </w:pPr>
    </w:p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2" w:name="_Toc456271919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_get_system_tick</w:t>
      </w:r>
      <w:bookmarkEnd w:id="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 maibu_get_system_tick()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获取系统时钟，从系统启动开始的毫秒数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&gt;0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从系统启动开始的毫秒数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730692" w:rsidRDefault="00730692" w:rsidP="00730692">
      <w:pPr>
        <w:rPr>
          <w:lang w:eastAsia="zh-CN"/>
        </w:rPr>
      </w:pPr>
    </w:p>
    <w:p w:rsidR="00730692" w:rsidRPr="00BC27B8" w:rsidRDefault="00730692" w:rsidP="00730692">
      <w:pPr>
        <w:rPr>
          <w:color w:val="000000"/>
          <w:lang w:eastAsia="zh-CN"/>
        </w:rPr>
      </w:pPr>
      <w:bookmarkStart w:id="393" w:name="OLE_LINK155"/>
      <w:bookmarkStart w:id="394" w:name="OLE_LINK156"/>
    </w:p>
    <w:p w:rsidR="00730692" w:rsidRPr="00BC27B8" w:rsidRDefault="00730692" w:rsidP="00730692">
      <w:pPr>
        <w:pStyle w:val="4"/>
        <w:rPr>
          <w:color w:val="000000"/>
          <w:lang w:eastAsia="zh-CN"/>
        </w:rPr>
      </w:pPr>
      <w:bookmarkStart w:id="395" w:name="_Toc456271920"/>
      <w:bookmarkStart w:id="396" w:name="OLE_LINK150"/>
      <w:bookmarkStart w:id="397" w:name="OLE_LINK153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_get_speed_info</w:t>
      </w:r>
      <w:bookmarkEnd w:id="3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730692" w:rsidRPr="00BC27B8" w:rsidRDefault="00730692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uint32_t maibu_get_speed_info(SpeedInfo *info)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获取实时速度及其他信息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速度信息结构指针，见类型定义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返回实时速度</w:t>
            </w: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730692" w:rsidRPr="00BC27B8" w:rsidTr="007145A3">
        <w:tc>
          <w:tcPr>
            <w:tcW w:w="1188" w:type="dxa"/>
            <w:shd w:val="clear" w:color="auto" w:fill="D9D9D9"/>
          </w:tcPr>
          <w:p w:rsidR="00730692" w:rsidRPr="00BC27B8" w:rsidRDefault="00730692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730692" w:rsidRPr="00BC27B8" w:rsidRDefault="00730692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bookmarkEnd w:id="396"/>
      <w:bookmarkEnd w:id="397"/>
    </w:tbl>
    <w:p w:rsidR="00730692" w:rsidRDefault="00730692" w:rsidP="00730692">
      <w:pPr>
        <w:rPr>
          <w:lang w:eastAsia="zh-CN"/>
        </w:rPr>
      </w:pPr>
    </w:p>
    <w:bookmarkEnd w:id="393"/>
    <w:bookmarkEnd w:id="394"/>
    <w:p w:rsidR="004C3CBC" w:rsidRDefault="004C3CBC" w:rsidP="004C3CBC">
      <w:pPr>
        <w:rPr>
          <w:lang w:eastAsia="zh-CN"/>
        </w:rPr>
      </w:pPr>
    </w:p>
    <w:p w:rsidR="004C3CBC" w:rsidRPr="00BC27B8" w:rsidRDefault="004C3CBC" w:rsidP="004C3CBC">
      <w:pPr>
        <w:pStyle w:val="4"/>
        <w:rPr>
          <w:color w:val="000000"/>
          <w:lang w:eastAsia="zh-CN"/>
        </w:rPr>
      </w:pPr>
      <w:bookmarkStart w:id="398" w:name="_Toc456271921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_get_lunar_calendar</w:t>
      </w:r>
      <w:bookmarkEnd w:id="3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4C3CBC" w:rsidRPr="00BC27B8" w:rsidRDefault="004C3CBC" w:rsidP="00E34794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color w:val="000000"/>
                <w:sz w:val="18"/>
                <w:szCs w:val="18"/>
                <w:lang w:eastAsia="zh-CN"/>
              </w:rPr>
              <w:t>int maibu_get_lunar_calendar(struct os_date_time *p_date, SLunarData *p_data)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根据公历日期获取农历日期数据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p_date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公历日期结构体指针，如果为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NULL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，返回当天农历数据。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p_data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农历数据结构体指针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0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</w:p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-1 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失败</w:t>
            </w: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lastRenderedPageBreak/>
              <w:t>参考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4C3CBC" w:rsidRPr="00BC27B8" w:rsidTr="007145A3">
        <w:tc>
          <w:tcPr>
            <w:tcW w:w="1188" w:type="dxa"/>
            <w:shd w:val="clear" w:color="auto" w:fill="D9D9D9"/>
          </w:tcPr>
          <w:p w:rsidR="004C3CBC" w:rsidRPr="00BC27B8" w:rsidRDefault="004C3CBC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4C3CBC" w:rsidRPr="00BC27B8" w:rsidRDefault="004C3CBC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4C3CBC" w:rsidRDefault="004C3CBC" w:rsidP="004C3CBC">
      <w:pPr>
        <w:rPr>
          <w:lang w:eastAsia="zh-CN"/>
        </w:rPr>
      </w:pPr>
    </w:p>
    <w:p w:rsidR="000E3AC3" w:rsidRPr="00BC27B8" w:rsidRDefault="000E3AC3" w:rsidP="000E3AC3">
      <w:pPr>
        <w:rPr>
          <w:color w:val="000000"/>
          <w:lang w:eastAsia="zh-CN"/>
        </w:rPr>
      </w:pPr>
    </w:p>
    <w:p w:rsidR="005A485E" w:rsidRPr="00BC27B8" w:rsidRDefault="005A485E" w:rsidP="005A485E">
      <w:pPr>
        <w:pStyle w:val="4"/>
        <w:rPr>
          <w:color w:val="000000"/>
          <w:lang w:eastAsia="zh-CN"/>
        </w:rPr>
      </w:pPr>
      <w:bookmarkStart w:id="399" w:name="_Toc456271922"/>
      <w:r w:rsidRPr="00BC27B8">
        <w:rPr>
          <w:rFonts w:hint="eastAsia"/>
          <w:color w:val="000000"/>
          <w:lang w:eastAsia="zh-CN"/>
        </w:rPr>
        <w:t>m</w:t>
      </w:r>
      <w:r w:rsidRPr="00BC27B8">
        <w:rPr>
          <w:rFonts w:hint="eastAsia"/>
          <w:color w:val="000000"/>
        </w:rPr>
        <w:t>aibu</w:t>
      </w:r>
      <w:r w:rsidRPr="00BC27B8">
        <w:rPr>
          <w:rFonts w:hint="eastAsia"/>
          <w:color w:val="000000"/>
          <w:lang w:eastAsia="zh-CN"/>
        </w:rPr>
        <w:t>_get_phone_type</w:t>
      </w:r>
      <w:bookmarkEnd w:id="3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334"/>
      </w:tblGrid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5A485E" w:rsidRPr="00E41ECD" w:rsidRDefault="005A485E" w:rsidP="00E41ECD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enum PhoneType</w:t>
            </w: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maibu_get_</w:t>
            </w:r>
            <w:r w:rsidRPr="00E41ECD">
              <w:rPr>
                <w:rFonts w:hint="eastAsia"/>
                <w:color w:val="000000"/>
                <w:sz w:val="18"/>
                <w:szCs w:val="18"/>
                <w:lang w:eastAsia="zh-CN"/>
              </w:rPr>
              <w:t>phone_type(void)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获取与手表连接的手机类型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5A485E" w:rsidRPr="00E41ECD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E41ECD">
              <w:rPr>
                <w:color w:val="000000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手机类型，见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PhoneType</w:t>
            </w: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  <w:tr w:rsidR="005A485E" w:rsidRPr="00BC27B8" w:rsidTr="00BC27B8">
        <w:tc>
          <w:tcPr>
            <w:tcW w:w="1188" w:type="dxa"/>
            <w:shd w:val="clear" w:color="auto" w:fill="D9D9D9"/>
          </w:tcPr>
          <w:p w:rsidR="005A485E" w:rsidRPr="00BC27B8" w:rsidRDefault="005A485E" w:rsidP="00BC27B8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5A485E" w:rsidRPr="00BC27B8" w:rsidRDefault="005A485E" w:rsidP="00BC27B8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5A485E" w:rsidRDefault="005A485E" w:rsidP="000E3AC3">
      <w:pPr>
        <w:rPr>
          <w:lang w:eastAsia="zh-CN"/>
        </w:rPr>
      </w:pPr>
    </w:p>
    <w:p w:rsidR="005A485E" w:rsidRDefault="005A485E" w:rsidP="000E3AC3">
      <w:pPr>
        <w:rPr>
          <w:lang w:eastAsia="zh-CN"/>
        </w:rPr>
      </w:pPr>
    </w:p>
    <w:p w:rsidR="000E3AC3" w:rsidRPr="00507CD6" w:rsidRDefault="000E3AC3" w:rsidP="000E3AC3">
      <w:pPr>
        <w:pStyle w:val="3"/>
        <w:numPr>
          <w:ilvl w:val="2"/>
          <w:numId w:val="3"/>
        </w:numPr>
        <w:ind w:left="0" w:firstLine="0"/>
        <w:rPr>
          <w:lang w:eastAsia="zh-CN"/>
        </w:rPr>
      </w:pPr>
      <w:bookmarkStart w:id="400" w:name="_Toc432759690"/>
      <w:bookmarkStart w:id="401" w:name="_Toc456271923"/>
      <w:r>
        <w:rPr>
          <w:rFonts w:hint="eastAsia"/>
          <w:lang w:eastAsia="zh-CN"/>
        </w:rPr>
        <w:t>类型定义</w:t>
      </w:r>
      <w:bookmarkEnd w:id="400"/>
      <w:bookmarkEnd w:id="401"/>
    </w:p>
    <w:p w:rsidR="000E3AC3" w:rsidRDefault="000E3AC3" w:rsidP="000E3AC3">
      <w:pPr>
        <w:pStyle w:val="4"/>
        <w:rPr>
          <w:lang w:eastAsia="zh-CN"/>
        </w:rPr>
      </w:pPr>
      <w:bookmarkStart w:id="402" w:name="_Toc432759691"/>
      <w:bookmarkStart w:id="403" w:name="_Toc456271924"/>
      <w:r>
        <w:rPr>
          <w:rFonts w:hint="eastAsia"/>
        </w:rPr>
        <w:t xml:space="preserve">typedef struct </w:t>
      </w:r>
      <w:bookmarkStart w:id="404" w:name="SportData"/>
      <w:r>
        <w:rPr>
          <w:rFonts w:hint="eastAsia"/>
          <w:lang w:eastAsia="zh-CN"/>
        </w:rPr>
        <w:t>SportData</w:t>
      </w:r>
      <w:bookmarkEnd w:id="402"/>
      <w:bookmarkEnd w:id="403"/>
      <w:bookmarkEnd w:id="4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SportData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运动数据结构体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当天计步数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uint32_t                step;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当天楼层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floor;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当天走路距离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，单位厘米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distance;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消耗卡路里</w:t>
            </w:r>
            <w:r>
              <w:rPr>
                <w:rFonts w:hint="eastAsia"/>
                <w:sz w:val="18"/>
                <w:szCs w:val="18"/>
                <w:lang w:eastAsia="zh-CN"/>
              </w:rPr>
              <w:t>，单位千卡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calorie;</w:t>
            </w:r>
          </w:p>
          <w:p w:rsidR="000E3AC3" w:rsidRPr="00EF2200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活动度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0E3AC3" w:rsidRPr="00D77FF2" w:rsidRDefault="000E3AC3" w:rsidP="00F37DFE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sz w:val="18"/>
                <w:szCs w:val="18"/>
                <w:lang w:eastAsia="zh-CN"/>
              </w:rPr>
              <w:t>uint32_t                activity;</w:t>
            </w: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</w:rPr>
            </w:pPr>
          </w:p>
        </w:tc>
      </w:tr>
      <w:tr w:rsidR="000E3AC3" w:rsidRPr="00D77FF2" w:rsidTr="00F37DFE">
        <w:tc>
          <w:tcPr>
            <w:tcW w:w="1188" w:type="dxa"/>
            <w:shd w:val="clear" w:color="auto" w:fill="D9D9D9"/>
          </w:tcPr>
          <w:p w:rsidR="000E3AC3" w:rsidRPr="00D77FF2" w:rsidRDefault="000E3AC3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0E3AC3" w:rsidRPr="00D77FF2" w:rsidRDefault="000E3AC3" w:rsidP="00F37DFE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919F8" w:rsidRDefault="00D919F8">
      <w:pPr>
        <w:rPr>
          <w:lang w:eastAsia="zh-CN"/>
        </w:rPr>
      </w:pPr>
    </w:p>
    <w:p w:rsidR="005D1F65" w:rsidRPr="00146AC9" w:rsidRDefault="005D1F65" w:rsidP="005D1F65">
      <w:pPr>
        <w:pStyle w:val="4"/>
        <w:rPr>
          <w:lang w:eastAsia="zh-CN"/>
        </w:rPr>
      </w:pPr>
      <w:bookmarkStart w:id="405" w:name="_Toc432759626"/>
      <w:bookmarkStart w:id="406" w:name="_Toc456271925"/>
      <w:r w:rsidRPr="003907D8">
        <w:rPr>
          <w:rFonts w:hint="eastAsia"/>
        </w:rPr>
        <w:t xml:space="preserve">enum </w:t>
      </w:r>
      <w:bookmarkStart w:id="407" w:name="AppCommStatus"/>
      <w:r w:rsidR="00422676">
        <w:rPr>
          <w:rFonts w:hint="eastAsia"/>
          <w:lang w:eastAsia="zh-CN"/>
        </w:rPr>
        <w:t>BLE</w:t>
      </w:r>
      <w:r>
        <w:rPr>
          <w:rFonts w:hint="eastAsia"/>
          <w:lang w:eastAsia="zh-CN"/>
        </w:rPr>
        <w:t>Status</w:t>
      </w:r>
      <w:bookmarkEnd w:id="405"/>
      <w:bookmarkEnd w:id="406"/>
      <w:bookmarkEnd w:id="4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enum </w:t>
            </w:r>
            <w:r w:rsidR="005717B2">
              <w:rPr>
                <w:rFonts w:hint="eastAsia"/>
                <w:sz w:val="18"/>
                <w:szCs w:val="18"/>
                <w:lang w:eastAsia="zh-CN"/>
              </w:rPr>
              <w:t>BLE</w:t>
            </w:r>
            <w:r>
              <w:rPr>
                <w:rFonts w:hint="eastAsia"/>
                <w:sz w:val="18"/>
                <w:szCs w:val="18"/>
                <w:lang w:eastAsia="zh-CN"/>
              </w:rPr>
              <w:t>Status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蓝牙状态</w:t>
            </w:r>
          </w:p>
        </w:tc>
      </w:tr>
      <w:tr w:rsidR="00D469E9" w:rsidRPr="00D77FF2" w:rsidTr="00891D9D">
        <w:tc>
          <w:tcPr>
            <w:tcW w:w="1188" w:type="dxa"/>
            <w:shd w:val="clear" w:color="auto" w:fill="D9D9D9"/>
          </w:tcPr>
          <w:p w:rsidR="00D469E9" w:rsidRPr="00D77FF2" w:rsidRDefault="00D469E9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469E9" w:rsidRPr="005051CD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BLEStatusAdvertising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广播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BLEStatusConnected  </w:t>
            </w:r>
            <w:r>
              <w:rPr>
                <w:rFonts w:hint="eastAsia"/>
                <w:sz w:val="18"/>
                <w:szCs w:val="18"/>
                <w:lang w:eastAsia="zh-CN"/>
              </w:rPr>
              <w:t>被连接</w:t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BLEStatusUsing </w:t>
            </w:r>
            <w:r>
              <w:rPr>
                <w:rFonts w:hint="eastAsia"/>
                <w:sz w:val="18"/>
                <w:szCs w:val="18"/>
                <w:lang w:eastAsia="zh-CN"/>
              </w:rPr>
              <w:t>使用中（发送数据）</w:t>
            </w:r>
            <w:r w:rsidRPr="00D77FF2">
              <w:rPr>
                <w:sz w:val="18"/>
                <w:szCs w:val="18"/>
              </w:rPr>
              <w:tab/>
            </w:r>
          </w:p>
          <w:p w:rsidR="00D469E9" w:rsidRPr="00D77FF2" w:rsidRDefault="00D469E9" w:rsidP="005C7C22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BLEStatusClose </w:t>
            </w:r>
            <w:r>
              <w:rPr>
                <w:rFonts w:hint="eastAsia"/>
                <w:sz w:val="18"/>
                <w:szCs w:val="18"/>
                <w:lang w:eastAsia="zh-CN"/>
              </w:rPr>
              <w:t>关闭</w:t>
            </w: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  <w:tr w:rsidR="005D1F65" w:rsidRPr="00D77FF2" w:rsidTr="00891D9D">
        <w:tc>
          <w:tcPr>
            <w:tcW w:w="1188" w:type="dxa"/>
            <w:shd w:val="clear" w:color="auto" w:fill="D9D9D9"/>
          </w:tcPr>
          <w:p w:rsidR="005D1F65" w:rsidRPr="00D77FF2" w:rsidRDefault="005D1F65" w:rsidP="00891D9D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lastRenderedPageBreak/>
              <w:t>其他</w:t>
            </w:r>
          </w:p>
        </w:tc>
        <w:tc>
          <w:tcPr>
            <w:tcW w:w="7334" w:type="dxa"/>
          </w:tcPr>
          <w:p w:rsidR="005D1F65" w:rsidRPr="00D77FF2" w:rsidRDefault="005D1F65" w:rsidP="00891D9D">
            <w:pPr>
              <w:rPr>
                <w:sz w:val="18"/>
                <w:szCs w:val="18"/>
              </w:rPr>
            </w:pPr>
          </w:p>
        </w:tc>
      </w:tr>
    </w:tbl>
    <w:p w:rsidR="005D1F65" w:rsidRDefault="005D1F65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pStyle w:val="4"/>
        <w:rPr>
          <w:lang w:eastAsia="zh-CN"/>
        </w:rPr>
      </w:pPr>
      <w:bookmarkStart w:id="408" w:name="_Toc456271926"/>
      <w:r>
        <w:rPr>
          <w:rFonts w:hint="eastAsia"/>
        </w:rPr>
        <w:t xml:space="preserve">typedef struct </w:t>
      </w:r>
      <w:r>
        <w:rPr>
          <w:rFonts w:hint="eastAsia"/>
          <w:lang w:eastAsia="zh-CN"/>
        </w:rPr>
        <w:t>SpeedInfo</w:t>
      </w:r>
      <w:bookmarkEnd w:id="40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typedef struct </w:t>
            </w:r>
            <w:r>
              <w:rPr>
                <w:rFonts w:hint="eastAsia"/>
                <w:sz w:val="18"/>
                <w:szCs w:val="18"/>
                <w:lang w:eastAsia="zh-CN"/>
              </w:rPr>
              <w:t>SpeedInfo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速度信息结构体</w:t>
            </w: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实时速度，单位：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cm/s 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real_time_speed</w:t>
            </w:r>
            <w:r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>
              <w:rPr>
                <w:rFonts w:hint="eastAsia"/>
                <w:sz w:val="18"/>
                <w:szCs w:val="18"/>
                <w:lang w:eastAsia="zh-CN"/>
              </w:rPr>
              <w:t>距离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上一次速度更新时间间隔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uint32_t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>interval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 w:rsidRPr="00EF2200">
              <w:rPr>
                <w:rFonts w:hint="eastAsia"/>
                <w:sz w:val="18"/>
                <w:szCs w:val="18"/>
                <w:lang w:eastAsia="zh-CN"/>
              </w:rPr>
              <w:t>/*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是否步行中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, 0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：停止或起步状态；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3C7FE2">
              <w:rPr>
                <w:rFonts w:hint="eastAsia"/>
                <w:sz w:val="18"/>
                <w:szCs w:val="18"/>
                <w:lang w:eastAsia="zh-CN"/>
              </w:rPr>
              <w:t>：步行中</w:t>
            </w:r>
            <w:r w:rsidRPr="00EF2200">
              <w:rPr>
                <w:rFonts w:hint="eastAsia"/>
                <w:sz w:val="18"/>
                <w:szCs w:val="18"/>
                <w:lang w:eastAsia="zh-CN"/>
              </w:rPr>
              <w:t>*/</w:t>
            </w:r>
          </w:p>
          <w:p w:rsidR="00D24534" w:rsidRPr="00EF2200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>
              <w:rPr>
                <w:sz w:val="18"/>
                <w:szCs w:val="18"/>
                <w:lang w:eastAsia="zh-CN"/>
              </w:rPr>
              <w:t>in</w:t>
            </w:r>
            <w:r>
              <w:rPr>
                <w:rFonts w:hint="eastAsia"/>
                <w:sz w:val="18"/>
                <w:szCs w:val="18"/>
                <w:lang w:eastAsia="zh-CN"/>
              </w:rPr>
              <w:t>t8_t</w:t>
            </w:r>
            <w:r>
              <w:rPr>
                <w:sz w:val="18"/>
                <w:szCs w:val="18"/>
                <w:lang w:eastAsia="zh-CN"/>
              </w:rPr>
              <w:t xml:space="preserve">               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flag</w:t>
            </w:r>
            <w:r w:rsidRPr="00EF2200">
              <w:rPr>
                <w:sz w:val="18"/>
                <w:szCs w:val="18"/>
                <w:lang w:eastAsia="zh-CN"/>
              </w:rPr>
              <w:t>;</w:t>
            </w:r>
          </w:p>
          <w:p w:rsidR="00D24534" w:rsidRPr="00D77FF2" w:rsidRDefault="00D24534" w:rsidP="007145A3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</w:rPr>
            </w:pPr>
          </w:p>
        </w:tc>
      </w:tr>
      <w:tr w:rsidR="00D24534" w:rsidRPr="00D77FF2" w:rsidTr="007145A3">
        <w:tc>
          <w:tcPr>
            <w:tcW w:w="1188" w:type="dxa"/>
            <w:shd w:val="clear" w:color="auto" w:fill="D9D9D9"/>
          </w:tcPr>
          <w:p w:rsidR="00D24534" w:rsidRPr="00D77FF2" w:rsidRDefault="00D24534" w:rsidP="007145A3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D77FF2" w:rsidRDefault="00D24534" w:rsidP="007145A3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D24534" w:rsidRDefault="00D24534" w:rsidP="00D24534">
      <w:pPr>
        <w:rPr>
          <w:lang w:eastAsia="zh-CN"/>
        </w:rPr>
      </w:pPr>
    </w:p>
    <w:p w:rsidR="00D24534" w:rsidRDefault="00D24534" w:rsidP="00D24534">
      <w:pPr>
        <w:rPr>
          <w:lang w:eastAsia="zh-CN"/>
        </w:rPr>
      </w:pPr>
    </w:p>
    <w:p w:rsidR="00D24534" w:rsidRPr="00BC27B8" w:rsidRDefault="00D24534" w:rsidP="00D24534">
      <w:pPr>
        <w:pStyle w:val="4"/>
        <w:rPr>
          <w:color w:val="000000"/>
          <w:lang w:eastAsia="zh-CN"/>
        </w:rPr>
      </w:pPr>
      <w:bookmarkStart w:id="409" w:name="_Toc456271927"/>
      <w:r w:rsidRPr="00BC27B8">
        <w:rPr>
          <w:rFonts w:hint="eastAsia"/>
          <w:color w:val="000000"/>
        </w:rPr>
        <w:t xml:space="preserve">typedef struct </w:t>
      </w:r>
      <w:r w:rsidRPr="00BC27B8">
        <w:rPr>
          <w:rFonts w:hint="eastAsia"/>
          <w:color w:val="000000"/>
          <w:lang w:eastAsia="zh-CN"/>
        </w:rPr>
        <w:t>SLunarData</w:t>
      </w:r>
      <w:bookmarkEnd w:id="4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keepLines w:val="0"/>
              <w:widowControl w:val="0"/>
              <w:spacing w:before="0" w:after="0"/>
              <w:jc w:val="both"/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</w:rPr>
              <w:t xml:space="preserve">typedef struct </w:t>
            </w:r>
            <w:r w:rsidR="00590166">
              <w:rPr>
                <w:rFonts w:hint="eastAsia"/>
                <w:color w:val="000000"/>
                <w:sz w:val="18"/>
                <w:szCs w:val="18"/>
                <w:lang w:eastAsia="zh-CN"/>
              </w:rPr>
              <w:t>SL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unarData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农历数据结构体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year[7];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丙申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zodiac[4];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猴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mon[7];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正月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day[7];      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十五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solar_term[7];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谷雨</w:t>
            </w:r>
          </w:p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 xml:space="preserve">    char    festival[10];  //</w:t>
            </w:r>
            <w:r w:rsidRPr="00BC27B8">
              <w:rPr>
                <w:rFonts w:hint="eastAsia"/>
                <w:color w:val="000000"/>
                <w:sz w:val="18"/>
                <w:szCs w:val="18"/>
                <w:lang w:eastAsia="zh-CN"/>
              </w:rPr>
              <w:t>国庆节，注：公历农历节日二选一</w:t>
            </w: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</w:rPr>
            </w:pPr>
          </w:p>
        </w:tc>
      </w:tr>
      <w:tr w:rsidR="006C35CA" w:rsidRPr="00BC27B8" w:rsidTr="007145A3">
        <w:tc>
          <w:tcPr>
            <w:tcW w:w="1188" w:type="dxa"/>
            <w:shd w:val="clear" w:color="auto" w:fill="D9D9D9"/>
          </w:tcPr>
          <w:p w:rsidR="00D24534" w:rsidRPr="00BC27B8" w:rsidRDefault="00D24534" w:rsidP="007145A3">
            <w:pPr>
              <w:rPr>
                <w:rFonts w:cs="Arial"/>
                <w:b/>
                <w:color w:val="000000"/>
                <w:sz w:val="18"/>
                <w:szCs w:val="18"/>
                <w:lang w:eastAsia="zh-CN"/>
              </w:rPr>
            </w:pPr>
            <w:r w:rsidRPr="00BC27B8">
              <w:rPr>
                <w:rFonts w:cs="Arial" w:hint="eastAsia"/>
                <w:b/>
                <w:color w:val="000000"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D24534" w:rsidRPr="00BC27B8" w:rsidRDefault="00D24534" w:rsidP="007145A3">
            <w:pPr>
              <w:rPr>
                <w:color w:val="000000"/>
                <w:sz w:val="18"/>
                <w:szCs w:val="18"/>
                <w:lang w:eastAsia="zh-CN"/>
              </w:rPr>
            </w:pPr>
          </w:p>
        </w:tc>
      </w:tr>
    </w:tbl>
    <w:p w:rsidR="00B67675" w:rsidRDefault="00B67675">
      <w:pPr>
        <w:rPr>
          <w:lang w:eastAsia="zh-CN"/>
        </w:rPr>
      </w:pPr>
    </w:p>
    <w:p w:rsidR="00B67675" w:rsidRDefault="00B67675">
      <w:pPr>
        <w:rPr>
          <w:lang w:eastAsia="zh-CN"/>
        </w:rPr>
      </w:pPr>
    </w:p>
    <w:p w:rsidR="00F07A95" w:rsidRDefault="00F07A95" w:rsidP="00F07A95">
      <w:pPr>
        <w:pStyle w:val="4"/>
        <w:rPr>
          <w:lang w:eastAsia="zh-CN"/>
        </w:rPr>
      </w:pPr>
      <w:bookmarkStart w:id="410" w:name="_Toc456271928"/>
      <w:r>
        <w:rPr>
          <w:rFonts w:hint="eastAsia"/>
          <w:lang w:eastAsia="zh-CN"/>
        </w:rPr>
        <w:t>enum  PhoneType</w:t>
      </w:r>
      <w:bookmarkEnd w:id="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334"/>
      </w:tblGrid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enum PhoneType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手机类型枚举值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PhoneTypeUnknown,</w:t>
            </w:r>
          </w:p>
          <w:p w:rsidR="00F07A95" w:rsidRPr="004B027F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PhoneTypeAndroid,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     </w:t>
            </w:r>
          </w:p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  <w:r w:rsidRPr="004B027F">
              <w:rPr>
                <w:sz w:val="18"/>
                <w:szCs w:val="18"/>
                <w:lang w:eastAsia="zh-CN"/>
              </w:rPr>
              <w:t>PhoneTypeIOS</w:t>
            </w: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</w:rPr>
            </w:pPr>
          </w:p>
        </w:tc>
      </w:tr>
      <w:tr w:rsidR="00F07A95" w:rsidTr="00BC27B8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07A95" w:rsidRDefault="00F07A95" w:rsidP="00BC27B8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A95" w:rsidRDefault="00F07A95" w:rsidP="00BC27B8">
            <w:pPr>
              <w:rPr>
                <w:sz w:val="18"/>
                <w:szCs w:val="18"/>
                <w:lang w:eastAsia="zh-CN"/>
              </w:rPr>
            </w:pPr>
          </w:p>
        </w:tc>
      </w:tr>
    </w:tbl>
    <w:p w:rsidR="00F07A95" w:rsidRDefault="00F07A95">
      <w:pPr>
        <w:rPr>
          <w:lang w:eastAsia="zh-CN"/>
        </w:rPr>
      </w:pPr>
    </w:p>
    <w:p w:rsidR="00F07A95" w:rsidRDefault="00F07A95">
      <w:pPr>
        <w:rPr>
          <w:lang w:eastAsia="zh-CN"/>
        </w:rPr>
      </w:pPr>
    </w:p>
    <w:p w:rsidR="00B67675" w:rsidRDefault="00B67675" w:rsidP="00B67675">
      <w:pPr>
        <w:pStyle w:val="2"/>
        <w:numPr>
          <w:ilvl w:val="1"/>
          <w:numId w:val="3"/>
        </w:numPr>
        <w:spacing w:before="60"/>
        <w:ind w:left="0"/>
        <w:rPr>
          <w:lang w:eastAsia="zh-CN"/>
        </w:rPr>
      </w:pPr>
      <w:bookmarkStart w:id="411" w:name="_Toc432759772"/>
      <w:bookmarkStart w:id="412" w:name="_Toc456271929"/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日志</w:t>
      </w:r>
      <w:bookmarkEnd w:id="411"/>
      <w:bookmarkEnd w:id="412"/>
    </w:p>
    <w:p w:rsidR="00B67675" w:rsidRDefault="00B67675" w:rsidP="00B67675">
      <w:pPr>
        <w:pStyle w:val="4"/>
        <w:rPr>
          <w:lang w:eastAsia="zh-CN"/>
        </w:rPr>
      </w:pPr>
      <w:bookmarkStart w:id="413" w:name="_Toc432759774"/>
      <w:bookmarkStart w:id="414" w:name="_Toc456271930"/>
      <w:r>
        <w:rPr>
          <w:rFonts w:hint="eastAsia"/>
        </w:rPr>
        <w:t>maibu_</w:t>
      </w:r>
      <w:r>
        <w:rPr>
          <w:rFonts w:hint="eastAsia"/>
          <w:lang w:eastAsia="zh-CN"/>
        </w:rPr>
        <w:t>clear_log</w:t>
      </w:r>
      <w:bookmarkEnd w:id="413"/>
      <w:bookmarkEnd w:id="4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bookmarkStart w:id="415" w:name="OLE_LINK258"/>
            <w:bookmarkStart w:id="416" w:name="OLE_LINK259"/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clear_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void</w:t>
            </w:r>
            <w:r w:rsidRPr="00D77FF2">
              <w:rPr>
                <w:rFonts w:hint="eastAsia"/>
                <w:sz w:val="18"/>
                <w:szCs w:val="18"/>
              </w:rPr>
              <w:t>)</w:t>
            </w:r>
            <w:bookmarkEnd w:id="415"/>
            <w:bookmarkEnd w:id="416"/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清除</w:t>
            </w:r>
            <w:r w:rsidRPr="00D77FF2">
              <w:rPr>
                <w:rFonts w:hint="eastAsia"/>
                <w:sz w:val="18"/>
                <w:szCs w:val="18"/>
                <w:lang w:eastAsia="zh-CN"/>
              </w:rPr>
              <w:t>日志信息</w:t>
            </w: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</w:rPr>
            </w:pPr>
          </w:p>
        </w:tc>
      </w:tr>
      <w:tr w:rsidR="00B67675" w:rsidRPr="00D77FF2" w:rsidTr="00F37DFE">
        <w:tc>
          <w:tcPr>
            <w:tcW w:w="1188" w:type="dxa"/>
            <w:shd w:val="clear" w:color="auto" w:fill="D9D9D9"/>
          </w:tcPr>
          <w:p w:rsidR="00B67675" w:rsidRPr="00D77FF2" w:rsidRDefault="00B67675" w:rsidP="00F37DFE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7675" w:rsidRPr="00D77FF2" w:rsidRDefault="00B67675" w:rsidP="00F37DFE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系统会专门提供一块区域用来保存所有应用的日志信息，大小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字节，超过则会覆盖保存，建议单独调试某一应用时，先使用该接口清除。</w:t>
            </w:r>
          </w:p>
        </w:tc>
      </w:tr>
    </w:tbl>
    <w:p w:rsidR="00B67675" w:rsidRDefault="00B67675" w:rsidP="00B67675">
      <w:pPr>
        <w:rPr>
          <w:lang w:eastAsia="zh-CN"/>
        </w:rPr>
      </w:pPr>
    </w:p>
    <w:p w:rsidR="00B67675" w:rsidRDefault="00B67675" w:rsidP="00B67675">
      <w:pPr>
        <w:pStyle w:val="4"/>
        <w:rPr>
          <w:lang w:eastAsia="zh-CN"/>
        </w:rPr>
      </w:pPr>
      <w:bookmarkStart w:id="417" w:name="_Toc432759776"/>
      <w:bookmarkStart w:id="418" w:name="_Toc456271931"/>
      <w:r>
        <w:rPr>
          <w:rFonts w:hint="eastAsia"/>
        </w:rPr>
        <w:t>maibu_</w:t>
      </w:r>
      <w:r>
        <w:rPr>
          <w:rFonts w:hint="eastAsia"/>
          <w:lang w:eastAsia="zh-CN"/>
        </w:rPr>
        <w:t>print_log</w:t>
      </w:r>
      <w:bookmarkEnd w:id="417"/>
      <w:bookmarkEnd w:id="4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334"/>
      </w:tblGrid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接口名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keepLines w:val="0"/>
              <w:widowControl w:val="0"/>
              <w:spacing w:before="0" w:after="0"/>
              <w:jc w:val="both"/>
              <w:rPr>
                <w:sz w:val="18"/>
                <w:szCs w:val="18"/>
                <w:lang w:eastAsia="zh-CN"/>
              </w:rPr>
            </w:pPr>
            <w:r w:rsidRPr="00D77FF2">
              <w:rPr>
                <w:rFonts w:hint="eastAsia"/>
                <w:sz w:val="18"/>
                <w:szCs w:val="18"/>
              </w:rPr>
              <w:t xml:space="preserve">void </w:t>
            </w:r>
            <w:r>
              <w:rPr>
                <w:rFonts w:hint="eastAsia"/>
                <w:sz w:val="18"/>
                <w:szCs w:val="18"/>
              </w:rPr>
              <w:t>maibu_</w:t>
            </w:r>
            <w:r>
              <w:rPr>
                <w:rFonts w:hint="eastAsia"/>
                <w:sz w:val="18"/>
                <w:szCs w:val="18"/>
                <w:lang w:eastAsia="zh-CN"/>
              </w:rPr>
              <w:t>print_</w:t>
            </w:r>
            <w:r w:rsidRPr="00D77FF2">
              <w:rPr>
                <w:rFonts w:hint="eastAsia"/>
                <w:sz w:val="18"/>
                <w:szCs w:val="18"/>
              </w:rPr>
              <w:t>log(</w:t>
            </w:r>
            <w:r>
              <w:rPr>
                <w:rFonts w:hint="eastAsia"/>
                <w:sz w:val="18"/>
                <w:szCs w:val="18"/>
                <w:lang w:eastAsia="zh-CN"/>
              </w:rPr>
              <w:t>char *log)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功能说明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写日志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参数说明</w:t>
            </w:r>
          </w:p>
        </w:tc>
        <w:tc>
          <w:tcPr>
            <w:tcW w:w="7334" w:type="dxa"/>
          </w:tcPr>
          <w:p w:rsidR="00B65BA9" w:rsidRPr="00054163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log </w:t>
            </w:r>
            <w:r>
              <w:rPr>
                <w:rFonts w:hint="eastAsia"/>
                <w:sz w:val="18"/>
                <w:szCs w:val="18"/>
                <w:lang w:eastAsia="zh-CN"/>
              </w:rPr>
              <w:t>要保存的日志信息</w:t>
            </w:r>
            <w:r>
              <w:rPr>
                <w:rFonts w:hint="eastAsia"/>
                <w:sz w:val="18"/>
                <w:szCs w:val="18"/>
                <w:lang w:eastAsia="zh-CN"/>
              </w:rPr>
              <w:t>buffer</w:t>
            </w: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参考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</w:rPr>
            </w:pPr>
          </w:p>
        </w:tc>
      </w:tr>
      <w:tr w:rsidR="00B65BA9" w:rsidRPr="00D77FF2" w:rsidTr="00F3136C">
        <w:tc>
          <w:tcPr>
            <w:tcW w:w="1188" w:type="dxa"/>
            <w:shd w:val="clear" w:color="auto" w:fill="D9D9D9"/>
          </w:tcPr>
          <w:p w:rsidR="00B65BA9" w:rsidRPr="00D77FF2" w:rsidRDefault="00B65BA9" w:rsidP="00F3136C">
            <w:pPr>
              <w:rPr>
                <w:rFonts w:cs="Arial"/>
                <w:b/>
                <w:sz w:val="18"/>
                <w:szCs w:val="18"/>
                <w:lang w:eastAsia="zh-CN"/>
              </w:rPr>
            </w:pPr>
            <w:r w:rsidRPr="00D77FF2">
              <w:rPr>
                <w:rFonts w:cs="Arial" w:hint="eastAsia"/>
                <w:b/>
                <w:sz w:val="18"/>
                <w:szCs w:val="18"/>
                <w:lang w:eastAsia="zh-CN"/>
              </w:rPr>
              <w:t>其他</w:t>
            </w:r>
          </w:p>
        </w:tc>
        <w:tc>
          <w:tcPr>
            <w:tcW w:w="7334" w:type="dxa"/>
          </w:tcPr>
          <w:p w:rsidR="00B65BA9" w:rsidRPr="00D77FF2" w:rsidRDefault="00B65BA9" w:rsidP="00F3136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在应用中使用该接口保存日志信息后，需要在应用商店下载专门的</w:t>
            </w:r>
            <w:r>
              <w:rPr>
                <w:rFonts w:hint="eastAsia"/>
                <w:sz w:val="18"/>
                <w:szCs w:val="18"/>
                <w:lang w:eastAsia="zh-CN"/>
              </w:rPr>
              <w:t>debug</w:t>
            </w:r>
            <w:r>
              <w:rPr>
                <w:rFonts w:hint="eastAsia"/>
                <w:sz w:val="18"/>
                <w:szCs w:val="18"/>
                <w:lang w:eastAsia="zh-CN"/>
              </w:rPr>
              <w:t>应用去查看日志信息，</w:t>
            </w:r>
            <w:r>
              <w:rPr>
                <w:rFonts w:hint="eastAsia"/>
                <w:sz w:val="18"/>
                <w:szCs w:val="18"/>
                <w:lang w:eastAsia="zh-CN"/>
              </w:rPr>
              <w:t>log</w:t>
            </w:r>
            <w:r>
              <w:rPr>
                <w:rFonts w:hint="eastAsia"/>
                <w:sz w:val="18"/>
                <w:szCs w:val="18"/>
                <w:lang w:eastAsia="zh-CN"/>
              </w:rPr>
              <w:t>的长度不超过</w:t>
            </w:r>
            <w:r>
              <w:rPr>
                <w:rFonts w:hint="eastAsia"/>
                <w:sz w:val="18"/>
                <w:szCs w:val="18"/>
                <w:lang w:eastAsia="zh-CN"/>
              </w:rPr>
              <w:t>500</w:t>
            </w:r>
            <w:r>
              <w:rPr>
                <w:rFonts w:hint="eastAsia"/>
                <w:sz w:val="18"/>
                <w:szCs w:val="18"/>
                <w:lang w:eastAsia="zh-CN"/>
              </w:rPr>
              <w:t>字节。</w:t>
            </w:r>
          </w:p>
        </w:tc>
      </w:tr>
    </w:tbl>
    <w:p w:rsidR="00B67675" w:rsidRPr="00B67675" w:rsidRDefault="00B67675">
      <w:pPr>
        <w:rPr>
          <w:lang w:eastAsia="zh-CN"/>
        </w:rPr>
      </w:pPr>
    </w:p>
    <w:sectPr w:rsidR="00B67675" w:rsidRPr="00B67675">
      <w:headerReference w:type="even" r:id="rId17"/>
      <w:headerReference w:type="first" r:id="rId18"/>
      <w:pgSz w:w="11907" w:h="16840"/>
      <w:pgMar w:top="1440" w:right="1797" w:bottom="1134" w:left="1797" w:header="731" w:footer="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FA7" w:rsidRDefault="006B1FA7">
      <w:r>
        <w:separator/>
      </w:r>
    </w:p>
  </w:endnote>
  <w:endnote w:type="continuationSeparator" w:id="0">
    <w:p w:rsidR="006B1FA7" w:rsidRDefault="006B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92398" w:rsidRDefault="00D92398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>
    <w:pPr>
      <w:pStyle w:val="af2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AD2F40">
      <w:rPr>
        <w:rStyle w:val="a3"/>
        <w:noProof/>
      </w:rPr>
      <w:t>22</w:t>
    </w:r>
    <w:r>
      <w:fldChar w:fldCharType="end"/>
    </w:r>
  </w:p>
  <w:p w:rsidR="00D92398" w:rsidRDefault="00D92398">
    <w:pPr>
      <w:pStyle w:val="af2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/>
  <w:p w:rsidR="00D92398" w:rsidRDefault="00D92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FA7" w:rsidRDefault="006B1FA7">
      <w:r>
        <w:separator/>
      </w:r>
    </w:p>
  </w:footnote>
  <w:footnote w:type="continuationSeparator" w:id="0">
    <w:p w:rsidR="006B1FA7" w:rsidRDefault="006B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.4pt;height:23.4pt;mso-position-horizontal-relative:page;mso-position-vertical-relative:page">
          <v:imagedata r:id="rId1" o:title="Logo-small"/>
        </v:shape>
      </w:pict>
    </w:r>
    <w:r>
      <w:rPr>
        <w:rFonts w:hint="eastAsia"/>
        <w:lang w:eastAsia="zh-CN"/>
      </w:rPr>
      <w:t xml:space="preserve">                                                                                                         </w:t>
    </w:r>
    <w:r>
      <w:rPr>
        <w:rFonts w:hint="eastAsia"/>
        <w:b/>
        <w:i/>
        <w:lang w:eastAsia="zh-CN"/>
      </w:rPr>
      <w:t>表盘及应用开发</w:t>
    </w:r>
    <w:r>
      <w:rPr>
        <w:b/>
        <w:i/>
        <w:lang w:eastAsia="zh-CN"/>
      </w:rPr>
      <w:t>API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>
    <w:pPr>
      <w:pStyle w:val="af"/>
      <w:jc w:val="left"/>
      <w:rPr>
        <w:lang w:eastAsia="zh-CN"/>
      </w:rPr>
    </w:pPr>
    <w:r>
      <w:rPr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6" type="#_x0000_t75" style="width:71.4pt;height:23.4pt;mso-position-horizontal-relative:page;mso-position-vertical-relative:page" o:ole="">
          <v:imagedata r:id="rId1" o:title="Logo-small"/>
        </v:shape>
      </w:pict>
    </w:r>
    <w:r>
      <w:rPr>
        <w:rFonts w:hint="eastAsia"/>
        <w:lang w:eastAsia="zh-CN"/>
      </w:rPr>
      <w:tab/>
      <w:t xml:space="preserve">                                            </w:t>
    </w:r>
    <w:bookmarkStart w:id="0" w:name="OLE_LINK2"/>
    <w:r>
      <w:rPr>
        <w:rFonts w:hint="eastAsia"/>
        <w:lang w:eastAsia="zh-CN"/>
      </w:rPr>
      <w:t xml:space="preserve">            </w:t>
    </w:r>
    <w:bookmarkEnd w:id="0"/>
    <w:r>
      <w:rPr>
        <w:rFonts w:hint="eastAsia"/>
        <w:lang w:eastAsia="zh-CN"/>
      </w:rPr>
      <w:t xml:space="preserve">                                                 </w:t>
    </w:r>
    <w:bookmarkStart w:id="1" w:name="OLE_LINK3"/>
    <w:bookmarkStart w:id="2" w:name="OLE_LINK5"/>
    <w:bookmarkStart w:id="3" w:name="_Hlk427339361"/>
    <w:bookmarkStart w:id="4" w:name="OLE_LINK6"/>
    <w:bookmarkStart w:id="5" w:name="OLE_LINK9"/>
    <w:bookmarkStart w:id="6" w:name="_Hlk427339362"/>
    <w:bookmarkStart w:id="7" w:name="OLE_LINK10"/>
    <w:bookmarkStart w:id="8" w:name="OLE_LINK11"/>
    <w:bookmarkStart w:id="9" w:name="_Hlk427339364"/>
    <w:r>
      <w:rPr>
        <w:rFonts w:hint="eastAsia"/>
        <w:b/>
        <w:i/>
        <w:lang w:eastAsia="zh-CN"/>
      </w:rPr>
      <w:t>表盘及应用开发</w:t>
    </w:r>
    <w:r>
      <w:rPr>
        <w:rFonts w:hint="eastAsia"/>
        <w:b/>
        <w:i/>
        <w:lang w:eastAsia="zh-CN"/>
      </w:rPr>
      <w:t>API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398" w:rsidRDefault="00D9239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1327"/>
      <w:gridCol w:w="1395"/>
    </w:tblGrid>
    <w:tr w:rsidR="00D92398">
      <w:trPr>
        <w:cantSplit/>
        <w:trHeight w:hRule="exact" w:val="313"/>
      </w:trPr>
      <w:tc>
        <w:tcPr>
          <w:tcW w:w="5783" w:type="dxa"/>
          <w:tcBorders>
            <w:top w:val="single" w:sz="12" w:space="0" w:color="auto"/>
          </w:tcBorders>
        </w:tcPr>
        <w:p w:rsidR="00D92398" w:rsidRDefault="00D92398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ClientName  \* MERGEFORMAT </w:instrText>
          </w:r>
          <w:r>
            <w:rPr>
              <w:b/>
              <w:bCs/>
            </w:rPr>
            <w:fldChar w:fldCharType="separate"/>
          </w:r>
          <w:r>
            <w:t>Shanghai Stock Exchange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D92398" w:rsidRDefault="00D92398">
          <w:pPr>
            <w:spacing w:after="0"/>
            <w:rPr>
              <w:lang w:val="de-DE"/>
            </w:rPr>
          </w:pPr>
        </w:p>
      </w:tc>
      <w:tc>
        <w:tcPr>
          <w:tcW w:w="1395" w:type="dxa"/>
          <w:tcBorders>
            <w:top w:val="single" w:sz="12" w:space="0" w:color="auto"/>
            <w:bottom w:val="single" w:sz="6" w:space="0" w:color="auto"/>
          </w:tcBorders>
        </w:tcPr>
        <w:p w:rsidR="00D92398" w:rsidRDefault="00D92398">
          <w:pPr>
            <w:spacing w:after="0"/>
            <w:ind w:right="57"/>
            <w:jc w:val="right"/>
          </w:pPr>
          <w:r>
            <w:t>Internal</w:t>
          </w:r>
        </w:p>
      </w:tc>
    </w:tr>
    <w:tr w:rsidR="00D92398">
      <w:trPr>
        <w:cantSplit/>
        <w:trHeight w:hRule="exact" w:val="313"/>
      </w:trPr>
      <w:tc>
        <w:tcPr>
          <w:tcW w:w="5783" w:type="dxa"/>
        </w:tcPr>
        <w:p w:rsidR="00D92398" w:rsidRDefault="00D92398">
          <w:pPr>
            <w:spacing w:after="0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ProjName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New Generation Trading System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-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Worksteam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D92398" w:rsidRDefault="00D92398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D92398" w:rsidRDefault="00D92398">
          <w:pPr>
            <w:spacing w:after="0"/>
            <w:ind w:right="57"/>
            <w:jc w:val="right"/>
          </w:pPr>
          <w:r>
            <w:t xml:space="preserve">Version </w:t>
          </w:r>
          <w:fldSimple w:instr=" REF  Version ">
            <w:r>
              <w:rPr>
                <w:rFonts w:hint="eastAsia"/>
                <w:lang w:eastAsia="zh-CN"/>
              </w:rPr>
              <w:t>1.0</w:t>
            </w:r>
          </w:fldSimple>
        </w:p>
      </w:tc>
    </w:tr>
    <w:tr w:rsidR="00D92398">
      <w:trPr>
        <w:cantSplit/>
        <w:trHeight w:hRule="exact" w:val="313"/>
      </w:trPr>
      <w:tc>
        <w:tcPr>
          <w:tcW w:w="5783" w:type="dxa"/>
          <w:tcBorders>
            <w:top w:val="single" w:sz="6" w:space="0" w:color="auto"/>
          </w:tcBorders>
        </w:tcPr>
        <w:p w:rsidR="00D92398" w:rsidRDefault="00D92398">
          <w:pPr>
            <w:spacing w:after="0"/>
            <w:rPr>
              <w:b/>
              <w:bCs/>
              <w:lang w:eastAsia="zh-C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eastAsia="zh-CN"/>
            </w:rPr>
            <w:instrText xml:space="preserve"> REF documentname \h  \* MERGEFORMAT </w:instrText>
          </w:r>
          <w:r>
            <w:rPr>
              <w:b/>
              <w:bCs/>
            </w:rPr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</w:p>
      </w:tc>
      <w:tc>
        <w:tcPr>
          <w:tcW w:w="1327" w:type="dxa"/>
        </w:tcPr>
        <w:p w:rsidR="00D92398" w:rsidRDefault="00D92398">
          <w:pPr>
            <w:spacing w:after="0"/>
            <w:rPr>
              <w:lang w:eastAsia="zh-CN"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D92398" w:rsidRDefault="00D92398">
          <w:pPr>
            <w:spacing w:after="0"/>
            <w:ind w:right="57"/>
            <w:jc w:val="right"/>
          </w:pP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REF  DocumentID </w:instrText>
          </w:r>
          <w:r>
            <w:rPr>
              <w:spacing w:val="10"/>
            </w:rPr>
            <w:fldChar w:fldCharType="separate"/>
          </w:r>
          <w:r>
            <w:rPr>
              <w:b/>
              <w:bCs/>
              <w:spacing w:val="10"/>
            </w:rPr>
            <w:t>Error! Reference source not found.</w:t>
          </w:r>
          <w:r>
            <w:rPr>
              <w:spacing w:val="10"/>
            </w:rPr>
            <w:fldChar w:fldCharType="end"/>
          </w:r>
        </w:p>
      </w:tc>
    </w:tr>
    <w:tr w:rsidR="00D92398">
      <w:trPr>
        <w:cantSplit/>
        <w:trHeight w:hRule="exact" w:val="310"/>
      </w:trPr>
      <w:tc>
        <w:tcPr>
          <w:tcW w:w="5783" w:type="dxa"/>
        </w:tcPr>
        <w:p w:rsidR="00D92398" w:rsidRDefault="00D92398">
          <w:pPr>
            <w:spacing w:after="0"/>
            <w:rPr>
              <w:b/>
              <w:bCs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REF DocumentID \h </w:instrText>
          </w:r>
          <w:r>
            <w:rPr>
              <w:sz w:val="24"/>
            </w:rPr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Error!</w:t>
          </w:r>
          <w:r>
            <w:rPr>
              <w:b/>
              <w:bCs/>
              <w:sz w:val="24"/>
            </w:rPr>
            <w:t xml:space="preserve"> Reference source not found.</w:t>
          </w:r>
          <w:r>
            <w:rPr>
              <w:b/>
              <w:bCs/>
              <w:sz w:val="24"/>
            </w:rPr>
            <w:fldChar w:fldCharType="end"/>
          </w:r>
        </w:p>
      </w:tc>
      <w:tc>
        <w:tcPr>
          <w:tcW w:w="1327" w:type="dxa"/>
        </w:tcPr>
        <w:p w:rsidR="00D92398" w:rsidRDefault="00D92398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  <w:bottom w:val="single" w:sz="6" w:space="0" w:color="auto"/>
          </w:tcBorders>
        </w:tcPr>
        <w:p w:rsidR="00D92398" w:rsidRDefault="00D92398">
          <w:pPr>
            <w:spacing w:after="0"/>
            <w:ind w:right="57"/>
            <w:jc w:val="right"/>
          </w:pPr>
          <w:r>
            <w:fldChar w:fldCharType="begin"/>
          </w:r>
          <w:r>
            <w:instrText xml:space="preserve"> SAVEDATE  \@ "dd/MM/yy"  \* MERGEFORMAT </w:instrText>
          </w:r>
          <w:r>
            <w:fldChar w:fldCharType="separate"/>
          </w:r>
          <w:r>
            <w:rPr>
              <w:noProof/>
            </w:rPr>
            <w:t>03/08/17</w:t>
          </w:r>
          <w:r>
            <w:fldChar w:fldCharType="end"/>
          </w:r>
        </w:p>
      </w:tc>
    </w:tr>
    <w:tr w:rsidR="00D92398">
      <w:trPr>
        <w:cantSplit/>
        <w:trHeight w:hRule="exact" w:val="313"/>
      </w:trPr>
      <w:tc>
        <w:tcPr>
          <w:tcW w:w="5783" w:type="dxa"/>
          <w:tcBorders>
            <w:bottom w:val="single" w:sz="6" w:space="0" w:color="auto"/>
          </w:tcBorders>
        </w:tcPr>
        <w:p w:rsidR="00D92398" w:rsidRDefault="00D92398">
          <w:pPr>
            <w:spacing w:after="0"/>
          </w:pPr>
          <w:fldSimple w:instr=" REF  confident  \* MERGEFORMAT ">
            <w:r>
              <w:t>Confidential</w:t>
            </w:r>
          </w:fldSimple>
        </w:p>
      </w:tc>
      <w:tc>
        <w:tcPr>
          <w:tcW w:w="1327" w:type="dxa"/>
        </w:tcPr>
        <w:p w:rsidR="00D92398" w:rsidRDefault="00D92398">
          <w:pPr>
            <w:spacing w:after="0"/>
          </w:pPr>
        </w:p>
      </w:tc>
      <w:tc>
        <w:tcPr>
          <w:tcW w:w="1395" w:type="dxa"/>
          <w:tcBorders>
            <w:top w:val="single" w:sz="6" w:space="0" w:color="auto"/>
          </w:tcBorders>
        </w:tcPr>
        <w:p w:rsidR="00D92398" w:rsidRDefault="00D92398">
          <w:pPr>
            <w:spacing w:after="0"/>
            <w:ind w:left="-56" w:right="57"/>
            <w:jc w:val="right"/>
          </w:pPr>
          <w:r>
            <w:rPr>
              <w:spacing w:val="10"/>
            </w:rPr>
            <w:t xml:space="preserve">Page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PAGE 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  <w:r>
            <w:rPr>
              <w:spacing w:val="10"/>
            </w:rPr>
            <w:t xml:space="preserve"> of </w:t>
          </w:r>
          <w:r>
            <w:rPr>
              <w:spacing w:val="10"/>
            </w:rPr>
            <w:fldChar w:fldCharType="begin"/>
          </w:r>
          <w:r>
            <w:rPr>
              <w:spacing w:val="10"/>
            </w:rPr>
            <w:instrText xml:space="preserve"> NUMPAGES  \* MERGEFORMAT </w:instrText>
          </w:r>
          <w:r>
            <w:rPr>
              <w:spacing w:val="10"/>
            </w:rPr>
            <w:fldChar w:fldCharType="separate"/>
          </w:r>
          <w:r>
            <w:rPr>
              <w:spacing w:val="10"/>
              <w:lang w:eastAsia="zh-CN"/>
            </w:rPr>
            <w:t>3</w:t>
          </w:r>
          <w:r>
            <w:rPr>
              <w:spacing w:val="10"/>
            </w:rPr>
            <w:fldChar w:fldCharType="end"/>
          </w:r>
        </w:p>
      </w:tc>
    </w:tr>
    <w:tr w:rsidR="00D92398">
      <w:trPr>
        <w:cantSplit/>
        <w:trHeight w:hRule="exact" w:val="499"/>
      </w:trPr>
      <w:tc>
        <w:tcPr>
          <w:tcW w:w="5783" w:type="dxa"/>
          <w:tcBorders>
            <w:bottom w:val="single" w:sz="12" w:space="0" w:color="auto"/>
          </w:tcBorders>
        </w:tcPr>
        <w:p w:rsidR="00D92398" w:rsidRDefault="00D92398">
          <w:pPr>
            <w:tabs>
              <w:tab w:val="left" w:pos="1725"/>
            </w:tabs>
            <w:spacing w:line="340" w:lineRule="exact"/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REF  Status  \* MERGEFORMAT </w:instrText>
          </w:r>
          <w:r>
            <w:rPr>
              <w:b/>
              <w:bCs/>
            </w:rPr>
            <w:fldChar w:fldCharType="separate"/>
          </w:r>
          <w:r>
            <w:t>Error! Reference source not found.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tc>
      <w:tc>
        <w:tcPr>
          <w:tcW w:w="1327" w:type="dxa"/>
          <w:tcBorders>
            <w:bottom w:val="single" w:sz="12" w:space="0" w:color="auto"/>
          </w:tcBorders>
        </w:tcPr>
        <w:p w:rsidR="00D92398" w:rsidRDefault="00D92398">
          <w:pPr>
            <w:spacing w:line="340" w:lineRule="exact"/>
            <w:rPr>
              <w:b/>
              <w:bCs/>
            </w:rPr>
          </w:pPr>
        </w:p>
      </w:tc>
      <w:tc>
        <w:tcPr>
          <w:tcW w:w="1395" w:type="dxa"/>
          <w:tcBorders>
            <w:top w:val="single" w:sz="6" w:space="0" w:color="auto"/>
            <w:bottom w:val="single" w:sz="12" w:space="0" w:color="auto"/>
          </w:tcBorders>
        </w:tcPr>
        <w:p w:rsidR="00D92398" w:rsidRDefault="00D92398">
          <w:pPr>
            <w:spacing w:line="340" w:lineRule="exact"/>
            <w:ind w:right="57"/>
            <w:jc w:val="right"/>
            <w:rPr>
              <w:b/>
              <w:bCs/>
            </w:rPr>
          </w:pPr>
        </w:p>
      </w:tc>
    </w:tr>
  </w:tbl>
  <w:p w:rsidR="00D92398" w:rsidRDefault="00D92398"/>
  <w:p w:rsidR="00D92398" w:rsidRDefault="00D92398"/>
  <w:p w:rsidR="00D92398" w:rsidRDefault="00D92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82C"/>
    <w:multiLevelType w:val="singleLevel"/>
    <w:tmpl w:val="0BE4682C"/>
    <w:lvl w:ilvl="0">
      <w:start w:val="1"/>
      <w:numFmt w:val="bullet"/>
      <w:pStyle w:val="Resume3"/>
      <w:lvlText w:val=""/>
      <w:lvlJc w:val="left"/>
      <w:pPr>
        <w:tabs>
          <w:tab w:val="num" w:pos="562"/>
        </w:tabs>
        <w:ind w:left="562" w:hanging="562"/>
      </w:pPr>
      <w:rPr>
        <w:rFonts w:ascii="Symbol" w:hAnsi="Symbol" w:hint="default"/>
        <w:color w:val="auto"/>
        <w:sz w:val="20"/>
      </w:rPr>
    </w:lvl>
  </w:abstractNum>
  <w:abstractNum w:abstractNumId="1" w15:restartNumberingAfterBreak="0">
    <w:nsid w:val="19CB2526"/>
    <w:multiLevelType w:val="hybridMultilevel"/>
    <w:tmpl w:val="46F23AB4"/>
    <w:lvl w:ilvl="0" w:tplc="C6B6B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2415DA"/>
    <w:multiLevelType w:val="multilevel"/>
    <w:tmpl w:val="F274F0E8"/>
    <w:lvl w:ilvl="0">
      <w:start w:val="2"/>
      <w:numFmt w:val="decimal"/>
      <w:isLgl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isLgl/>
      <w:lvlText w:val="3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D395764"/>
    <w:multiLevelType w:val="hybridMultilevel"/>
    <w:tmpl w:val="D040D4BE"/>
    <w:lvl w:ilvl="0" w:tplc="1E6421B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F22A2"/>
    <w:multiLevelType w:val="multilevel"/>
    <w:tmpl w:val="5F4F22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firstLine="14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A5219CF"/>
    <w:multiLevelType w:val="multilevel"/>
    <w:tmpl w:val="6A5219C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6" w15:restartNumberingAfterBreak="0">
    <w:nsid w:val="7BB93F9B"/>
    <w:multiLevelType w:val="multilevel"/>
    <w:tmpl w:val="7BB93F9B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7C366B30"/>
    <w:multiLevelType w:val="hybridMultilevel"/>
    <w:tmpl w:val="9FBA29DA"/>
    <w:lvl w:ilvl="0" w:tplc="A8C2B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F4853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0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C3C"/>
    <w:rsid w:val="000003F6"/>
    <w:rsid w:val="00000AEA"/>
    <w:rsid w:val="000014D6"/>
    <w:rsid w:val="000015DB"/>
    <w:rsid w:val="0000199E"/>
    <w:rsid w:val="00001DEB"/>
    <w:rsid w:val="0000210E"/>
    <w:rsid w:val="0000250B"/>
    <w:rsid w:val="00002809"/>
    <w:rsid w:val="00002BFA"/>
    <w:rsid w:val="0000315A"/>
    <w:rsid w:val="000033D6"/>
    <w:rsid w:val="00003B78"/>
    <w:rsid w:val="000040B6"/>
    <w:rsid w:val="00004401"/>
    <w:rsid w:val="00004D4E"/>
    <w:rsid w:val="00004F85"/>
    <w:rsid w:val="0000529E"/>
    <w:rsid w:val="00005D39"/>
    <w:rsid w:val="0000645C"/>
    <w:rsid w:val="00006733"/>
    <w:rsid w:val="00006D0D"/>
    <w:rsid w:val="00007C49"/>
    <w:rsid w:val="00010002"/>
    <w:rsid w:val="000102B8"/>
    <w:rsid w:val="000105AF"/>
    <w:rsid w:val="00010F08"/>
    <w:rsid w:val="0001104A"/>
    <w:rsid w:val="0001138E"/>
    <w:rsid w:val="00011A6A"/>
    <w:rsid w:val="00012A38"/>
    <w:rsid w:val="00012F85"/>
    <w:rsid w:val="000137BC"/>
    <w:rsid w:val="00013DBA"/>
    <w:rsid w:val="000143E5"/>
    <w:rsid w:val="000149D4"/>
    <w:rsid w:val="00014BB9"/>
    <w:rsid w:val="00014E29"/>
    <w:rsid w:val="00015077"/>
    <w:rsid w:val="00015279"/>
    <w:rsid w:val="00015415"/>
    <w:rsid w:val="0001560B"/>
    <w:rsid w:val="00015C77"/>
    <w:rsid w:val="00015E45"/>
    <w:rsid w:val="000162BD"/>
    <w:rsid w:val="000162E8"/>
    <w:rsid w:val="00016CF3"/>
    <w:rsid w:val="00016E17"/>
    <w:rsid w:val="00016FA8"/>
    <w:rsid w:val="0001732D"/>
    <w:rsid w:val="00017471"/>
    <w:rsid w:val="00017DB0"/>
    <w:rsid w:val="00017EAA"/>
    <w:rsid w:val="00020950"/>
    <w:rsid w:val="00020A53"/>
    <w:rsid w:val="00021554"/>
    <w:rsid w:val="00021AF0"/>
    <w:rsid w:val="00021BA4"/>
    <w:rsid w:val="00022BD3"/>
    <w:rsid w:val="000239A2"/>
    <w:rsid w:val="00023B8A"/>
    <w:rsid w:val="00023C6E"/>
    <w:rsid w:val="00023CA9"/>
    <w:rsid w:val="00023F0C"/>
    <w:rsid w:val="0002417B"/>
    <w:rsid w:val="0002466C"/>
    <w:rsid w:val="00024772"/>
    <w:rsid w:val="00024AA8"/>
    <w:rsid w:val="00024E07"/>
    <w:rsid w:val="0002569A"/>
    <w:rsid w:val="00025A32"/>
    <w:rsid w:val="00025F35"/>
    <w:rsid w:val="0002603C"/>
    <w:rsid w:val="00026C81"/>
    <w:rsid w:val="000275AE"/>
    <w:rsid w:val="00030AB8"/>
    <w:rsid w:val="00030E3A"/>
    <w:rsid w:val="00030F43"/>
    <w:rsid w:val="0003105C"/>
    <w:rsid w:val="000313B7"/>
    <w:rsid w:val="00032331"/>
    <w:rsid w:val="000329F0"/>
    <w:rsid w:val="000333E3"/>
    <w:rsid w:val="00033C61"/>
    <w:rsid w:val="00033DB3"/>
    <w:rsid w:val="0003435B"/>
    <w:rsid w:val="00034634"/>
    <w:rsid w:val="000350A2"/>
    <w:rsid w:val="00035164"/>
    <w:rsid w:val="00035878"/>
    <w:rsid w:val="00036225"/>
    <w:rsid w:val="000368C3"/>
    <w:rsid w:val="0003693F"/>
    <w:rsid w:val="00036F70"/>
    <w:rsid w:val="00036FD6"/>
    <w:rsid w:val="0003755C"/>
    <w:rsid w:val="000376DC"/>
    <w:rsid w:val="0004054B"/>
    <w:rsid w:val="00040A27"/>
    <w:rsid w:val="0004176B"/>
    <w:rsid w:val="00041BE9"/>
    <w:rsid w:val="00041D60"/>
    <w:rsid w:val="00042AA4"/>
    <w:rsid w:val="0004302B"/>
    <w:rsid w:val="00043A2F"/>
    <w:rsid w:val="00043CC7"/>
    <w:rsid w:val="00043CE4"/>
    <w:rsid w:val="000445FE"/>
    <w:rsid w:val="00044E19"/>
    <w:rsid w:val="00045FA1"/>
    <w:rsid w:val="0004662C"/>
    <w:rsid w:val="00047395"/>
    <w:rsid w:val="00047A05"/>
    <w:rsid w:val="00047AB1"/>
    <w:rsid w:val="00047CE7"/>
    <w:rsid w:val="000500E6"/>
    <w:rsid w:val="000506A5"/>
    <w:rsid w:val="00050A8A"/>
    <w:rsid w:val="000510A5"/>
    <w:rsid w:val="000513FF"/>
    <w:rsid w:val="000514C2"/>
    <w:rsid w:val="000519DA"/>
    <w:rsid w:val="00052A3A"/>
    <w:rsid w:val="00052BA3"/>
    <w:rsid w:val="00052C65"/>
    <w:rsid w:val="00052CD3"/>
    <w:rsid w:val="00052E17"/>
    <w:rsid w:val="00053370"/>
    <w:rsid w:val="00053745"/>
    <w:rsid w:val="00053898"/>
    <w:rsid w:val="00054804"/>
    <w:rsid w:val="00054D8C"/>
    <w:rsid w:val="00056945"/>
    <w:rsid w:val="000569A7"/>
    <w:rsid w:val="0005732D"/>
    <w:rsid w:val="0005738F"/>
    <w:rsid w:val="00057433"/>
    <w:rsid w:val="00060514"/>
    <w:rsid w:val="00060B07"/>
    <w:rsid w:val="00061182"/>
    <w:rsid w:val="00061AAB"/>
    <w:rsid w:val="00061C94"/>
    <w:rsid w:val="000629C6"/>
    <w:rsid w:val="00063C29"/>
    <w:rsid w:val="00063DD8"/>
    <w:rsid w:val="000646A0"/>
    <w:rsid w:val="00064AC7"/>
    <w:rsid w:val="00065036"/>
    <w:rsid w:val="000654A2"/>
    <w:rsid w:val="000659C7"/>
    <w:rsid w:val="000662C9"/>
    <w:rsid w:val="00066726"/>
    <w:rsid w:val="00066C24"/>
    <w:rsid w:val="00066D40"/>
    <w:rsid w:val="0006715C"/>
    <w:rsid w:val="0006771B"/>
    <w:rsid w:val="00067BFE"/>
    <w:rsid w:val="00067E16"/>
    <w:rsid w:val="00070613"/>
    <w:rsid w:val="0007134C"/>
    <w:rsid w:val="00071603"/>
    <w:rsid w:val="000718B0"/>
    <w:rsid w:val="00071DDA"/>
    <w:rsid w:val="000727BB"/>
    <w:rsid w:val="00072FD0"/>
    <w:rsid w:val="0007354B"/>
    <w:rsid w:val="0007431A"/>
    <w:rsid w:val="00074DD3"/>
    <w:rsid w:val="00074DF6"/>
    <w:rsid w:val="00074EDB"/>
    <w:rsid w:val="000752CA"/>
    <w:rsid w:val="000752D3"/>
    <w:rsid w:val="00075B07"/>
    <w:rsid w:val="000760F9"/>
    <w:rsid w:val="0007623C"/>
    <w:rsid w:val="0007697E"/>
    <w:rsid w:val="00076B6D"/>
    <w:rsid w:val="000803A9"/>
    <w:rsid w:val="00080475"/>
    <w:rsid w:val="00080A5C"/>
    <w:rsid w:val="00080DB4"/>
    <w:rsid w:val="00081550"/>
    <w:rsid w:val="00081FCB"/>
    <w:rsid w:val="000824EC"/>
    <w:rsid w:val="00082F28"/>
    <w:rsid w:val="00083773"/>
    <w:rsid w:val="000837A5"/>
    <w:rsid w:val="00083AE3"/>
    <w:rsid w:val="00083FDB"/>
    <w:rsid w:val="000842CD"/>
    <w:rsid w:val="000844D1"/>
    <w:rsid w:val="000846EF"/>
    <w:rsid w:val="00084FD3"/>
    <w:rsid w:val="000863F3"/>
    <w:rsid w:val="00086818"/>
    <w:rsid w:val="00087443"/>
    <w:rsid w:val="00087E4A"/>
    <w:rsid w:val="00090036"/>
    <w:rsid w:val="00090868"/>
    <w:rsid w:val="000909F8"/>
    <w:rsid w:val="00091857"/>
    <w:rsid w:val="00093059"/>
    <w:rsid w:val="00093AE8"/>
    <w:rsid w:val="00093F75"/>
    <w:rsid w:val="00094020"/>
    <w:rsid w:val="0009448A"/>
    <w:rsid w:val="00094732"/>
    <w:rsid w:val="00095944"/>
    <w:rsid w:val="00095C96"/>
    <w:rsid w:val="00095CE9"/>
    <w:rsid w:val="00096238"/>
    <w:rsid w:val="000976B1"/>
    <w:rsid w:val="000977A8"/>
    <w:rsid w:val="00097FC6"/>
    <w:rsid w:val="000A019A"/>
    <w:rsid w:val="000A0757"/>
    <w:rsid w:val="000A07AD"/>
    <w:rsid w:val="000A1116"/>
    <w:rsid w:val="000A215A"/>
    <w:rsid w:val="000A2985"/>
    <w:rsid w:val="000A2D4A"/>
    <w:rsid w:val="000A3670"/>
    <w:rsid w:val="000A3CAB"/>
    <w:rsid w:val="000A424B"/>
    <w:rsid w:val="000A4307"/>
    <w:rsid w:val="000A6197"/>
    <w:rsid w:val="000A63FB"/>
    <w:rsid w:val="000A6879"/>
    <w:rsid w:val="000A6BF2"/>
    <w:rsid w:val="000A78E2"/>
    <w:rsid w:val="000A7B30"/>
    <w:rsid w:val="000B0127"/>
    <w:rsid w:val="000B030F"/>
    <w:rsid w:val="000B0F37"/>
    <w:rsid w:val="000B18C0"/>
    <w:rsid w:val="000B1CA1"/>
    <w:rsid w:val="000B2010"/>
    <w:rsid w:val="000B2846"/>
    <w:rsid w:val="000B2DC4"/>
    <w:rsid w:val="000B3174"/>
    <w:rsid w:val="000B3286"/>
    <w:rsid w:val="000B49F4"/>
    <w:rsid w:val="000B4DC2"/>
    <w:rsid w:val="000B5365"/>
    <w:rsid w:val="000B5875"/>
    <w:rsid w:val="000B59F4"/>
    <w:rsid w:val="000B5C5F"/>
    <w:rsid w:val="000B5EE4"/>
    <w:rsid w:val="000B6551"/>
    <w:rsid w:val="000B6A5E"/>
    <w:rsid w:val="000B778C"/>
    <w:rsid w:val="000B7A75"/>
    <w:rsid w:val="000B7EFD"/>
    <w:rsid w:val="000C03C0"/>
    <w:rsid w:val="000C0B24"/>
    <w:rsid w:val="000C148E"/>
    <w:rsid w:val="000C1601"/>
    <w:rsid w:val="000C34BC"/>
    <w:rsid w:val="000C40A2"/>
    <w:rsid w:val="000C44C5"/>
    <w:rsid w:val="000C466B"/>
    <w:rsid w:val="000C4CD1"/>
    <w:rsid w:val="000C4F1A"/>
    <w:rsid w:val="000C536E"/>
    <w:rsid w:val="000C586A"/>
    <w:rsid w:val="000C6615"/>
    <w:rsid w:val="000D00B5"/>
    <w:rsid w:val="000D0DBC"/>
    <w:rsid w:val="000D17AF"/>
    <w:rsid w:val="000D18B1"/>
    <w:rsid w:val="000D1BCA"/>
    <w:rsid w:val="000D2491"/>
    <w:rsid w:val="000D270F"/>
    <w:rsid w:val="000D2A15"/>
    <w:rsid w:val="000D3340"/>
    <w:rsid w:val="000D3599"/>
    <w:rsid w:val="000D393D"/>
    <w:rsid w:val="000D3950"/>
    <w:rsid w:val="000D3D9D"/>
    <w:rsid w:val="000D3FB7"/>
    <w:rsid w:val="000D40E9"/>
    <w:rsid w:val="000D41D5"/>
    <w:rsid w:val="000D51CB"/>
    <w:rsid w:val="000D5664"/>
    <w:rsid w:val="000D6012"/>
    <w:rsid w:val="000D623B"/>
    <w:rsid w:val="000D6410"/>
    <w:rsid w:val="000D6710"/>
    <w:rsid w:val="000D6F65"/>
    <w:rsid w:val="000D786C"/>
    <w:rsid w:val="000D78B8"/>
    <w:rsid w:val="000E04A7"/>
    <w:rsid w:val="000E05ED"/>
    <w:rsid w:val="000E0BBA"/>
    <w:rsid w:val="000E0E6E"/>
    <w:rsid w:val="000E19F9"/>
    <w:rsid w:val="000E2F22"/>
    <w:rsid w:val="000E3AC3"/>
    <w:rsid w:val="000E3DEA"/>
    <w:rsid w:val="000E40B1"/>
    <w:rsid w:val="000E47E8"/>
    <w:rsid w:val="000E4C59"/>
    <w:rsid w:val="000E4E43"/>
    <w:rsid w:val="000E5012"/>
    <w:rsid w:val="000E527E"/>
    <w:rsid w:val="000E53D7"/>
    <w:rsid w:val="000E5E5B"/>
    <w:rsid w:val="000E70FC"/>
    <w:rsid w:val="000E762B"/>
    <w:rsid w:val="000E7AE7"/>
    <w:rsid w:val="000E7C98"/>
    <w:rsid w:val="000F0215"/>
    <w:rsid w:val="000F041E"/>
    <w:rsid w:val="000F0AB0"/>
    <w:rsid w:val="000F231E"/>
    <w:rsid w:val="000F296A"/>
    <w:rsid w:val="000F2F5F"/>
    <w:rsid w:val="000F3766"/>
    <w:rsid w:val="000F3BE1"/>
    <w:rsid w:val="000F3CA9"/>
    <w:rsid w:val="000F455A"/>
    <w:rsid w:val="000F4A30"/>
    <w:rsid w:val="000F4B68"/>
    <w:rsid w:val="000F4E98"/>
    <w:rsid w:val="000F544A"/>
    <w:rsid w:val="000F5470"/>
    <w:rsid w:val="000F5A5A"/>
    <w:rsid w:val="000F5D86"/>
    <w:rsid w:val="000F62A1"/>
    <w:rsid w:val="000F6876"/>
    <w:rsid w:val="000F6C15"/>
    <w:rsid w:val="000F6C5C"/>
    <w:rsid w:val="000F7019"/>
    <w:rsid w:val="000F70DD"/>
    <w:rsid w:val="000F70E8"/>
    <w:rsid w:val="001000B0"/>
    <w:rsid w:val="001011F3"/>
    <w:rsid w:val="00101518"/>
    <w:rsid w:val="0010188B"/>
    <w:rsid w:val="00101E37"/>
    <w:rsid w:val="00102718"/>
    <w:rsid w:val="00102C0A"/>
    <w:rsid w:val="00103060"/>
    <w:rsid w:val="001037ED"/>
    <w:rsid w:val="00103B43"/>
    <w:rsid w:val="00104624"/>
    <w:rsid w:val="001048B7"/>
    <w:rsid w:val="00105C6E"/>
    <w:rsid w:val="00105D7A"/>
    <w:rsid w:val="001062AB"/>
    <w:rsid w:val="00106A2C"/>
    <w:rsid w:val="00106A8C"/>
    <w:rsid w:val="00106D37"/>
    <w:rsid w:val="00106F5A"/>
    <w:rsid w:val="0010724D"/>
    <w:rsid w:val="00107879"/>
    <w:rsid w:val="00107CC4"/>
    <w:rsid w:val="001100AD"/>
    <w:rsid w:val="001102B6"/>
    <w:rsid w:val="00110442"/>
    <w:rsid w:val="00110B8D"/>
    <w:rsid w:val="00110D4B"/>
    <w:rsid w:val="00110D9D"/>
    <w:rsid w:val="00111DFC"/>
    <w:rsid w:val="00111FE4"/>
    <w:rsid w:val="0011216A"/>
    <w:rsid w:val="00112FE8"/>
    <w:rsid w:val="00113243"/>
    <w:rsid w:val="001144ED"/>
    <w:rsid w:val="00114586"/>
    <w:rsid w:val="00114A30"/>
    <w:rsid w:val="0011587D"/>
    <w:rsid w:val="00115E1D"/>
    <w:rsid w:val="00115F1D"/>
    <w:rsid w:val="0011693E"/>
    <w:rsid w:val="00116958"/>
    <w:rsid w:val="00117425"/>
    <w:rsid w:val="001178EE"/>
    <w:rsid w:val="00117A2B"/>
    <w:rsid w:val="001215A4"/>
    <w:rsid w:val="001219B3"/>
    <w:rsid w:val="00121E2C"/>
    <w:rsid w:val="00122162"/>
    <w:rsid w:val="00122174"/>
    <w:rsid w:val="00122A2C"/>
    <w:rsid w:val="00122B2C"/>
    <w:rsid w:val="00122D68"/>
    <w:rsid w:val="00123497"/>
    <w:rsid w:val="0012352B"/>
    <w:rsid w:val="00123C0D"/>
    <w:rsid w:val="00123CDA"/>
    <w:rsid w:val="00124307"/>
    <w:rsid w:val="001243A2"/>
    <w:rsid w:val="00124BD4"/>
    <w:rsid w:val="001250E4"/>
    <w:rsid w:val="00125670"/>
    <w:rsid w:val="0012602F"/>
    <w:rsid w:val="001266F3"/>
    <w:rsid w:val="00126EED"/>
    <w:rsid w:val="00127383"/>
    <w:rsid w:val="0012774F"/>
    <w:rsid w:val="00127799"/>
    <w:rsid w:val="00127D60"/>
    <w:rsid w:val="00130218"/>
    <w:rsid w:val="00130C48"/>
    <w:rsid w:val="0013112F"/>
    <w:rsid w:val="00131293"/>
    <w:rsid w:val="001314AD"/>
    <w:rsid w:val="0013154A"/>
    <w:rsid w:val="00131B1A"/>
    <w:rsid w:val="00131FDF"/>
    <w:rsid w:val="001326A1"/>
    <w:rsid w:val="0013272F"/>
    <w:rsid w:val="00132B0E"/>
    <w:rsid w:val="00132C98"/>
    <w:rsid w:val="001330F8"/>
    <w:rsid w:val="00133434"/>
    <w:rsid w:val="0013357A"/>
    <w:rsid w:val="001335A4"/>
    <w:rsid w:val="00133B5F"/>
    <w:rsid w:val="00133D38"/>
    <w:rsid w:val="001348D0"/>
    <w:rsid w:val="00134938"/>
    <w:rsid w:val="00135743"/>
    <w:rsid w:val="0013613C"/>
    <w:rsid w:val="001372B4"/>
    <w:rsid w:val="00137627"/>
    <w:rsid w:val="00137653"/>
    <w:rsid w:val="00140486"/>
    <w:rsid w:val="001407B7"/>
    <w:rsid w:val="001407C6"/>
    <w:rsid w:val="00140910"/>
    <w:rsid w:val="00140AF4"/>
    <w:rsid w:val="00140D14"/>
    <w:rsid w:val="001415EA"/>
    <w:rsid w:val="001417AF"/>
    <w:rsid w:val="00142029"/>
    <w:rsid w:val="00142130"/>
    <w:rsid w:val="001422C8"/>
    <w:rsid w:val="001427B3"/>
    <w:rsid w:val="00142F15"/>
    <w:rsid w:val="00143305"/>
    <w:rsid w:val="001434DC"/>
    <w:rsid w:val="001434DD"/>
    <w:rsid w:val="0014428A"/>
    <w:rsid w:val="001445CE"/>
    <w:rsid w:val="00144FE2"/>
    <w:rsid w:val="00145013"/>
    <w:rsid w:val="001452B9"/>
    <w:rsid w:val="00145574"/>
    <w:rsid w:val="00146AC9"/>
    <w:rsid w:val="00146C97"/>
    <w:rsid w:val="001476A9"/>
    <w:rsid w:val="001505B0"/>
    <w:rsid w:val="001507EC"/>
    <w:rsid w:val="00151827"/>
    <w:rsid w:val="00151F81"/>
    <w:rsid w:val="00151FC0"/>
    <w:rsid w:val="00152397"/>
    <w:rsid w:val="00154499"/>
    <w:rsid w:val="00154C40"/>
    <w:rsid w:val="00154D35"/>
    <w:rsid w:val="00154E00"/>
    <w:rsid w:val="00155573"/>
    <w:rsid w:val="001557A0"/>
    <w:rsid w:val="00155FCC"/>
    <w:rsid w:val="00156A71"/>
    <w:rsid w:val="00157311"/>
    <w:rsid w:val="00160863"/>
    <w:rsid w:val="001612F3"/>
    <w:rsid w:val="00162B55"/>
    <w:rsid w:val="00163333"/>
    <w:rsid w:val="001643E2"/>
    <w:rsid w:val="00164500"/>
    <w:rsid w:val="00164978"/>
    <w:rsid w:val="00165176"/>
    <w:rsid w:val="00165227"/>
    <w:rsid w:val="00165F21"/>
    <w:rsid w:val="00166040"/>
    <w:rsid w:val="00166087"/>
    <w:rsid w:val="001668FE"/>
    <w:rsid w:val="00166E2F"/>
    <w:rsid w:val="0016725E"/>
    <w:rsid w:val="001674F8"/>
    <w:rsid w:val="001677F4"/>
    <w:rsid w:val="00167CC0"/>
    <w:rsid w:val="00167EBB"/>
    <w:rsid w:val="001701CD"/>
    <w:rsid w:val="0017027A"/>
    <w:rsid w:val="00170773"/>
    <w:rsid w:val="00170DBE"/>
    <w:rsid w:val="001711ED"/>
    <w:rsid w:val="001715B2"/>
    <w:rsid w:val="00172466"/>
    <w:rsid w:val="00173A63"/>
    <w:rsid w:val="00173C10"/>
    <w:rsid w:val="00174100"/>
    <w:rsid w:val="00174476"/>
    <w:rsid w:val="00174A90"/>
    <w:rsid w:val="00174B70"/>
    <w:rsid w:val="00174E1F"/>
    <w:rsid w:val="0017538B"/>
    <w:rsid w:val="00175829"/>
    <w:rsid w:val="00175B38"/>
    <w:rsid w:val="0017601E"/>
    <w:rsid w:val="00176574"/>
    <w:rsid w:val="0017740D"/>
    <w:rsid w:val="0017748F"/>
    <w:rsid w:val="00177B6A"/>
    <w:rsid w:val="00177E77"/>
    <w:rsid w:val="0018013F"/>
    <w:rsid w:val="0018092C"/>
    <w:rsid w:val="00181552"/>
    <w:rsid w:val="00181BFB"/>
    <w:rsid w:val="00181C5E"/>
    <w:rsid w:val="001820A3"/>
    <w:rsid w:val="00182453"/>
    <w:rsid w:val="00182903"/>
    <w:rsid w:val="001831DC"/>
    <w:rsid w:val="0018326A"/>
    <w:rsid w:val="0018396B"/>
    <w:rsid w:val="00184249"/>
    <w:rsid w:val="00185848"/>
    <w:rsid w:val="00185FD0"/>
    <w:rsid w:val="00186983"/>
    <w:rsid w:val="00186B3E"/>
    <w:rsid w:val="00186D00"/>
    <w:rsid w:val="001872DE"/>
    <w:rsid w:val="001875C7"/>
    <w:rsid w:val="00187AF5"/>
    <w:rsid w:val="00190EDE"/>
    <w:rsid w:val="0019309C"/>
    <w:rsid w:val="001930CB"/>
    <w:rsid w:val="001932B1"/>
    <w:rsid w:val="00193442"/>
    <w:rsid w:val="0019368A"/>
    <w:rsid w:val="00193ABA"/>
    <w:rsid w:val="00193E25"/>
    <w:rsid w:val="0019431C"/>
    <w:rsid w:val="00194556"/>
    <w:rsid w:val="00194DD1"/>
    <w:rsid w:val="00195349"/>
    <w:rsid w:val="00195590"/>
    <w:rsid w:val="00195943"/>
    <w:rsid w:val="0019696D"/>
    <w:rsid w:val="00196E7D"/>
    <w:rsid w:val="0019727E"/>
    <w:rsid w:val="0019753C"/>
    <w:rsid w:val="001976AB"/>
    <w:rsid w:val="00197872"/>
    <w:rsid w:val="00197C07"/>
    <w:rsid w:val="00197D14"/>
    <w:rsid w:val="001A0153"/>
    <w:rsid w:val="001A08A6"/>
    <w:rsid w:val="001A0DFE"/>
    <w:rsid w:val="001A133F"/>
    <w:rsid w:val="001A180B"/>
    <w:rsid w:val="001A1E1D"/>
    <w:rsid w:val="001A205A"/>
    <w:rsid w:val="001A2306"/>
    <w:rsid w:val="001A394A"/>
    <w:rsid w:val="001A3B71"/>
    <w:rsid w:val="001A3E21"/>
    <w:rsid w:val="001A3E2F"/>
    <w:rsid w:val="001A3E8E"/>
    <w:rsid w:val="001A4676"/>
    <w:rsid w:val="001A4E52"/>
    <w:rsid w:val="001A585A"/>
    <w:rsid w:val="001A6392"/>
    <w:rsid w:val="001A715D"/>
    <w:rsid w:val="001A7297"/>
    <w:rsid w:val="001A747A"/>
    <w:rsid w:val="001A7B5F"/>
    <w:rsid w:val="001B1D13"/>
    <w:rsid w:val="001B2EBC"/>
    <w:rsid w:val="001B315E"/>
    <w:rsid w:val="001B3546"/>
    <w:rsid w:val="001B456E"/>
    <w:rsid w:val="001B47DB"/>
    <w:rsid w:val="001B4B9D"/>
    <w:rsid w:val="001B4EFE"/>
    <w:rsid w:val="001B5037"/>
    <w:rsid w:val="001B5168"/>
    <w:rsid w:val="001B5634"/>
    <w:rsid w:val="001B56B4"/>
    <w:rsid w:val="001B58D7"/>
    <w:rsid w:val="001B695E"/>
    <w:rsid w:val="001B6D57"/>
    <w:rsid w:val="001B6D7B"/>
    <w:rsid w:val="001B76E5"/>
    <w:rsid w:val="001C0663"/>
    <w:rsid w:val="001C0F90"/>
    <w:rsid w:val="001C1626"/>
    <w:rsid w:val="001C186C"/>
    <w:rsid w:val="001C1A06"/>
    <w:rsid w:val="001C2201"/>
    <w:rsid w:val="001C229D"/>
    <w:rsid w:val="001C2E61"/>
    <w:rsid w:val="001C3394"/>
    <w:rsid w:val="001C37D3"/>
    <w:rsid w:val="001C3988"/>
    <w:rsid w:val="001C3A48"/>
    <w:rsid w:val="001C47EE"/>
    <w:rsid w:val="001C4A5D"/>
    <w:rsid w:val="001C4BFB"/>
    <w:rsid w:val="001C4EBD"/>
    <w:rsid w:val="001C50A4"/>
    <w:rsid w:val="001C565B"/>
    <w:rsid w:val="001C577C"/>
    <w:rsid w:val="001C5B4A"/>
    <w:rsid w:val="001C5CAE"/>
    <w:rsid w:val="001C6427"/>
    <w:rsid w:val="001C6D3F"/>
    <w:rsid w:val="001C7A7D"/>
    <w:rsid w:val="001C7B4C"/>
    <w:rsid w:val="001D0463"/>
    <w:rsid w:val="001D137C"/>
    <w:rsid w:val="001D19D8"/>
    <w:rsid w:val="001D1D18"/>
    <w:rsid w:val="001D208E"/>
    <w:rsid w:val="001D33AA"/>
    <w:rsid w:val="001D3AAC"/>
    <w:rsid w:val="001D3D1D"/>
    <w:rsid w:val="001D3D67"/>
    <w:rsid w:val="001D3F8C"/>
    <w:rsid w:val="001D43EB"/>
    <w:rsid w:val="001D4B23"/>
    <w:rsid w:val="001D522B"/>
    <w:rsid w:val="001D53E1"/>
    <w:rsid w:val="001D5AE0"/>
    <w:rsid w:val="001D6429"/>
    <w:rsid w:val="001D64BE"/>
    <w:rsid w:val="001D6C7D"/>
    <w:rsid w:val="001D701D"/>
    <w:rsid w:val="001D70BA"/>
    <w:rsid w:val="001D738D"/>
    <w:rsid w:val="001E0090"/>
    <w:rsid w:val="001E0A9C"/>
    <w:rsid w:val="001E1536"/>
    <w:rsid w:val="001E1852"/>
    <w:rsid w:val="001E20F8"/>
    <w:rsid w:val="001E2A36"/>
    <w:rsid w:val="001E2CDB"/>
    <w:rsid w:val="001E2EBE"/>
    <w:rsid w:val="001E30AD"/>
    <w:rsid w:val="001E316E"/>
    <w:rsid w:val="001E3541"/>
    <w:rsid w:val="001E35A4"/>
    <w:rsid w:val="001E3AAD"/>
    <w:rsid w:val="001E433F"/>
    <w:rsid w:val="001E4749"/>
    <w:rsid w:val="001E49CC"/>
    <w:rsid w:val="001E5A17"/>
    <w:rsid w:val="001E5B38"/>
    <w:rsid w:val="001E61E4"/>
    <w:rsid w:val="001E68D7"/>
    <w:rsid w:val="001E6D85"/>
    <w:rsid w:val="001E6D99"/>
    <w:rsid w:val="001E7C76"/>
    <w:rsid w:val="001F0484"/>
    <w:rsid w:val="001F1D77"/>
    <w:rsid w:val="001F1FF9"/>
    <w:rsid w:val="001F252C"/>
    <w:rsid w:val="001F285C"/>
    <w:rsid w:val="001F2A98"/>
    <w:rsid w:val="001F30C1"/>
    <w:rsid w:val="001F3853"/>
    <w:rsid w:val="001F3B6C"/>
    <w:rsid w:val="001F444D"/>
    <w:rsid w:val="001F580B"/>
    <w:rsid w:val="001F5AE4"/>
    <w:rsid w:val="001F5EF5"/>
    <w:rsid w:val="001F6441"/>
    <w:rsid w:val="001F644E"/>
    <w:rsid w:val="001F649D"/>
    <w:rsid w:val="001F6A47"/>
    <w:rsid w:val="001F72AB"/>
    <w:rsid w:val="0020025B"/>
    <w:rsid w:val="00201F45"/>
    <w:rsid w:val="0020247A"/>
    <w:rsid w:val="002030F2"/>
    <w:rsid w:val="0020310A"/>
    <w:rsid w:val="002034FB"/>
    <w:rsid w:val="0020436E"/>
    <w:rsid w:val="00204F52"/>
    <w:rsid w:val="00205263"/>
    <w:rsid w:val="00205530"/>
    <w:rsid w:val="0020644F"/>
    <w:rsid w:val="00206B7C"/>
    <w:rsid w:val="00206D29"/>
    <w:rsid w:val="00206DD3"/>
    <w:rsid w:val="00206EAB"/>
    <w:rsid w:val="002072EF"/>
    <w:rsid w:val="00207572"/>
    <w:rsid w:val="002075E2"/>
    <w:rsid w:val="002079AF"/>
    <w:rsid w:val="00207B51"/>
    <w:rsid w:val="002101FC"/>
    <w:rsid w:val="0021090B"/>
    <w:rsid w:val="00210B9A"/>
    <w:rsid w:val="00211089"/>
    <w:rsid w:val="0021112A"/>
    <w:rsid w:val="002112F6"/>
    <w:rsid w:val="00211681"/>
    <w:rsid w:val="0021196D"/>
    <w:rsid w:val="00211D78"/>
    <w:rsid w:val="00211D8E"/>
    <w:rsid w:val="00211EE3"/>
    <w:rsid w:val="0021225A"/>
    <w:rsid w:val="002134BA"/>
    <w:rsid w:val="00213A8F"/>
    <w:rsid w:val="00213D92"/>
    <w:rsid w:val="00213F1E"/>
    <w:rsid w:val="00213FA8"/>
    <w:rsid w:val="002144FB"/>
    <w:rsid w:val="002156E8"/>
    <w:rsid w:val="002160B6"/>
    <w:rsid w:val="002160E8"/>
    <w:rsid w:val="0021637D"/>
    <w:rsid w:val="002163CA"/>
    <w:rsid w:val="00216A06"/>
    <w:rsid w:val="00217B5C"/>
    <w:rsid w:val="00220BCE"/>
    <w:rsid w:val="002211AF"/>
    <w:rsid w:val="00221334"/>
    <w:rsid w:val="0022135A"/>
    <w:rsid w:val="00221EA4"/>
    <w:rsid w:val="00221FDD"/>
    <w:rsid w:val="002225E2"/>
    <w:rsid w:val="0022276B"/>
    <w:rsid w:val="00222BB2"/>
    <w:rsid w:val="00222CF5"/>
    <w:rsid w:val="00223169"/>
    <w:rsid w:val="0022370C"/>
    <w:rsid w:val="002246CF"/>
    <w:rsid w:val="00224E99"/>
    <w:rsid w:val="00225BA9"/>
    <w:rsid w:val="0022666C"/>
    <w:rsid w:val="002267CA"/>
    <w:rsid w:val="00226A11"/>
    <w:rsid w:val="00226AFA"/>
    <w:rsid w:val="00227A6F"/>
    <w:rsid w:val="00231764"/>
    <w:rsid w:val="00232C42"/>
    <w:rsid w:val="00233CDE"/>
    <w:rsid w:val="00234342"/>
    <w:rsid w:val="002343B2"/>
    <w:rsid w:val="00234452"/>
    <w:rsid w:val="002344C3"/>
    <w:rsid w:val="0023491E"/>
    <w:rsid w:val="00235CA6"/>
    <w:rsid w:val="00235F5F"/>
    <w:rsid w:val="00237A0B"/>
    <w:rsid w:val="002415C5"/>
    <w:rsid w:val="00242021"/>
    <w:rsid w:val="00242629"/>
    <w:rsid w:val="002430B2"/>
    <w:rsid w:val="002434B5"/>
    <w:rsid w:val="00243A59"/>
    <w:rsid w:val="00243E2F"/>
    <w:rsid w:val="00244299"/>
    <w:rsid w:val="002452B1"/>
    <w:rsid w:val="0024534F"/>
    <w:rsid w:val="00245FA8"/>
    <w:rsid w:val="0024680B"/>
    <w:rsid w:val="00246D00"/>
    <w:rsid w:val="00246EBE"/>
    <w:rsid w:val="00246F9B"/>
    <w:rsid w:val="0024716A"/>
    <w:rsid w:val="002503EA"/>
    <w:rsid w:val="00250486"/>
    <w:rsid w:val="00250599"/>
    <w:rsid w:val="00250958"/>
    <w:rsid w:val="00250A01"/>
    <w:rsid w:val="00250A16"/>
    <w:rsid w:val="00250ADE"/>
    <w:rsid w:val="00250ECE"/>
    <w:rsid w:val="00251145"/>
    <w:rsid w:val="002514D7"/>
    <w:rsid w:val="00251566"/>
    <w:rsid w:val="00251641"/>
    <w:rsid w:val="002544D1"/>
    <w:rsid w:val="002544E4"/>
    <w:rsid w:val="00254F09"/>
    <w:rsid w:val="00255010"/>
    <w:rsid w:val="002553B5"/>
    <w:rsid w:val="00255578"/>
    <w:rsid w:val="002555B9"/>
    <w:rsid w:val="002555BD"/>
    <w:rsid w:val="00255B84"/>
    <w:rsid w:val="00255C95"/>
    <w:rsid w:val="002565F2"/>
    <w:rsid w:val="00256CD7"/>
    <w:rsid w:val="0025736A"/>
    <w:rsid w:val="00257C5D"/>
    <w:rsid w:val="00257DF0"/>
    <w:rsid w:val="00257E1A"/>
    <w:rsid w:val="00260088"/>
    <w:rsid w:val="00260F9E"/>
    <w:rsid w:val="00262AA5"/>
    <w:rsid w:val="00262D47"/>
    <w:rsid w:val="00262E8C"/>
    <w:rsid w:val="0026381B"/>
    <w:rsid w:val="002638F4"/>
    <w:rsid w:val="00263F6D"/>
    <w:rsid w:val="00264B2E"/>
    <w:rsid w:val="0026509E"/>
    <w:rsid w:val="002653AF"/>
    <w:rsid w:val="00265BEA"/>
    <w:rsid w:val="0026663A"/>
    <w:rsid w:val="00266A1B"/>
    <w:rsid w:val="00266BFD"/>
    <w:rsid w:val="00266E47"/>
    <w:rsid w:val="00267167"/>
    <w:rsid w:val="00267F63"/>
    <w:rsid w:val="00270EDC"/>
    <w:rsid w:val="0027240F"/>
    <w:rsid w:val="00272C96"/>
    <w:rsid w:val="002732CD"/>
    <w:rsid w:val="0027346C"/>
    <w:rsid w:val="00273AFB"/>
    <w:rsid w:val="00273FBE"/>
    <w:rsid w:val="0027426A"/>
    <w:rsid w:val="002742FD"/>
    <w:rsid w:val="002744DB"/>
    <w:rsid w:val="00274A2B"/>
    <w:rsid w:val="00274ED0"/>
    <w:rsid w:val="00275158"/>
    <w:rsid w:val="00275E6F"/>
    <w:rsid w:val="0027607F"/>
    <w:rsid w:val="0027636E"/>
    <w:rsid w:val="0027657A"/>
    <w:rsid w:val="0027718F"/>
    <w:rsid w:val="00277809"/>
    <w:rsid w:val="002800B3"/>
    <w:rsid w:val="00280163"/>
    <w:rsid w:val="00280475"/>
    <w:rsid w:val="002814E0"/>
    <w:rsid w:val="002818D1"/>
    <w:rsid w:val="00281E75"/>
    <w:rsid w:val="002830CC"/>
    <w:rsid w:val="002838C3"/>
    <w:rsid w:val="00284113"/>
    <w:rsid w:val="00284211"/>
    <w:rsid w:val="00284749"/>
    <w:rsid w:val="00284CCE"/>
    <w:rsid w:val="00284E3D"/>
    <w:rsid w:val="0028584E"/>
    <w:rsid w:val="00285EA2"/>
    <w:rsid w:val="002862F7"/>
    <w:rsid w:val="002867CD"/>
    <w:rsid w:val="00286A7A"/>
    <w:rsid w:val="00286B32"/>
    <w:rsid w:val="002876D7"/>
    <w:rsid w:val="00287984"/>
    <w:rsid w:val="00287CB6"/>
    <w:rsid w:val="00287EE6"/>
    <w:rsid w:val="00290100"/>
    <w:rsid w:val="00290C4C"/>
    <w:rsid w:val="00290EE9"/>
    <w:rsid w:val="00292EF0"/>
    <w:rsid w:val="00292F5C"/>
    <w:rsid w:val="00293FF3"/>
    <w:rsid w:val="00294794"/>
    <w:rsid w:val="00294EFD"/>
    <w:rsid w:val="0029505F"/>
    <w:rsid w:val="00295337"/>
    <w:rsid w:val="0029563D"/>
    <w:rsid w:val="00295E89"/>
    <w:rsid w:val="00297261"/>
    <w:rsid w:val="00297282"/>
    <w:rsid w:val="002A014E"/>
    <w:rsid w:val="002A0A1C"/>
    <w:rsid w:val="002A0D29"/>
    <w:rsid w:val="002A0E65"/>
    <w:rsid w:val="002A0E6D"/>
    <w:rsid w:val="002A19C3"/>
    <w:rsid w:val="002A21CA"/>
    <w:rsid w:val="002A2C0C"/>
    <w:rsid w:val="002A2F83"/>
    <w:rsid w:val="002A35E2"/>
    <w:rsid w:val="002A48AE"/>
    <w:rsid w:val="002A4E78"/>
    <w:rsid w:val="002A5389"/>
    <w:rsid w:val="002A5D61"/>
    <w:rsid w:val="002A6E94"/>
    <w:rsid w:val="002A7007"/>
    <w:rsid w:val="002A7782"/>
    <w:rsid w:val="002A77C0"/>
    <w:rsid w:val="002B03F2"/>
    <w:rsid w:val="002B046D"/>
    <w:rsid w:val="002B0604"/>
    <w:rsid w:val="002B08A1"/>
    <w:rsid w:val="002B188B"/>
    <w:rsid w:val="002B195E"/>
    <w:rsid w:val="002B1C57"/>
    <w:rsid w:val="002B1FB2"/>
    <w:rsid w:val="002B2429"/>
    <w:rsid w:val="002B2A1F"/>
    <w:rsid w:val="002B2C33"/>
    <w:rsid w:val="002B2F32"/>
    <w:rsid w:val="002B3637"/>
    <w:rsid w:val="002B3C44"/>
    <w:rsid w:val="002B46B5"/>
    <w:rsid w:val="002B4707"/>
    <w:rsid w:val="002B4A55"/>
    <w:rsid w:val="002B4E01"/>
    <w:rsid w:val="002B6799"/>
    <w:rsid w:val="002B6BE0"/>
    <w:rsid w:val="002B71E1"/>
    <w:rsid w:val="002B7485"/>
    <w:rsid w:val="002C0010"/>
    <w:rsid w:val="002C04B6"/>
    <w:rsid w:val="002C0745"/>
    <w:rsid w:val="002C0A54"/>
    <w:rsid w:val="002C1570"/>
    <w:rsid w:val="002C1A2E"/>
    <w:rsid w:val="002C1FC2"/>
    <w:rsid w:val="002C252F"/>
    <w:rsid w:val="002C294A"/>
    <w:rsid w:val="002C3662"/>
    <w:rsid w:val="002C3D35"/>
    <w:rsid w:val="002C4432"/>
    <w:rsid w:val="002C446D"/>
    <w:rsid w:val="002C454B"/>
    <w:rsid w:val="002C4FC3"/>
    <w:rsid w:val="002C53BF"/>
    <w:rsid w:val="002C54B6"/>
    <w:rsid w:val="002C5774"/>
    <w:rsid w:val="002C6166"/>
    <w:rsid w:val="002C6391"/>
    <w:rsid w:val="002C6B98"/>
    <w:rsid w:val="002C7074"/>
    <w:rsid w:val="002C7093"/>
    <w:rsid w:val="002C7325"/>
    <w:rsid w:val="002C78A8"/>
    <w:rsid w:val="002C7988"/>
    <w:rsid w:val="002C7DD1"/>
    <w:rsid w:val="002D05B2"/>
    <w:rsid w:val="002D0B22"/>
    <w:rsid w:val="002D1257"/>
    <w:rsid w:val="002D12A4"/>
    <w:rsid w:val="002D176A"/>
    <w:rsid w:val="002D1CEE"/>
    <w:rsid w:val="002D25A6"/>
    <w:rsid w:val="002D2EDA"/>
    <w:rsid w:val="002D4655"/>
    <w:rsid w:val="002D46C9"/>
    <w:rsid w:val="002D48DA"/>
    <w:rsid w:val="002D4D44"/>
    <w:rsid w:val="002D529C"/>
    <w:rsid w:val="002D5326"/>
    <w:rsid w:val="002D59DB"/>
    <w:rsid w:val="002D5DFB"/>
    <w:rsid w:val="002D6151"/>
    <w:rsid w:val="002D64EA"/>
    <w:rsid w:val="002D663D"/>
    <w:rsid w:val="002D66FE"/>
    <w:rsid w:val="002D6BBF"/>
    <w:rsid w:val="002D7020"/>
    <w:rsid w:val="002D7076"/>
    <w:rsid w:val="002D7800"/>
    <w:rsid w:val="002E070F"/>
    <w:rsid w:val="002E0E35"/>
    <w:rsid w:val="002E26A3"/>
    <w:rsid w:val="002E2978"/>
    <w:rsid w:val="002E2AAF"/>
    <w:rsid w:val="002E2F78"/>
    <w:rsid w:val="002E3794"/>
    <w:rsid w:val="002E38AF"/>
    <w:rsid w:val="002E3CE2"/>
    <w:rsid w:val="002E51A9"/>
    <w:rsid w:val="002E51E9"/>
    <w:rsid w:val="002E5728"/>
    <w:rsid w:val="002E5BAE"/>
    <w:rsid w:val="002E6548"/>
    <w:rsid w:val="002E6F9A"/>
    <w:rsid w:val="002E7211"/>
    <w:rsid w:val="002E773B"/>
    <w:rsid w:val="002E7CA1"/>
    <w:rsid w:val="002E7F6D"/>
    <w:rsid w:val="002F02B1"/>
    <w:rsid w:val="002F0DE9"/>
    <w:rsid w:val="002F0EC5"/>
    <w:rsid w:val="002F0F62"/>
    <w:rsid w:val="002F131A"/>
    <w:rsid w:val="002F14D7"/>
    <w:rsid w:val="002F1B55"/>
    <w:rsid w:val="002F1F86"/>
    <w:rsid w:val="002F22D3"/>
    <w:rsid w:val="002F2519"/>
    <w:rsid w:val="002F25A4"/>
    <w:rsid w:val="002F272B"/>
    <w:rsid w:val="002F27DC"/>
    <w:rsid w:val="002F283F"/>
    <w:rsid w:val="002F2AA8"/>
    <w:rsid w:val="002F2DC2"/>
    <w:rsid w:val="002F36D7"/>
    <w:rsid w:val="002F3731"/>
    <w:rsid w:val="002F40B3"/>
    <w:rsid w:val="002F42EF"/>
    <w:rsid w:val="002F4B16"/>
    <w:rsid w:val="002F4B70"/>
    <w:rsid w:val="002F50A3"/>
    <w:rsid w:val="002F58B7"/>
    <w:rsid w:val="002F5950"/>
    <w:rsid w:val="002F5979"/>
    <w:rsid w:val="002F64F4"/>
    <w:rsid w:val="002F6989"/>
    <w:rsid w:val="002F6BBF"/>
    <w:rsid w:val="002F6BEC"/>
    <w:rsid w:val="002F6D51"/>
    <w:rsid w:val="002F6EC2"/>
    <w:rsid w:val="002F733C"/>
    <w:rsid w:val="002F7502"/>
    <w:rsid w:val="002F7763"/>
    <w:rsid w:val="002F79A5"/>
    <w:rsid w:val="002F79AB"/>
    <w:rsid w:val="002F7A1F"/>
    <w:rsid w:val="00300E40"/>
    <w:rsid w:val="003012E9"/>
    <w:rsid w:val="003021DC"/>
    <w:rsid w:val="00302274"/>
    <w:rsid w:val="00302777"/>
    <w:rsid w:val="00302AC2"/>
    <w:rsid w:val="00302C21"/>
    <w:rsid w:val="00302E5E"/>
    <w:rsid w:val="003031EE"/>
    <w:rsid w:val="00303F12"/>
    <w:rsid w:val="00304062"/>
    <w:rsid w:val="0030407D"/>
    <w:rsid w:val="00304760"/>
    <w:rsid w:val="003047D2"/>
    <w:rsid w:val="003056A0"/>
    <w:rsid w:val="00305787"/>
    <w:rsid w:val="003057C7"/>
    <w:rsid w:val="00305CBE"/>
    <w:rsid w:val="00305DBA"/>
    <w:rsid w:val="00306458"/>
    <w:rsid w:val="00306D01"/>
    <w:rsid w:val="00307ABC"/>
    <w:rsid w:val="00310627"/>
    <w:rsid w:val="003111DF"/>
    <w:rsid w:val="0031170E"/>
    <w:rsid w:val="0031177F"/>
    <w:rsid w:val="0031194A"/>
    <w:rsid w:val="00311B2D"/>
    <w:rsid w:val="00311D87"/>
    <w:rsid w:val="0031224E"/>
    <w:rsid w:val="00312301"/>
    <w:rsid w:val="00312481"/>
    <w:rsid w:val="00312503"/>
    <w:rsid w:val="0031251F"/>
    <w:rsid w:val="0031274A"/>
    <w:rsid w:val="00313EC7"/>
    <w:rsid w:val="00313EE8"/>
    <w:rsid w:val="00314CA1"/>
    <w:rsid w:val="00314EFA"/>
    <w:rsid w:val="00315135"/>
    <w:rsid w:val="00315234"/>
    <w:rsid w:val="0031536E"/>
    <w:rsid w:val="00315590"/>
    <w:rsid w:val="0031572C"/>
    <w:rsid w:val="00315A4B"/>
    <w:rsid w:val="00315B37"/>
    <w:rsid w:val="003162E4"/>
    <w:rsid w:val="00316958"/>
    <w:rsid w:val="00316A0C"/>
    <w:rsid w:val="00316D04"/>
    <w:rsid w:val="00316F7B"/>
    <w:rsid w:val="00317903"/>
    <w:rsid w:val="00317E3B"/>
    <w:rsid w:val="00321A03"/>
    <w:rsid w:val="00321CE9"/>
    <w:rsid w:val="00321FEC"/>
    <w:rsid w:val="003238AE"/>
    <w:rsid w:val="00323C37"/>
    <w:rsid w:val="003246BA"/>
    <w:rsid w:val="003253CE"/>
    <w:rsid w:val="0032551F"/>
    <w:rsid w:val="00325587"/>
    <w:rsid w:val="00326C45"/>
    <w:rsid w:val="00326E26"/>
    <w:rsid w:val="00327806"/>
    <w:rsid w:val="00327BB8"/>
    <w:rsid w:val="003302D2"/>
    <w:rsid w:val="00331D16"/>
    <w:rsid w:val="00331EF0"/>
    <w:rsid w:val="00332A5F"/>
    <w:rsid w:val="00332F64"/>
    <w:rsid w:val="00333663"/>
    <w:rsid w:val="003339CD"/>
    <w:rsid w:val="00333BB0"/>
    <w:rsid w:val="00333BDA"/>
    <w:rsid w:val="00333C0C"/>
    <w:rsid w:val="00333D4D"/>
    <w:rsid w:val="0033488A"/>
    <w:rsid w:val="00334970"/>
    <w:rsid w:val="00335379"/>
    <w:rsid w:val="003362F8"/>
    <w:rsid w:val="00336362"/>
    <w:rsid w:val="0033641A"/>
    <w:rsid w:val="00336678"/>
    <w:rsid w:val="00336770"/>
    <w:rsid w:val="0033729D"/>
    <w:rsid w:val="00337BF0"/>
    <w:rsid w:val="00340C01"/>
    <w:rsid w:val="0034164B"/>
    <w:rsid w:val="00341AAE"/>
    <w:rsid w:val="00341FDD"/>
    <w:rsid w:val="00343632"/>
    <w:rsid w:val="003436BA"/>
    <w:rsid w:val="00344F8A"/>
    <w:rsid w:val="003453BE"/>
    <w:rsid w:val="00345735"/>
    <w:rsid w:val="003459E2"/>
    <w:rsid w:val="003462EE"/>
    <w:rsid w:val="00346978"/>
    <w:rsid w:val="00346AA6"/>
    <w:rsid w:val="00346EE1"/>
    <w:rsid w:val="003477F4"/>
    <w:rsid w:val="00347E6B"/>
    <w:rsid w:val="00347F5A"/>
    <w:rsid w:val="00350366"/>
    <w:rsid w:val="00350525"/>
    <w:rsid w:val="00350787"/>
    <w:rsid w:val="0035078B"/>
    <w:rsid w:val="00350AC7"/>
    <w:rsid w:val="0035125A"/>
    <w:rsid w:val="00351D60"/>
    <w:rsid w:val="00352085"/>
    <w:rsid w:val="003520B4"/>
    <w:rsid w:val="00352262"/>
    <w:rsid w:val="003528EA"/>
    <w:rsid w:val="003529F4"/>
    <w:rsid w:val="00352C90"/>
    <w:rsid w:val="00353018"/>
    <w:rsid w:val="00354D40"/>
    <w:rsid w:val="003552E6"/>
    <w:rsid w:val="00355712"/>
    <w:rsid w:val="003557C3"/>
    <w:rsid w:val="00355891"/>
    <w:rsid w:val="0035662F"/>
    <w:rsid w:val="00356630"/>
    <w:rsid w:val="00357B8F"/>
    <w:rsid w:val="0036059F"/>
    <w:rsid w:val="00361034"/>
    <w:rsid w:val="003611DF"/>
    <w:rsid w:val="00361472"/>
    <w:rsid w:val="00362352"/>
    <w:rsid w:val="003628B2"/>
    <w:rsid w:val="00362987"/>
    <w:rsid w:val="003629A6"/>
    <w:rsid w:val="00362C55"/>
    <w:rsid w:val="0036459E"/>
    <w:rsid w:val="00364B26"/>
    <w:rsid w:val="0036505F"/>
    <w:rsid w:val="00366618"/>
    <w:rsid w:val="00366797"/>
    <w:rsid w:val="003668F2"/>
    <w:rsid w:val="0036772B"/>
    <w:rsid w:val="00367D03"/>
    <w:rsid w:val="00367E7D"/>
    <w:rsid w:val="0037001F"/>
    <w:rsid w:val="00370331"/>
    <w:rsid w:val="0037080E"/>
    <w:rsid w:val="00370C10"/>
    <w:rsid w:val="00370E52"/>
    <w:rsid w:val="0037104F"/>
    <w:rsid w:val="0037114A"/>
    <w:rsid w:val="00371921"/>
    <w:rsid w:val="00371CC4"/>
    <w:rsid w:val="00371E50"/>
    <w:rsid w:val="003724C4"/>
    <w:rsid w:val="00372BA0"/>
    <w:rsid w:val="00372F27"/>
    <w:rsid w:val="003733CE"/>
    <w:rsid w:val="003736D5"/>
    <w:rsid w:val="00373F63"/>
    <w:rsid w:val="00373FF0"/>
    <w:rsid w:val="003749BC"/>
    <w:rsid w:val="00375045"/>
    <w:rsid w:val="003755FD"/>
    <w:rsid w:val="003756EA"/>
    <w:rsid w:val="00375AB4"/>
    <w:rsid w:val="00375AF2"/>
    <w:rsid w:val="00376063"/>
    <w:rsid w:val="00376170"/>
    <w:rsid w:val="00376C13"/>
    <w:rsid w:val="00376D50"/>
    <w:rsid w:val="00377287"/>
    <w:rsid w:val="003805D2"/>
    <w:rsid w:val="00380777"/>
    <w:rsid w:val="00381785"/>
    <w:rsid w:val="00381BDF"/>
    <w:rsid w:val="00382397"/>
    <w:rsid w:val="00382EED"/>
    <w:rsid w:val="003831D3"/>
    <w:rsid w:val="00383B63"/>
    <w:rsid w:val="003842A0"/>
    <w:rsid w:val="00384310"/>
    <w:rsid w:val="003849A2"/>
    <w:rsid w:val="00384B76"/>
    <w:rsid w:val="00385A39"/>
    <w:rsid w:val="00385B05"/>
    <w:rsid w:val="00385C64"/>
    <w:rsid w:val="00386D6E"/>
    <w:rsid w:val="00386FCE"/>
    <w:rsid w:val="00387248"/>
    <w:rsid w:val="003873EE"/>
    <w:rsid w:val="00387481"/>
    <w:rsid w:val="00387650"/>
    <w:rsid w:val="00387786"/>
    <w:rsid w:val="00387944"/>
    <w:rsid w:val="00387C3E"/>
    <w:rsid w:val="00387CAA"/>
    <w:rsid w:val="00387DC1"/>
    <w:rsid w:val="00387F67"/>
    <w:rsid w:val="00390231"/>
    <w:rsid w:val="00390768"/>
    <w:rsid w:val="003907D8"/>
    <w:rsid w:val="00390810"/>
    <w:rsid w:val="00390B52"/>
    <w:rsid w:val="00390D77"/>
    <w:rsid w:val="003910F9"/>
    <w:rsid w:val="00391115"/>
    <w:rsid w:val="0039130D"/>
    <w:rsid w:val="00391BE7"/>
    <w:rsid w:val="00392791"/>
    <w:rsid w:val="003928CC"/>
    <w:rsid w:val="00392C6A"/>
    <w:rsid w:val="00393183"/>
    <w:rsid w:val="0039341A"/>
    <w:rsid w:val="00393700"/>
    <w:rsid w:val="00393750"/>
    <w:rsid w:val="00394062"/>
    <w:rsid w:val="00396320"/>
    <w:rsid w:val="00396E6F"/>
    <w:rsid w:val="003973FF"/>
    <w:rsid w:val="00397439"/>
    <w:rsid w:val="003976BA"/>
    <w:rsid w:val="00397ACF"/>
    <w:rsid w:val="003A03B3"/>
    <w:rsid w:val="003A0DAD"/>
    <w:rsid w:val="003A0F1C"/>
    <w:rsid w:val="003A0FBF"/>
    <w:rsid w:val="003A10CB"/>
    <w:rsid w:val="003A13C4"/>
    <w:rsid w:val="003A1408"/>
    <w:rsid w:val="003A1AE3"/>
    <w:rsid w:val="003A213E"/>
    <w:rsid w:val="003A2B8A"/>
    <w:rsid w:val="003A2C4E"/>
    <w:rsid w:val="003A2FB2"/>
    <w:rsid w:val="003A366D"/>
    <w:rsid w:val="003A3863"/>
    <w:rsid w:val="003A3B4F"/>
    <w:rsid w:val="003A3B64"/>
    <w:rsid w:val="003A3F91"/>
    <w:rsid w:val="003A45BE"/>
    <w:rsid w:val="003A4A8D"/>
    <w:rsid w:val="003A4C72"/>
    <w:rsid w:val="003A507A"/>
    <w:rsid w:val="003A5798"/>
    <w:rsid w:val="003A58A7"/>
    <w:rsid w:val="003A64BE"/>
    <w:rsid w:val="003A650C"/>
    <w:rsid w:val="003A6BBE"/>
    <w:rsid w:val="003A70E3"/>
    <w:rsid w:val="003A7569"/>
    <w:rsid w:val="003A7911"/>
    <w:rsid w:val="003A7924"/>
    <w:rsid w:val="003A7B2F"/>
    <w:rsid w:val="003A7C96"/>
    <w:rsid w:val="003A7F3D"/>
    <w:rsid w:val="003B08BE"/>
    <w:rsid w:val="003B0BC0"/>
    <w:rsid w:val="003B10A3"/>
    <w:rsid w:val="003B1147"/>
    <w:rsid w:val="003B155F"/>
    <w:rsid w:val="003B1FD6"/>
    <w:rsid w:val="003B28A5"/>
    <w:rsid w:val="003B29D3"/>
    <w:rsid w:val="003B332E"/>
    <w:rsid w:val="003B3400"/>
    <w:rsid w:val="003B3C3A"/>
    <w:rsid w:val="003B40CA"/>
    <w:rsid w:val="003B4B4C"/>
    <w:rsid w:val="003B4E84"/>
    <w:rsid w:val="003B4F9B"/>
    <w:rsid w:val="003B5108"/>
    <w:rsid w:val="003B5927"/>
    <w:rsid w:val="003B5F1B"/>
    <w:rsid w:val="003B628B"/>
    <w:rsid w:val="003B65A1"/>
    <w:rsid w:val="003B6789"/>
    <w:rsid w:val="003B69F6"/>
    <w:rsid w:val="003B6FB8"/>
    <w:rsid w:val="003B6FD7"/>
    <w:rsid w:val="003B77B9"/>
    <w:rsid w:val="003B7D2A"/>
    <w:rsid w:val="003B7FD7"/>
    <w:rsid w:val="003C01B5"/>
    <w:rsid w:val="003C1242"/>
    <w:rsid w:val="003C1D1A"/>
    <w:rsid w:val="003C37A8"/>
    <w:rsid w:val="003C387D"/>
    <w:rsid w:val="003C3CCE"/>
    <w:rsid w:val="003C4697"/>
    <w:rsid w:val="003C48CB"/>
    <w:rsid w:val="003C497F"/>
    <w:rsid w:val="003C49D3"/>
    <w:rsid w:val="003C4BDF"/>
    <w:rsid w:val="003C5390"/>
    <w:rsid w:val="003C5783"/>
    <w:rsid w:val="003C5DF8"/>
    <w:rsid w:val="003C6103"/>
    <w:rsid w:val="003C6390"/>
    <w:rsid w:val="003C6477"/>
    <w:rsid w:val="003C6707"/>
    <w:rsid w:val="003C68A2"/>
    <w:rsid w:val="003C69E7"/>
    <w:rsid w:val="003C69EF"/>
    <w:rsid w:val="003C6C92"/>
    <w:rsid w:val="003C7869"/>
    <w:rsid w:val="003C7A21"/>
    <w:rsid w:val="003C7AC4"/>
    <w:rsid w:val="003D024C"/>
    <w:rsid w:val="003D1449"/>
    <w:rsid w:val="003D165E"/>
    <w:rsid w:val="003D1C45"/>
    <w:rsid w:val="003D2122"/>
    <w:rsid w:val="003D26B9"/>
    <w:rsid w:val="003D2919"/>
    <w:rsid w:val="003D2C46"/>
    <w:rsid w:val="003D4322"/>
    <w:rsid w:val="003D43BB"/>
    <w:rsid w:val="003D4471"/>
    <w:rsid w:val="003D447C"/>
    <w:rsid w:val="003D581D"/>
    <w:rsid w:val="003D6123"/>
    <w:rsid w:val="003D672E"/>
    <w:rsid w:val="003D7EA9"/>
    <w:rsid w:val="003E02DB"/>
    <w:rsid w:val="003E1649"/>
    <w:rsid w:val="003E227D"/>
    <w:rsid w:val="003E2933"/>
    <w:rsid w:val="003E2939"/>
    <w:rsid w:val="003E2A20"/>
    <w:rsid w:val="003E2CBD"/>
    <w:rsid w:val="003E2E1B"/>
    <w:rsid w:val="003E3548"/>
    <w:rsid w:val="003E367E"/>
    <w:rsid w:val="003E3AC6"/>
    <w:rsid w:val="003E3F8C"/>
    <w:rsid w:val="003E4368"/>
    <w:rsid w:val="003E47F6"/>
    <w:rsid w:val="003E5B08"/>
    <w:rsid w:val="003E5DE6"/>
    <w:rsid w:val="003E617B"/>
    <w:rsid w:val="003E6683"/>
    <w:rsid w:val="003E6874"/>
    <w:rsid w:val="003E6C17"/>
    <w:rsid w:val="003E6ECC"/>
    <w:rsid w:val="003E74FE"/>
    <w:rsid w:val="003E7D69"/>
    <w:rsid w:val="003E7DC9"/>
    <w:rsid w:val="003F0B55"/>
    <w:rsid w:val="003F0CCD"/>
    <w:rsid w:val="003F1313"/>
    <w:rsid w:val="003F1400"/>
    <w:rsid w:val="003F1B1E"/>
    <w:rsid w:val="003F1DE6"/>
    <w:rsid w:val="003F2254"/>
    <w:rsid w:val="003F2753"/>
    <w:rsid w:val="003F2880"/>
    <w:rsid w:val="003F2BDF"/>
    <w:rsid w:val="003F370A"/>
    <w:rsid w:val="003F4069"/>
    <w:rsid w:val="003F4BA7"/>
    <w:rsid w:val="003F546D"/>
    <w:rsid w:val="003F5C3C"/>
    <w:rsid w:val="003F64A8"/>
    <w:rsid w:val="003F690E"/>
    <w:rsid w:val="003F6F07"/>
    <w:rsid w:val="003F70E4"/>
    <w:rsid w:val="003F727E"/>
    <w:rsid w:val="003F763B"/>
    <w:rsid w:val="003F786F"/>
    <w:rsid w:val="004003A3"/>
    <w:rsid w:val="004007AA"/>
    <w:rsid w:val="00400C90"/>
    <w:rsid w:val="00401470"/>
    <w:rsid w:val="0040178C"/>
    <w:rsid w:val="004018D0"/>
    <w:rsid w:val="004018FD"/>
    <w:rsid w:val="00401B24"/>
    <w:rsid w:val="0040282C"/>
    <w:rsid w:val="00402CAB"/>
    <w:rsid w:val="004030A1"/>
    <w:rsid w:val="0040310D"/>
    <w:rsid w:val="004031BB"/>
    <w:rsid w:val="00403ED2"/>
    <w:rsid w:val="004042B0"/>
    <w:rsid w:val="004044EE"/>
    <w:rsid w:val="004046AE"/>
    <w:rsid w:val="004047D5"/>
    <w:rsid w:val="00405EB2"/>
    <w:rsid w:val="004060E4"/>
    <w:rsid w:val="00406947"/>
    <w:rsid w:val="00406E24"/>
    <w:rsid w:val="004071F6"/>
    <w:rsid w:val="00407CF2"/>
    <w:rsid w:val="004103EC"/>
    <w:rsid w:val="00411019"/>
    <w:rsid w:val="00411262"/>
    <w:rsid w:val="00411C4C"/>
    <w:rsid w:val="00411F35"/>
    <w:rsid w:val="00412725"/>
    <w:rsid w:val="00412814"/>
    <w:rsid w:val="004134CA"/>
    <w:rsid w:val="0041497A"/>
    <w:rsid w:val="00415417"/>
    <w:rsid w:val="004154AB"/>
    <w:rsid w:val="00415579"/>
    <w:rsid w:val="004155DD"/>
    <w:rsid w:val="00415F7A"/>
    <w:rsid w:val="00416929"/>
    <w:rsid w:val="004176BE"/>
    <w:rsid w:val="00417F99"/>
    <w:rsid w:val="004201FE"/>
    <w:rsid w:val="00420267"/>
    <w:rsid w:val="00420284"/>
    <w:rsid w:val="00420838"/>
    <w:rsid w:val="00421538"/>
    <w:rsid w:val="0042174A"/>
    <w:rsid w:val="00421935"/>
    <w:rsid w:val="00421F13"/>
    <w:rsid w:val="0042235B"/>
    <w:rsid w:val="00422656"/>
    <w:rsid w:val="00422676"/>
    <w:rsid w:val="00422AFD"/>
    <w:rsid w:val="004237CD"/>
    <w:rsid w:val="004239B4"/>
    <w:rsid w:val="0042468D"/>
    <w:rsid w:val="004247BD"/>
    <w:rsid w:val="004247F5"/>
    <w:rsid w:val="00424E62"/>
    <w:rsid w:val="00425787"/>
    <w:rsid w:val="00425A27"/>
    <w:rsid w:val="00426370"/>
    <w:rsid w:val="004268EB"/>
    <w:rsid w:val="004271C8"/>
    <w:rsid w:val="00427EAD"/>
    <w:rsid w:val="0043002B"/>
    <w:rsid w:val="00430387"/>
    <w:rsid w:val="00430975"/>
    <w:rsid w:val="0043130A"/>
    <w:rsid w:val="004314B7"/>
    <w:rsid w:val="004321D5"/>
    <w:rsid w:val="004326C9"/>
    <w:rsid w:val="0043283E"/>
    <w:rsid w:val="00432860"/>
    <w:rsid w:val="00433401"/>
    <w:rsid w:val="00434773"/>
    <w:rsid w:val="004349CD"/>
    <w:rsid w:val="00434A5C"/>
    <w:rsid w:val="00435BFB"/>
    <w:rsid w:val="00435ED4"/>
    <w:rsid w:val="00435F55"/>
    <w:rsid w:val="00437621"/>
    <w:rsid w:val="004376AF"/>
    <w:rsid w:val="00437799"/>
    <w:rsid w:val="004379B9"/>
    <w:rsid w:val="00440339"/>
    <w:rsid w:val="0044183C"/>
    <w:rsid w:val="00441B9C"/>
    <w:rsid w:val="004430D2"/>
    <w:rsid w:val="0044366C"/>
    <w:rsid w:val="0044403E"/>
    <w:rsid w:val="00444C4B"/>
    <w:rsid w:val="00444E3E"/>
    <w:rsid w:val="004452ED"/>
    <w:rsid w:val="00445E87"/>
    <w:rsid w:val="004462B8"/>
    <w:rsid w:val="00446BED"/>
    <w:rsid w:val="00446FD4"/>
    <w:rsid w:val="00447050"/>
    <w:rsid w:val="00450501"/>
    <w:rsid w:val="00450A52"/>
    <w:rsid w:val="004517C4"/>
    <w:rsid w:val="00451821"/>
    <w:rsid w:val="00451C72"/>
    <w:rsid w:val="00452597"/>
    <w:rsid w:val="004528DE"/>
    <w:rsid w:val="00452A26"/>
    <w:rsid w:val="00452EC3"/>
    <w:rsid w:val="0045396D"/>
    <w:rsid w:val="004540A6"/>
    <w:rsid w:val="004543CA"/>
    <w:rsid w:val="004548F0"/>
    <w:rsid w:val="0045516F"/>
    <w:rsid w:val="00455879"/>
    <w:rsid w:val="00455EB5"/>
    <w:rsid w:val="00456058"/>
    <w:rsid w:val="00456086"/>
    <w:rsid w:val="00457397"/>
    <w:rsid w:val="00457858"/>
    <w:rsid w:val="004579CB"/>
    <w:rsid w:val="00460D7C"/>
    <w:rsid w:val="00461DE6"/>
    <w:rsid w:val="004638BD"/>
    <w:rsid w:val="00463CDA"/>
    <w:rsid w:val="00463D32"/>
    <w:rsid w:val="004649C2"/>
    <w:rsid w:val="00464A37"/>
    <w:rsid w:val="0046517F"/>
    <w:rsid w:val="004651F6"/>
    <w:rsid w:val="0046648E"/>
    <w:rsid w:val="00466958"/>
    <w:rsid w:val="00466C5E"/>
    <w:rsid w:val="00466FCA"/>
    <w:rsid w:val="004679B7"/>
    <w:rsid w:val="00467A10"/>
    <w:rsid w:val="0047091B"/>
    <w:rsid w:val="00470A4D"/>
    <w:rsid w:val="00470CDF"/>
    <w:rsid w:val="00470D3F"/>
    <w:rsid w:val="00471297"/>
    <w:rsid w:val="004717A6"/>
    <w:rsid w:val="00471882"/>
    <w:rsid w:val="00471B07"/>
    <w:rsid w:val="00471C03"/>
    <w:rsid w:val="0047289C"/>
    <w:rsid w:val="0047308C"/>
    <w:rsid w:val="00473168"/>
    <w:rsid w:val="004733B3"/>
    <w:rsid w:val="00473DA8"/>
    <w:rsid w:val="004741D2"/>
    <w:rsid w:val="0047493D"/>
    <w:rsid w:val="0047608B"/>
    <w:rsid w:val="004761DF"/>
    <w:rsid w:val="00477599"/>
    <w:rsid w:val="00477D05"/>
    <w:rsid w:val="00480150"/>
    <w:rsid w:val="00480463"/>
    <w:rsid w:val="0048068E"/>
    <w:rsid w:val="00480BB8"/>
    <w:rsid w:val="00480D55"/>
    <w:rsid w:val="00481AE1"/>
    <w:rsid w:val="00481BC5"/>
    <w:rsid w:val="00481E20"/>
    <w:rsid w:val="00481F9F"/>
    <w:rsid w:val="004821B8"/>
    <w:rsid w:val="00483558"/>
    <w:rsid w:val="00483C8A"/>
    <w:rsid w:val="00483E90"/>
    <w:rsid w:val="00483FFF"/>
    <w:rsid w:val="00484003"/>
    <w:rsid w:val="0048480D"/>
    <w:rsid w:val="00484A67"/>
    <w:rsid w:val="00484C99"/>
    <w:rsid w:val="00484F7D"/>
    <w:rsid w:val="0048593C"/>
    <w:rsid w:val="00485B53"/>
    <w:rsid w:val="00486031"/>
    <w:rsid w:val="00486339"/>
    <w:rsid w:val="0048658A"/>
    <w:rsid w:val="00487072"/>
    <w:rsid w:val="004871D7"/>
    <w:rsid w:val="0048794A"/>
    <w:rsid w:val="00487A62"/>
    <w:rsid w:val="00487A95"/>
    <w:rsid w:val="0049009C"/>
    <w:rsid w:val="00490124"/>
    <w:rsid w:val="00490342"/>
    <w:rsid w:val="00490BA5"/>
    <w:rsid w:val="00491C8A"/>
    <w:rsid w:val="0049247D"/>
    <w:rsid w:val="00492686"/>
    <w:rsid w:val="00492A0B"/>
    <w:rsid w:val="00492BBA"/>
    <w:rsid w:val="00493120"/>
    <w:rsid w:val="00493D67"/>
    <w:rsid w:val="00493FDF"/>
    <w:rsid w:val="00494331"/>
    <w:rsid w:val="0049464D"/>
    <w:rsid w:val="00494676"/>
    <w:rsid w:val="00494B8F"/>
    <w:rsid w:val="004954F0"/>
    <w:rsid w:val="004957D4"/>
    <w:rsid w:val="00495CFE"/>
    <w:rsid w:val="00495E30"/>
    <w:rsid w:val="00496425"/>
    <w:rsid w:val="00496DB6"/>
    <w:rsid w:val="00497024"/>
    <w:rsid w:val="00497150"/>
    <w:rsid w:val="00497203"/>
    <w:rsid w:val="004974F3"/>
    <w:rsid w:val="004A01A1"/>
    <w:rsid w:val="004A082B"/>
    <w:rsid w:val="004A09FD"/>
    <w:rsid w:val="004A0C6F"/>
    <w:rsid w:val="004A0F59"/>
    <w:rsid w:val="004A10A3"/>
    <w:rsid w:val="004A1698"/>
    <w:rsid w:val="004A3ECC"/>
    <w:rsid w:val="004A4084"/>
    <w:rsid w:val="004A4BB5"/>
    <w:rsid w:val="004A4C84"/>
    <w:rsid w:val="004A50FA"/>
    <w:rsid w:val="004A5230"/>
    <w:rsid w:val="004A52ED"/>
    <w:rsid w:val="004A5437"/>
    <w:rsid w:val="004A5521"/>
    <w:rsid w:val="004A55F5"/>
    <w:rsid w:val="004A5F7C"/>
    <w:rsid w:val="004A6622"/>
    <w:rsid w:val="004A6C7F"/>
    <w:rsid w:val="004A7B63"/>
    <w:rsid w:val="004B036D"/>
    <w:rsid w:val="004B0E19"/>
    <w:rsid w:val="004B0F3A"/>
    <w:rsid w:val="004B191E"/>
    <w:rsid w:val="004B19D3"/>
    <w:rsid w:val="004B212B"/>
    <w:rsid w:val="004B25AA"/>
    <w:rsid w:val="004B28CC"/>
    <w:rsid w:val="004B28D4"/>
    <w:rsid w:val="004B2A3C"/>
    <w:rsid w:val="004B3049"/>
    <w:rsid w:val="004B3225"/>
    <w:rsid w:val="004B3383"/>
    <w:rsid w:val="004B3625"/>
    <w:rsid w:val="004B38D2"/>
    <w:rsid w:val="004B391F"/>
    <w:rsid w:val="004B4883"/>
    <w:rsid w:val="004B5E35"/>
    <w:rsid w:val="004B5EC5"/>
    <w:rsid w:val="004B60A6"/>
    <w:rsid w:val="004B62F5"/>
    <w:rsid w:val="004B6519"/>
    <w:rsid w:val="004B6575"/>
    <w:rsid w:val="004B6F89"/>
    <w:rsid w:val="004B772A"/>
    <w:rsid w:val="004B78FE"/>
    <w:rsid w:val="004B7E8D"/>
    <w:rsid w:val="004C04A1"/>
    <w:rsid w:val="004C1856"/>
    <w:rsid w:val="004C19D4"/>
    <w:rsid w:val="004C1A7F"/>
    <w:rsid w:val="004C22C0"/>
    <w:rsid w:val="004C3133"/>
    <w:rsid w:val="004C3715"/>
    <w:rsid w:val="004C3AAC"/>
    <w:rsid w:val="004C3CBC"/>
    <w:rsid w:val="004C3D21"/>
    <w:rsid w:val="004C3DF4"/>
    <w:rsid w:val="004C4CF0"/>
    <w:rsid w:val="004C4ECB"/>
    <w:rsid w:val="004C5057"/>
    <w:rsid w:val="004C524A"/>
    <w:rsid w:val="004C52E9"/>
    <w:rsid w:val="004C68CE"/>
    <w:rsid w:val="004C69EF"/>
    <w:rsid w:val="004C6E83"/>
    <w:rsid w:val="004C6EA2"/>
    <w:rsid w:val="004C6F2F"/>
    <w:rsid w:val="004C7458"/>
    <w:rsid w:val="004C748F"/>
    <w:rsid w:val="004C7578"/>
    <w:rsid w:val="004C7D2E"/>
    <w:rsid w:val="004D019C"/>
    <w:rsid w:val="004D0841"/>
    <w:rsid w:val="004D179C"/>
    <w:rsid w:val="004D194F"/>
    <w:rsid w:val="004D1A04"/>
    <w:rsid w:val="004D1EA3"/>
    <w:rsid w:val="004D261F"/>
    <w:rsid w:val="004D27ED"/>
    <w:rsid w:val="004D2C14"/>
    <w:rsid w:val="004D3010"/>
    <w:rsid w:val="004D330C"/>
    <w:rsid w:val="004D38A2"/>
    <w:rsid w:val="004D49EC"/>
    <w:rsid w:val="004D4B81"/>
    <w:rsid w:val="004D609C"/>
    <w:rsid w:val="004D663C"/>
    <w:rsid w:val="004D69E0"/>
    <w:rsid w:val="004D6C4F"/>
    <w:rsid w:val="004D7062"/>
    <w:rsid w:val="004E038D"/>
    <w:rsid w:val="004E05DB"/>
    <w:rsid w:val="004E1317"/>
    <w:rsid w:val="004E19AA"/>
    <w:rsid w:val="004E2555"/>
    <w:rsid w:val="004E2595"/>
    <w:rsid w:val="004E277F"/>
    <w:rsid w:val="004E2833"/>
    <w:rsid w:val="004E2901"/>
    <w:rsid w:val="004E30AE"/>
    <w:rsid w:val="004E32D2"/>
    <w:rsid w:val="004E33E9"/>
    <w:rsid w:val="004E3848"/>
    <w:rsid w:val="004E39F7"/>
    <w:rsid w:val="004E3E4F"/>
    <w:rsid w:val="004E42D1"/>
    <w:rsid w:val="004E438D"/>
    <w:rsid w:val="004E5A6D"/>
    <w:rsid w:val="004E5A83"/>
    <w:rsid w:val="004E5EEB"/>
    <w:rsid w:val="004E6D6C"/>
    <w:rsid w:val="004E754C"/>
    <w:rsid w:val="004E773C"/>
    <w:rsid w:val="004E7B87"/>
    <w:rsid w:val="004F090D"/>
    <w:rsid w:val="004F101C"/>
    <w:rsid w:val="004F1CE3"/>
    <w:rsid w:val="004F238E"/>
    <w:rsid w:val="004F29E3"/>
    <w:rsid w:val="004F2C1D"/>
    <w:rsid w:val="004F2D33"/>
    <w:rsid w:val="004F33B8"/>
    <w:rsid w:val="004F36D4"/>
    <w:rsid w:val="004F3D02"/>
    <w:rsid w:val="004F4745"/>
    <w:rsid w:val="004F6033"/>
    <w:rsid w:val="004F6ADA"/>
    <w:rsid w:val="004F7246"/>
    <w:rsid w:val="004F7940"/>
    <w:rsid w:val="004F7DC1"/>
    <w:rsid w:val="00500656"/>
    <w:rsid w:val="00500C7D"/>
    <w:rsid w:val="00500CA2"/>
    <w:rsid w:val="0050133D"/>
    <w:rsid w:val="00501394"/>
    <w:rsid w:val="00501A11"/>
    <w:rsid w:val="00501DA5"/>
    <w:rsid w:val="0050238F"/>
    <w:rsid w:val="005028ED"/>
    <w:rsid w:val="00502F78"/>
    <w:rsid w:val="005036C6"/>
    <w:rsid w:val="00503B92"/>
    <w:rsid w:val="005044A0"/>
    <w:rsid w:val="00504E97"/>
    <w:rsid w:val="005051CD"/>
    <w:rsid w:val="005053BA"/>
    <w:rsid w:val="005068FE"/>
    <w:rsid w:val="00506E07"/>
    <w:rsid w:val="00507E9E"/>
    <w:rsid w:val="00510038"/>
    <w:rsid w:val="0051031F"/>
    <w:rsid w:val="00510D9E"/>
    <w:rsid w:val="005113C3"/>
    <w:rsid w:val="005115D3"/>
    <w:rsid w:val="005119A3"/>
    <w:rsid w:val="0051283C"/>
    <w:rsid w:val="005128E0"/>
    <w:rsid w:val="00513B49"/>
    <w:rsid w:val="00513CBA"/>
    <w:rsid w:val="0051408B"/>
    <w:rsid w:val="0051469E"/>
    <w:rsid w:val="00514831"/>
    <w:rsid w:val="00514D16"/>
    <w:rsid w:val="00514DA8"/>
    <w:rsid w:val="00514FB4"/>
    <w:rsid w:val="00515C49"/>
    <w:rsid w:val="005160F9"/>
    <w:rsid w:val="00516C5A"/>
    <w:rsid w:val="005171B4"/>
    <w:rsid w:val="00517EF9"/>
    <w:rsid w:val="00517FF5"/>
    <w:rsid w:val="005200A0"/>
    <w:rsid w:val="0052053A"/>
    <w:rsid w:val="00520807"/>
    <w:rsid w:val="005208AA"/>
    <w:rsid w:val="005216A5"/>
    <w:rsid w:val="00521ACA"/>
    <w:rsid w:val="00521C4B"/>
    <w:rsid w:val="00522E7F"/>
    <w:rsid w:val="00522F0C"/>
    <w:rsid w:val="00523E73"/>
    <w:rsid w:val="005240A0"/>
    <w:rsid w:val="00524476"/>
    <w:rsid w:val="005247B4"/>
    <w:rsid w:val="00524880"/>
    <w:rsid w:val="005248D9"/>
    <w:rsid w:val="00524C10"/>
    <w:rsid w:val="00525572"/>
    <w:rsid w:val="00525C8C"/>
    <w:rsid w:val="00526B54"/>
    <w:rsid w:val="005273FC"/>
    <w:rsid w:val="005278EF"/>
    <w:rsid w:val="00530E23"/>
    <w:rsid w:val="00531549"/>
    <w:rsid w:val="005316FB"/>
    <w:rsid w:val="00531DFB"/>
    <w:rsid w:val="005323D7"/>
    <w:rsid w:val="00532819"/>
    <w:rsid w:val="00532FDF"/>
    <w:rsid w:val="0053313B"/>
    <w:rsid w:val="00533ADB"/>
    <w:rsid w:val="00533D59"/>
    <w:rsid w:val="00534C96"/>
    <w:rsid w:val="005353E8"/>
    <w:rsid w:val="00536094"/>
    <w:rsid w:val="0053619C"/>
    <w:rsid w:val="00536444"/>
    <w:rsid w:val="005366EE"/>
    <w:rsid w:val="00536945"/>
    <w:rsid w:val="00536B76"/>
    <w:rsid w:val="0053741D"/>
    <w:rsid w:val="00537636"/>
    <w:rsid w:val="005378AB"/>
    <w:rsid w:val="005378E7"/>
    <w:rsid w:val="00537A29"/>
    <w:rsid w:val="00540990"/>
    <w:rsid w:val="00540DFE"/>
    <w:rsid w:val="00540EF8"/>
    <w:rsid w:val="00540F08"/>
    <w:rsid w:val="00541112"/>
    <w:rsid w:val="005412C4"/>
    <w:rsid w:val="005412D2"/>
    <w:rsid w:val="00541B62"/>
    <w:rsid w:val="00541D3E"/>
    <w:rsid w:val="00543FF6"/>
    <w:rsid w:val="00544F42"/>
    <w:rsid w:val="00545461"/>
    <w:rsid w:val="0054587E"/>
    <w:rsid w:val="005460BE"/>
    <w:rsid w:val="00546AAA"/>
    <w:rsid w:val="005471D0"/>
    <w:rsid w:val="00547BC0"/>
    <w:rsid w:val="00547EEA"/>
    <w:rsid w:val="00547FA1"/>
    <w:rsid w:val="00550015"/>
    <w:rsid w:val="0055055E"/>
    <w:rsid w:val="00551354"/>
    <w:rsid w:val="00551960"/>
    <w:rsid w:val="00551A92"/>
    <w:rsid w:val="005522E8"/>
    <w:rsid w:val="00552D51"/>
    <w:rsid w:val="0055344C"/>
    <w:rsid w:val="00554119"/>
    <w:rsid w:val="005541BA"/>
    <w:rsid w:val="005544FE"/>
    <w:rsid w:val="00554559"/>
    <w:rsid w:val="00554F2C"/>
    <w:rsid w:val="00554FFF"/>
    <w:rsid w:val="005555A4"/>
    <w:rsid w:val="00555EBF"/>
    <w:rsid w:val="00556261"/>
    <w:rsid w:val="00556514"/>
    <w:rsid w:val="00556747"/>
    <w:rsid w:val="0055683A"/>
    <w:rsid w:val="00557B0A"/>
    <w:rsid w:val="00560739"/>
    <w:rsid w:val="00560774"/>
    <w:rsid w:val="0056094D"/>
    <w:rsid w:val="00560A91"/>
    <w:rsid w:val="00561219"/>
    <w:rsid w:val="00561573"/>
    <w:rsid w:val="005617FA"/>
    <w:rsid w:val="005622B1"/>
    <w:rsid w:val="00562431"/>
    <w:rsid w:val="0056258A"/>
    <w:rsid w:val="00562E5D"/>
    <w:rsid w:val="00563841"/>
    <w:rsid w:val="00563B34"/>
    <w:rsid w:val="00563EC2"/>
    <w:rsid w:val="00564020"/>
    <w:rsid w:val="005658AB"/>
    <w:rsid w:val="00565F9E"/>
    <w:rsid w:val="00565FB6"/>
    <w:rsid w:val="005661FD"/>
    <w:rsid w:val="00566455"/>
    <w:rsid w:val="00567620"/>
    <w:rsid w:val="0056787D"/>
    <w:rsid w:val="00567D68"/>
    <w:rsid w:val="0057087F"/>
    <w:rsid w:val="00570CED"/>
    <w:rsid w:val="00571090"/>
    <w:rsid w:val="005713F9"/>
    <w:rsid w:val="005717B2"/>
    <w:rsid w:val="00571B53"/>
    <w:rsid w:val="00571C02"/>
    <w:rsid w:val="00571C1E"/>
    <w:rsid w:val="00571D3D"/>
    <w:rsid w:val="00571EDE"/>
    <w:rsid w:val="00572624"/>
    <w:rsid w:val="00572957"/>
    <w:rsid w:val="00572A05"/>
    <w:rsid w:val="00573523"/>
    <w:rsid w:val="00573EB6"/>
    <w:rsid w:val="00574126"/>
    <w:rsid w:val="0057490D"/>
    <w:rsid w:val="0057538E"/>
    <w:rsid w:val="00575476"/>
    <w:rsid w:val="005754F3"/>
    <w:rsid w:val="00575D93"/>
    <w:rsid w:val="00576688"/>
    <w:rsid w:val="00577944"/>
    <w:rsid w:val="00580121"/>
    <w:rsid w:val="00581B2F"/>
    <w:rsid w:val="00582394"/>
    <w:rsid w:val="00582B90"/>
    <w:rsid w:val="00583104"/>
    <w:rsid w:val="005832B4"/>
    <w:rsid w:val="005832FB"/>
    <w:rsid w:val="0058361D"/>
    <w:rsid w:val="005839ED"/>
    <w:rsid w:val="0058460D"/>
    <w:rsid w:val="00584B64"/>
    <w:rsid w:val="00585234"/>
    <w:rsid w:val="005859BB"/>
    <w:rsid w:val="00585C90"/>
    <w:rsid w:val="00586291"/>
    <w:rsid w:val="0058665E"/>
    <w:rsid w:val="00586CAE"/>
    <w:rsid w:val="00587418"/>
    <w:rsid w:val="0058776C"/>
    <w:rsid w:val="00587D73"/>
    <w:rsid w:val="00587FD6"/>
    <w:rsid w:val="00590166"/>
    <w:rsid w:val="00590271"/>
    <w:rsid w:val="0059064D"/>
    <w:rsid w:val="00590A37"/>
    <w:rsid w:val="0059206E"/>
    <w:rsid w:val="00592354"/>
    <w:rsid w:val="0059272E"/>
    <w:rsid w:val="00592B58"/>
    <w:rsid w:val="00592C8B"/>
    <w:rsid w:val="00592C9A"/>
    <w:rsid w:val="005931EC"/>
    <w:rsid w:val="00593965"/>
    <w:rsid w:val="005939D5"/>
    <w:rsid w:val="00594934"/>
    <w:rsid w:val="00595095"/>
    <w:rsid w:val="0059512C"/>
    <w:rsid w:val="00595C98"/>
    <w:rsid w:val="00595D77"/>
    <w:rsid w:val="00596636"/>
    <w:rsid w:val="00596C26"/>
    <w:rsid w:val="0059744B"/>
    <w:rsid w:val="00597D02"/>
    <w:rsid w:val="00597E6C"/>
    <w:rsid w:val="005A0646"/>
    <w:rsid w:val="005A06A6"/>
    <w:rsid w:val="005A0C17"/>
    <w:rsid w:val="005A1656"/>
    <w:rsid w:val="005A1BD0"/>
    <w:rsid w:val="005A1F9F"/>
    <w:rsid w:val="005A2398"/>
    <w:rsid w:val="005A2BB9"/>
    <w:rsid w:val="005A36BF"/>
    <w:rsid w:val="005A396E"/>
    <w:rsid w:val="005A485E"/>
    <w:rsid w:val="005A497B"/>
    <w:rsid w:val="005A4D40"/>
    <w:rsid w:val="005A4E93"/>
    <w:rsid w:val="005A5405"/>
    <w:rsid w:val="005A569E"/>
    <w:rsid w:val="005A59B3"/>
    <w:rsid w:val="005A5FF3"/>
    <w:rsid w:val="005A6121"/>
    <w:rsid w:val="005A6189"/>
    <w:rsid w:val="005A6870"/>
    <w:rsid w:val="005A6EC0"/>
    <w:rsid w:val="005A6ECA"/>
    <w:rsid w:val="005A73B2"/>
    <w:rsid w:val="005A775B"/>
    <w:rsid w:val="005A7F4D"/>
    <w:rsid w:val="005B0723"/>
    <w:rsid w:val="005B136E"/>
    <w:rsid w:val="005B13CE"/>
    <w:rsid w:val="005B22AA"/>
    <w:rsid w:val="005B23E8"/>
    <w:rsid w:val="005B26F5"/>
    <w:rsid w:val="005B27B9"/>
    <w:rsid w:val="005B36BB"/>
    <w:rsid w:val="005B38F0"/>
    <w:rsid w:val="005B3CFF"/>
    <w:rsid w:val="005B449E"/>
    <w:rsid w:val="005B451D"/>
    <w:rsid w:val="005B483B"/>
    <w:rsid w:val="005B4B23"/>
    <w:rsid w:val="005B4EA7"/>
    <w:rsid w:val="005B5082"/>
    <w:rsid w:val="005B5A53"/>
    <w:rsid w:val="005B6290"/>
    <w:rsid w:val="005B6698"/>
    <w:rsid w:val="005B6726"/>
    <w:rsid w:val="005B672A"/>
    <w:rsid w:val="005B6776"/>
    <w:rsid w:val="005B7284"/>
    <w:rsid w:val="005B73F5"/>
    <w:rsid w:val="005B74DC"/>
    <w:rsid w:val="005B7839"/>
    <w:rsid w:val="005B7DD4"/>
    <w:rsid w:val="005C05E8"/>
    <w:rsid w:val="005C0C83"/>
    <w:rsid w:val="005C18FF"/>
    <w:rsid w:val="005C1CD8"/>
    <w:rsid w:val="005C1F59"/>
    <w:rsid w:val="005C23E7"/>
    <w:rsid w:val="005C254E"/>
    <w:rsid w:val="005C37DF"/>
    <w:rsid w:val="005C3F0B"/>
    <w:rsid w:val="005C412C"/>
    <w:rsid w:val="005C4298"/>
    <w:rsid w:val="005C45DF"/>
    <w:rsid w:val="005C46D3"/>
    <w:rsid w:val="005C4903"/>
    <w:rsid w:val="005C4D69"/>
    <w:rsid w:val="005C67D2"/>
    <w:rsid w:val="005C6E64"/>
    <w:rsid w:val="005C713C"/>
    <w:rsid w:val="005C7268"/>
    <w:rsid w:val="005C75F1"/>
    <w:rsid w:val="005C780E"/>
    <w:rsid w:val="005C786A"/>
    <w:rsid w:val="005C7C22"/>
    <w:rsid w:val="005C7C60"/>
    <w:rsid w:val="005C7C88"/>
    <w:rsid w:val="005D016A"/>
    <w:rsid w:val="005D0CCB"/>
    <w:rsid w:val="005D105C"/>
    <w:rsid w:val="005D1A47"/>
    <w:rsid w:val="005D1D45"/>
    <w:rsid w:val="005D1F65"/>
    <w:rsid w:val="005D2745"/>
    <w:rsid w:val="005D28BE"/>
    <w:rsid w:val="005D2B25"/>
    <w:rsid w:val="005D3F42"/>
    <w:rsid w:val="005D4354"/>
    <w:rsid w:val="005D4E6F"/>
    <w:rsid w:val="005D685E"/>
    <w:rsid w:val="005D6AF9"/>
    <w:rsid w:val="005D6D52"/>
    <w:rsid w:val="005D6EBE"/>
    <w:rsid w:val="005D7479"/>
    <w:rsid w:val="005D7634"/>
    <w:rsid w:val="005E04C2"/>
    <w:rsid w:val="005E058F"/>
    <w:rsid w:val="005E05E6"/>
    <w:rsid w:val="005E0B0A"/>
    <w:rsid w:val="005E0C2C"/>
    <w:rsid w:val="005E0E36"/>
    <w:rsid w:val="005E1704"/>
    <w:rsid w:val="005E1A01"/>
    <w:rsid w:val="005E2567"/>
    <w:rsid w:val="005E25BE"/>
    <w:rsid w:val="005E2C97"/>
    <w:rsid w:val="005E31DE"/>
    <w:rsid w:val="005E3370"/>
    <w:rsid w:val="005E3824"/>
    <w:rsid w:val="005E38E5"/>
    <w:rsid w:val="005E3B2E"/>
    <w:rsid w:val="005E3FAE"/>
    <w:rsid w:val="005E4507"/>
    <w:rsid w:val="005E54D8"/>
    <w:rsid w:val="005E59CA"/>
    <w:rsid w:val="005E5F9E"/>
    <w:rsid w:val="005E7231"/>
    <w:rsid w:val="005E7495"/>
    <w:rsid w:val="005F0200"/>
    <w:rsid w:val="005F0211"/>
    <w:rsid w:val="005F0AA3"/>
    <w:rsid w:val="005F1FE2"/>
    <w:rsid w:val="005F2C88"/>
    <w:rsid w:val="005F31BD"/>
    <w:rsid w:val="005F3379"/>
    <w:rsid w:val="005F3A4F"/>
    <w:rsid w:val="005F4070"/>
    <w:rsid w:val="005F4E56"/>
    <w:rsid w:val="005F5834"/>
    <w:rsid w:val="005F60DF"/>
    <w:rsid w:val="005F631E"/>
    <w:rsid w:val="005F67C1"/>
    <w:rsid w:val="005F6AAE"/>
    <w:rsid w:val="005F6BE0"/>
    <w:rsid w:val="005F6D40"/>
    <w:rsid w:val="005F6EE4"/>
    <w:rsid w:val="005F7036"/>
    <w:rsid w:val="005F7707"/>
    <w:rsid w:val="005F7D93"/>
    <w:rsid w:val="005F7E77"/>
    <w:rsid w:val="00600404"/>
    <w:rsid w:val="0060043C"/>
    <w:rsid w:val="006012AD"/>
    <w:rsid w:val="00601685"/>
    <w:rsid w:val="0060199B"/>
    <w:rsid w:val="00601B53"/>
    <w:rsid w:val="00601D28"/>
    <w:rsid w:val="006021DD"/>
    <w:rsid w:val="006033A7"/>
    <w:rsid w:val="006038AA"/>
    <w:rsid w:val="00603AB9"/>
    <w:rsid w:val="0060408D"/>
    <w:rsid w:val="00604852"/>
    <w:rsid w:val="00604BAE"/>
    <w:rsid w:val="00605172"/>
    <w:rsid w:val="006051A9"/>
    <w:rsid w:val="00605533"/>
    <w:rsid w:val="00605552"/>
    <w:rsid w:val="006056D0"/>
    <w:rsid w:val="00605D97"/>
    <w:rsid w:val="00605F24"/>
    <w:rsid w:val="00606126"/>
    <w:rsid w:val="0060663D"/>
    <w:rsid w:val="006072E5"/>
    <w:rsid w:val="006075FC"/>
    <w:rsid w:val="00610263"/>
    <w:rsid w:val="00610950"/>
    <w:rsid w:val="00610A13"/>
    <w:rsid w:val="00610AD5"/>
    <w:rsid w:val="00611B58"/>
    <w:rsid w:val="0061209E"/>
    <w:rsid w:val="006120EB"/>
    <w:rsid w:val="00612D16"/>
    <w:rsid w:val="006131A0"/>
    <w:rsid w:val="00613713"/>
    <w:rsid w:val="00613B60"/>
    <w:rsid w:val="00613E27"/>
    <w:rsid w:val="0061432F"/>
    <w:rsid w:val="00614512"/>
    <w:rsid w:val="0061455B"/>
    <w:rsid w:val="006145D3"/>
    <w:rsid w:val="0061538D"/>
    <w:rsid w:val="006155D4"/>
    <w:rsid w:val="006161EA"/>
    <w:rsid w:val="006177A3"/>
    <w:rsid w:val="00617B57"/>
    <w:rsid w:val="00617C57"/>
    <w:rsid w:val="006202AA"/>
    <w:rsid w:val="00620E3A"/>
    <w:rsid w:val="00620F64"/>
    <w:rsid w:val="006211DE"/>
    <w:rsid w:val="00621552"/>
    <w:rsid w:val="006215B3"/>
    <w:rsid w:val="00621757"/>
    <w:rsid w:val="00621B82"/>
    <w:rsid w:val="006223C9"/>
    <w:rsid w:val="00622FC0"/>
    <w:rsid w:val="00623939"/>
    <w:rsid w:val="00623CB6"/>
    <w:rsid w:val="0062461C"/>
    <w:rsid w:val="00624A04"/>
    <w:rsid w:val="00625640"/>
    <w:rsid w:val="0062676B"/>
    <w:rsid w:val="00626BB8"/>
    <w:rsid w:val="00626E18"/>
    <w:rsid w:val="0062747F"/>
    <w:rsid w:val="00627B6D"/>
    <w:rsid w:val="00627C28"/>
    <w:rsid w:val="006303EB"/>
    <w:rsid w:val="00630791"/>
    <w:rsid w:val="00631A04"/>
    <w:rsid w:val="00631DE7"/>
    <w:rsid w:val="006320FC"/>
    <w:rsid w:val="00632268"/>
    <w:rsid w:val="00632E58"/>
    <w:rsid w:val="0063342B"/>
    <w:rsid w:val="0063355D"/>
    <w:rsid w:val="006337B3"/>
    <w:rsid w:val="00634D1B"/>
    <w:rsid w:val="0063556E"/>
    <w:rsid w:val="00635C8C"/>
    <w:rsid w:val="00636C71"/>
    <w:rsid w:val="00637423"/>
    <w:rsid w:val="006377BA"/>
    <w:rsid w:val="006379D3"/>
    <w:rsid w:val="00637F50"/>
    <w:rsid w:val="0064005E"/>
    <w:rsid w:val="006406F6"/>
    <w:rsid w:val="00640B5C"/>
    <w:rsid w:val="00640C86"/>
    <w:rsid w:val="006415F1"/>
    <w:rsid w:val="00641745"/>
    <w:rsid w:val="0064191A"/>
    <w:rsid w:val="00641D25"/>
    <w:rsid w:val="0064207A"/>
    <w:rsid w:val="00642D44"/>
    <w:rsid w:val="006431D9"/>
    <w:rsid w:val="0064367A"/>
    <w:rsid w:val="00643684"/>
    <w:rsid w:val="00643EAD"/>
    <w:rsid w:val="0064465E"/>
    <w:rsid w:val="0064469F"/>
    <w:rsid w:val="00644C71"/>
    <w:rsid w:val="00644FC5"/>
    <w:rsid w:val="0064589C"/>
    <w:rsid w:val="0064685F"/>
    <w:rsid w:val="00646C7A"/>
    <w:rsid w:val="006475AF"/>
    <w:rsid w:val="006477CC"/>
    <w:rsid w:val="00650A60"/>
    <w:rsid w:val="00651264"/>
    <w:rsid w:val="0065164D"/>
    <w:rsid w:val="00651807"/>
    <w:rsid w:val="00651DBE"/>
    <w:rsid w:val="00652289"/>
    <w:rsid w:val="006527DB"/>
    <w:rsid w:val="00652CDA"/>
    <w:rsid w:val="00653432"/>
    <w:rsid w:val="006535E1"/>
    <w:rsid w:val="006540B8"/>
    <w:rsid w:val="006543E6"/>
    <w:rsid w:val="0065457B"/>
    <w:rsid w:val="00654746"/>
    <w:rsid w:val="006547BE"/>
    <w:rsid w:val="00654C66"/>
    <w:rsid w:val="0065501C"/>
    <w:rsid w:val="006550C1"/>
    <w:rsid w:val="006555E4"/>
    <w:rsid w:val="006559DB"/>
    <w:rsid w:val="00655D1D"/>
    <w:rsid w:val="00655E01"/>
    <w:rsid w:val="00655E6A"/>
    <w:rsid w:val="00656AF6"/>
    <w:rsid w:val="00656CAD"/>
    <w:rsid w:val="00656CBC"/>
    <w:rsid w:val="00657474"/>
    <w:rsid w:val="00657FB6"/>
    <w:rsid w:val="00660007"/>
    <w:rsid w:val="00660440"/>
    <w:rsid w:val="00660880"/>
    <w:rsid w:val="00660C35"/>
    <w:rsid w:val="00660EC3"/>
    <w:rsid w:val="0066152F"/>
    <w:rsid w:val="00661ADD"/>
    <w:rsid w:val="006620E8"/>
    <w:rsid w:val="00662665"/>
    <w:rsid w:val="006627C5"/>
    <w:rsid w:val="00663403"/>
    <w:rsid w:val="006635DC"/>
    <w:rsid w:val="0066415F"/>
    <w:rsid w:val="006645DF"/>
    <w:rsid w:val="00664C2E"/>
    <w:rsid w:val="00664E06"/>
    <w:rsid w:val="00664F48"/>
    <w:rsid w:val="00665731"/>
    <w:rsid w:val="00666179"/>
    <w:rsid w:val="006662DA"/>
    <w:rsid w:val="006665BE"/>
    <w:rsid w:val="00666BDD"/>
    <w:rsid w:val="00667499"/>
    <w:rsid w:val="00667C7D"/>
    <w:rsid w:val="0067069C"/>
    <w:rsid w:val="00670764"/>
    <w:rsid w:val="00670AFB"/>
    <w:rsid w:val="00671072"/>
    <w:rsid w:val="006710EC"/>
    <w:rsid w:val="0067116D"/>
    <w:rsid w:val="006716DA"/>
    <w:rsid w:val="00671838"/>
    <w:rsid w:val="00671F08"/>
    <w:rsid w:val="00672428"/>
    <w:rsid w:val="0067244B"/>
    <w:rsid w:val="00672B98"/>
    <w:rsid w:val="0067328E"/>
    <w:rsid w:val="00673700"/>
    <w:rsid w:val="006737BF"/>
    <w:rsid w:val="00673E31"/>
    <w:rsid w:val="006749E2"/>
    <w:rsid w:val="00674CB5"/>
    <w:rsid w:val="00674EB8"/>
    <w:rsid w:val="006758AF"/>
    <w:rsid w:val="00675A6D"/>
    <w:rsid w:val="00675CDD"/>
    <w:rsid w:val="00676078"/>
    <w:rsid w:val="00676B65"/>
    <w:rsid w:val="006777F9"/>
    <w:rsid w:val="00677C7D"/>
    <w:rsid w:val="006800CD"/>
    <w:rsid w:val="006801D2"/>
    <w:rsid w:val="0068048B"/>
    <w:rsid w:val="006807F4"/>
    <w:rsid w:val="00680CC6"/>
    <w:rsid w:val="006813DC"/>
    <w:rsid w:val="0068163C"/>
    <w:rsid w:val="00681B64"/>
    <w:rsid w:val="00681E4D"/>
    <w:rsid w:val="006827CD"/>
    <w:rsid w:val="0068311C"/>
    <w:rsid w:val="0068382D"/>
    <w:rsid w:val="006839EF"/>
    <w:rsid w:val="00684133"/>
    <w:rsid w:val="006848D2"/>
    <w:rsid w:val="006849FD"/>
    <w:rsid w:val="00684CE6"/>
    <w:rsid w:val="00684D48"/>
    <w:rsid w:val="00684FA5"/>
    <w:rsid w:val="00684FB4"/>
    <w:rsid w:val="006851D8"/>
    <w:rsid w:val="00685760"/>
    <w:rsid w:val="00685B38"/>
    <w:rsid w:val="00686234"/>
    <w:rsid w:val="006869E1"/>
    <w:rsid w:val="00686C89"/>
    <w:rsid w:val="00687014"/>
    <w:rsid w:val="00687453"/>
    <w:rsid w:val="0068756F"/>
    <w:rsid w:val="006877D3"/>
    <w:rsid w:val="00687C22"/>
    <w:rsid w:val="00687E2A"/>
    <w:rsid w:val="006902EE"/>
    <w:rsid w:val="0069055E"/>
    <w:rsid w:val="00690AD8"/>
    <w:rsid w:val="006910C6"/>
    <w:rsid w:val="006913BC"/>
    <w:rsid w:val="006915C0"/>
    <w:rsid w:val="006918E4"/>
    <w:rsid w:val="00691E24"/>
    <w:rsid w:val="006921AA"/>
    <w:rsid w:val="00692612"/>
    <w:rsid w:val="006929BD"/>
    <w:rsid w:val="00693607"/>
    <w:rsid w:val="00694384"/>
    <w:rsid w:val="00694398"/>
    <w:rsid w:val="00694456"/>
    <w:rsid w:val="006944A1"/>
    <w:rsid w:val="00694B6B"/>
    <w:rsid w:val="00694DCE"/>
    <w:rsid w:val="00694FDA"/>
    <w:rsid w:val="00695571"/>
    <w:rsid w:val="006956A8"/>
    <w:rsid w:val="00696920"/>
    <w:rsid w:val="00696CBC"/>
    <w:rsid w:val="00696F7A"/>
    <w:rsid w:val="006974FC"/>
    <w:rsid w:val="006A01C6"/>
    <w:rsid w:val="006A0375"/>
    <w:rsid w:val="006A0548"/>
    <w:rsid w:val="006A055D"/>
    <w:rsid w:val="006A09A7"/>
    <w:rsid w:val="006A0F2F"/>
    <w:rsid w:val="006A1B14"/>
    <w:rsid w:val="006A1BBC"/>
    <w:rsid w:val="006A2192"/>
    <w:rsid w:val="006A4372"/>
    <w:rsid w:val="006A45C1"/>
    <w:rsid w:val="006A47F9"/>
    <w:rsid w:val="006A4F13"/>
    <w:rsid w:val="006A52C7"/>
    <w:rsid w:val="006A5445"/>
    <w:rsid w:val="006A66C1"/>
    <w:rsid w:val="006A66D8"/>
    <w:rsid w:val="006A680C"/>
    <w:rsid w:val="006A706E"/>
    <w:rsid w:val="006A7B93"/>
    <w:rsid w:val="006A7BD8"/>
    <w:rsid w:val="006A7F61"/>
    <w:rsid w:val="006B01B9"/>
    <w:rsid w:val="006B027A"/>
    <w:rsid w:val="006B0407"/>
    <w:rsid w:val="006B09C3"/>
    <w:rsid w:val="006B0F48"/>
    <w:rsid w:val="006B1216"/>
    <w:rsid w:val="006B1FA7"/>
    <w:rsid w:val="006B2048"/>
    <w:rsid w:val="006B2191"/>
    <w:rsid w:val="006B2802"/>
    <w:rsid w:val="006B2891"/>
    <w:rsid w:val="006B2A0E"/>
    <w:rsid w:val="006B30C9"/>
    <w:rsid w:val="006B4E3D"/>
    <w:rsid w:val="006B577F"/>
    <w:rsid w:val="006B5BD3"/>
    <w:rsid w:val="006B5C1A"/>
    <w:rsid w:val="006B5EF2"/>
    <w:rsid w:val="006B63DD"/>
    <w:rsid w:val="006B65AB"/>
    <w:rsid w:val="006B6670"/>
    <w:rsid w:val="006B710F"/>
    <w:rsid w:val="006B73E1"/>
    <w:rsid w:val="006B75FE"/>
    <w:rsid w:val="006C005B"/>
    <w:rsid w:val="006C04B9"/>
    <w:rsid w:val="006C0AA8"/>
    <w:rsid w:val="006C0F0E"/>
    <w:rsid w:val="006C175E"/>
    <w:rsid w:val="006C1C97"/>
    <w:rsid w:val="006C25E4"/>
    <w:rsid w:val="006C2789"/>
    <w:rsid w:val="006C2FDC"/>
    <w:rsid w:val="006C35CA"/>
    <w:rsid w:val="006C397C"/>
    <w:rsid w:val="006C3DC6"/>
    <w:rsid w:val="006C471F"/>
    <w:rsid w:val="006C476C"/>
    <w:rsid w:val="006C47C6"/>
    <w:rsid w:val="006C545E"/>
    <w:rsid w:val="006C6651"/>
    <w:rsid w:val="006C69B4"/>
    <w:rsid w:val="006C6F6B"/>
    <w:rsid w:val="006D0501"/>
    <w:rsid w:val="006D1018"/>
    <w:rsid w:val="006D1845"/>
    <w:rsid w:val="006D2AA2"/>
    <w:rsid w:val="006D2FD2"/>
    <w:rsid w:val="006D32CA"/>
    <w:rsid w:val="006D405E"/>
    <w:rsid w:val="006D51D6"/>
    <w:rsid w:val="006D5B77"/>
    <w:rsid w:val="006D5FFF"/>
    <w:rsid w:val="006D7346"/>
    <w:rsid w:val="006D7698"/>
    <w:rsid w:val="006E0110"/>
    <w:rsid w:val="006E0C5B"/>
    <w:rsid w:val="006E1A22"/>
    <w:rsid w:val="006E232A"/>
    <w:rsid w:val="006E29F8"/>
    <w:rsid w:val="006E2F23"/>
    <w:rsid w:val="006E2F69"/>
    <w:rsid w:val="006E2F99"/>
    <w:rsid w:val="006E344F"/>
    <w:rsid w:val="006E37CC"/>
    <w:rsid w:val="006E567F"/>
    <w:rsid w:val="006E5880"/>
    <w:rsid w:val="006E5D37"/>
    <w:rsid w:val="006E6361"/>
    <w:rsid w:val="006E650A"/>
    <w:rsid w:val="006E75D4"/>
    <w:rsid w:val="006E7724"/>
    <w:rsid w:val="006E7D7D"/>
    <w:rsid w:val="006E7F90"/>
    <w:rsid w:val="006E7FCD"/>
    <w:rsid w:val="006F01A9"/>
    <w:rsid w:val="006F034A"/>
    <w:rsid w:val="006F09D2"/>
    <w:rsid w:val="006F14D3"/>
    <w:rsid w:val="006F1777"/>
    <w:rsid w:val="006F2B0C"/>
    <w:rsid w:val="006F2B30"/>
    <w:rsid w:val="006F2EFA"/>
    <w:rsid w:val="006F31FA"/>
    <w:rsid w:val="006F3642"/>
    <w:rsid w:val="006F3CF5"/>
    <w:rsid w:val="006F45EC"/>
    <w:rsid w:val="006F4783"/>
    <w:rsid w:val="006F4AF2"/>
    <w:rsid w:val="006F5F65"/>
    <w:rsid w:val="006F6128"/>
    <w:rsid w:val="006F66F0"/>
    <w:rsid w:val="006F6EA4"/>
    <w:rsid w:val="006F724B"/>
    <w:rsid w:val="006F7351"/>
    <w:rsid w:val="006F7379"/>
    <w:rsid w:val="006F7468"/>
    <w:rsid w:val="006F763E"/>
    <w:rsid w:val="006F7A24"/>
    <w:rsid w:val="00701522"/>
    <w:rsid w:val="00701673"/>
    <w:rsid w:val="00702774"/>
    <w:rsid w:val="00702933"/>
    <w:rsid w:val="00702E71"/>
    <w:rsid w:val="00703B01"/>
    <w:rsid w:val="00703C1C"/>
    <w:rsid w:val="00703C82"/>
    <w:rsid w:val="00703F88"/>
    <w:rsid w:val="00704332"/>
    <w:rsid w:val="007043E5"/>
    <w:rsid w:val="00704D92"/>
    <w:rsid w:val="00704F8B"/>
    <w:rsid w:val="0070506E"/>
    <w:rsid w:val="0070517C"/>
    <w:rsid w:val="00705A71"/>
    <w:rsid w:val="00706077"/>
    <w:rsid w:val="0070608A"/>
    <w:rsid w:val="00706C64"/>
    <w:rsid w:val="00706E28"/>
    <w:rsid w:val="00706F71"/>
    <w:rsid w:val="00707085"/>
    <w:rsid w:val="00707B07"/>
    <w:rsid w:val="00707BC4"/>
    <w:rsid w:val="00707BF6"/>
    <w:rsid w:val="00707E2B"/>
    <w:rsid w:val="00707FCA"/>
    <w:rsid w:val="007109A0"/>
    <w:rsid w:val="00710C88"/>
    <w:rsid w:val="00710D0D"/>
    <w:rsid w:val="00710DF0"/>
    <w:rsid w:val="007112B2"/>
    <w:rsid w:val="007114A7"/>
    <w:rsid w:val="00711962"/>
    <w:rsid w:val="0071197E"/>
    <w:rsid w:val="00711B6B"/>
    <w:rsid w:val="00712062"/>
    <w:rsid w:val="007128A2"/>
    <w:rsid w:val="00713210"/>
    <w:rsid w:val="007134DD"/>
    <w:rsid w:val="0071368B"/>
    <w:rsid w:val="00713B50"/>
    <w:rsid w:val="00713F09"/>
    <w:rsid w:val="007145A3"/>
    <w:rsid w:val="00714679"/>
    <w:rsid w:val="00714B5B"/>
    <w:rsid w:val="00715319"/>
    <w:rsid w:val="00715585"/>
    <w:rsid w:val="007155DD"/>
    <w:rsid w:val="0071581A"/>
    <w:rsid w:val="0071641B"/>
    <w:rsid w:val="007169DD"/>
    <w:rsid w:val="00717169"/>
    <w:rsid w:val="007200DE"/>
    <w:rsid w:val="007209CC"/>
    <w:rsid w:val="00720FC5"/>
    <w:rsid w:val="00721276"/>
    <w:rsid w:val="00722218"/>
    <w:rsid w:val="00722D71"/>
    <w:rsid w:val="00722F0F"/>
    <w:rsid w:val="00723BED"/>
    <w:rsid w:val="007241E5"/>
    <w:rsid w:val="00724851"/>
    <w:rsid w:val="007249F4"/>
    <w:rsid w:val="00724AEC"/>
    <w:rsid w:val="0072573F"/>
    <w:rsid w:val="0072579A"/>
    <w:rsid w:val="00726086"/>
    <w:rsid w:val="0072711D"/>
    <w:rsid w:val="007275DC"/>
    <w:rsid w:val="00730692"/>
    <w:rsid w:val="00730EFB"/>
    <w:rsid w:val="00731690"/>
    <w:rsid w:val="00731B12"/>
    <w:rsid w:val="00732038"/>
    <w:rsid w:val="007326B6"/>
    <w:rsid w:val="00732D81"/>
    <w:rsid w:val="007332B0"/>
    <w:rsid w:val="00733501"/>
    <w:rsid w:val="007348BF"/>
    <w:rsid w:val="00734CEA"/>
    <w:rsid w:val="00734FC7"/>
    <w:rsid w:val="0073533C"/>
    <w:rsid w:val="007357FB"/>
    <w:rsid w:val="00736658"/>
    <w:rsid w:val="007368E6"/>
    <w:rsid w:val="0073748A"/>
    <w:rsid w:val="00737A51"/>
    <w:rsid w:val="0074040A"/>
    <w:rsid w:val="0074081E"/>
    <w:rsid w:val="00740827"/>
    <w:rsid w:val="007408EE"/>
    <w:rsid w:val="0074097D"/>
    <w:rsid w:val="00740A49"/>
    <w:rsid w:val="00740E02"/>
    <w:rsid w:val="00740E9E"/>
    <w:rsid w:val="0074108E"/>
    <w:rsid w:val="00741886"/>
    <w:rsid w:val="007418B7"/>
    <w:rsid w:val="0074232B"/>
    <w:rsid w:val="00742469"/>
    <w:rsid w:val="0074306B"/>
    <w:rsid w:val="007436BA"/>
    <w:rsid w:val="00743C65"/>
    <w:rsid w:val="00743D2A"/>
    <w:rsid w:val="00744500"/>
    <w:rsid w:val="00744B85"/>
    <w:rsid w:val="00744D91"/>
    <w:rsid w:val="00744E8B"/>
    <w:rsid w:val="00744FD7"/>
    <w:rsid w:val="007452B1"/>
    <w:rsid w:val="00745C59"/>
    <w:rsid w:val="0074610F"/>
    <w:rsid w:val="007461E1"/>
    <w:rsid w:val="007469B8"/>
    <w:rsid w:val="00747A94"/>
    <w:rsid w:val="00747DC9"/>
    <w:rsid w:val="0075015A"/>
    <w:rsid w:val="007501EB"/>
    <w:rsid w:val="00751AB8"/>
    <w:rsid w:val="0075247A"/>
    <w:rsid w:val="00752558"/>
    <w:rsid w:val="007526C0"/>
    <w:rsid w:val="007532D2"/>
    <w:rsid w:val="0075366C"/>
    <w:rsid w:val="007538F0"/>
    <w:rsid w:val="00753A0D"/>
    <w:rsid w:val="007547CE"/>
    <w:rsid w:val="0075509C"/>
    <w:rsid w:val="00755AB6"/>
    <w:rsid w:val="0075706C"/>
    <w:rsid w:val="00757C09"/>
    <w:rsid w:val="00760613"/>
    <w:rsid w:val="007606B8"/>
    <w:rsid w:val="00761BF4"/>
    <w:rsid w:val="00761E70"/>
    <w:rsid w:val="00761E9C"/>
    <w:rsid w:val="0076237B"/>
    <w:rsid w:val="00763C8B"/>
    <w:rsid w:val="00763D70"/>
    <w:rsid w:val="00763ECD"/>
    <w:rsid w:val="00763F70"/>
    <w:rsid w:val="00764C08"/>
    <w:rsid w:val="00764E06"/>
    <w:rsid w:val="00765539"/>
    <w:rsid w:val="007656D1"/>
    <w:rsid w:val="007659EE"/>
    <w:rsid w:val="007660FB"/>
    <w:rsid w:val="007661ED"/>
    <w:rsid w:val="00766247"/>
    <w:rsid w:val="00766AAA"/>
    <w:rsid w:val="00766E5C"/>
    <w:rsid w:val="007678B9"/>
    <w:rsid w:val="00767BEA"/>
    <w:rsid w:val="00767D74"/>
    <w:rsid w:val="00770054"/>
    <w:rsid w:val="00771CFE"/>
    <w:rsid w:val="007723E6"/>
    <w:rsid w:val="007732C5"/>
    <w:rsid w:val="0077363E"/>
    <w:rsid w:val="007739D6"/>
    <w:rsid w:val="00773C69"/>
    <w:rsid w:val="00774696"/>
    <w:rsid w:val="00774767"/>
    <w:rsid w:val="00774972"/>
    <w:rsid w:val="007751F9"/>
    <w:rsid w:val="0077550D"/>
    <w:rsid w:val="00776324"/>
    <w:rsid w:val="0077652C"/>
    <w:rsid w:val="00777171"/>
    <w:rsid w:val="00780354"/>
    <w:rsid w:val="007804FE"/>
    <w:rsid w:val="00781860"/>
    <w:rsid w:val="00781A55"/>
    <w:rsid w:val="00781CC6"/>
    <w:rsid w:val="00782BBC"/>
    <w:rsid w:val="00782FA3"/>
    <w:rsid w:val="0078339E"/>
    <w:rsid w:val="007834D3"/>
    <w:rsid w:val="00783C89"/>
    <w:rsid w:val="007844C3"/>
    <w:rsid w:val="007844FE"/>
    <w:rsid w:val="00784A8A"/>
    <w:rsid w:val="00784DCE"/>
    <w:rsid w:val="007856F3"/>
    <w:rsid w:val="00785A02"/>
    <w:rsid w:val="00785E8A"/>
    <w:rsid w:val="00786061"/>
    <w:rsid w:val="00786827"/>
    <w:rsid w:val="00786833"/>
    <w:rsid w:val="00786877"/>
    <w:rsid w:val="00786F35"/>
    <w:rsid w:val="0078706B"/>
    <w:rsid w:val="00787773"/>
    <w:rsid w:val="00787B06"/>
    <w:rsid w:val="007910B0"/>
    <w:rsid w:val="007916D2"/>
    <w:rsid w:val="007916F8"/>
    <w:rsid w:val="00791DF5"/>
    <w:rsid w:val="00792251"/>
    <w:rsid w:val="00792B90"/>
    <w:rsid w:val="00793405"/>
    <w:rsid w:val="00793921"/>
    <w:rsid w:val="00793A1D"/>
    <w:rsid w:val="007946A4"/>
    <w:rsid w:val="00794BD3"/>
    <w:rsid w:val="00795A0E"/>
    <w:rsid w:val="00795F2E"/>
    <w:rsid w:val="00796433"/>
    <w:rsid w:val="00796468"/>
    <w:rsid w:val="00796DCB"/>
    <w:rsid w:val="0079718C"/>
    <w:rsid w:val="00797605"/>
    <w:rsid w:val="00797E07"/>
    <w:rsid w:val="007A000A"/>
    <w:rsid w:val="007A0427"/>
    <w:rsid w:val="007A0A1F"/>
    <w:rsid w:val="007A0B64"/>
    <w:rsid w:val="007A113C"/>
    <w:rsid w:val="007A2567"/>
    <w:rsid w:val="007A398D"/>
    <w:rsid w:val="007A39BD"/>
    <w:rsid w:val="007A3C30"/>
    <w:rsid w:val="007A4448"/>
    <w:rsid w:val="007A5AB3"/>
    <w:rsid w:val="007A5E2A"/>
    <w:rsid w:val="007A62A9"/>
    <w:rsid w:val="007A63F8"/>
    <w:rsid w:val="007A657C"/>
    <w:rsid w:val="007A69BE"/>
    <w:rsid w:val="007A6D6C"/>
    <w:rsid w:val="007A6F25"/>
    <w:rsid w:val="007A7289"/>
    <w:rsid w:val="007A7D98"/>
    <w:rsid w:val="007A7F20"/>
    <w:rsid w:val="007B0EFA"/>
    <w:rsid w:val="007B1997"/>
    <w:rsid w:val="007B1A4D"/>
    <w:rsid w:val="007B1D02"/>
    <w:rsid w:val="007B350D"/>
    <w:rsid w:val="007B3641"/>
    <w:rsid w:val="007B41A9"/>
    <w:rsid w:val="007B44EA"/>
    <w:rsid w:val="007B4B0E"/>
    <w:rsid w:val="007B58E9"/>
    <w:rsid w:val="007B5FD8"/>
    <w:rsid w:val="007B628F"/>
    <w:rsid w:val="007B63FD"/>
    <w:rsid w:val="007B65D9"/>
    <w:rsid w:val="007B6D4C"/>
    <w:rsid w:val="007B7109"/>
    <w:rsid w:val="007B73D3"/>
    <w:rsid w:val="007B75B0"/>
    <w:rsid w:val="007B7822"/>
    <w:rsid w:val="007C00D6"/>
    <w:rsid w:val="007C04D2"/>
    <w:rsid w:val="007C053E"/>
    <w:rsid w:val="007C0DA8"/>
    <w:rsid w:val="007C1ADF"/>
    <w:rsid w:val="007C279A"/>
    <w:rsid w:val="007C32AB"/>
    <w:rsid w:val="007C3788"/>
    <w:rsid w:val="007C3FB1"/>
    <w:rsid w:val="007C423A"/>
    <w:rsid w:val="007C4C04"/>
    <w:rsid w:val="007C54E4"/>
    <w:rsid w:val="007C6901"/>
    <w:rsid w:val="007C6A5E"/>
    <w:rsid w:val="007C70A3"/>
    <w:rsid w:val="007C7477"/>
    <w:rsid w:val="007C78FB"/>
    <w:rsid w:val="007C7B07"/>
    <w:rsid w:val="007D0D05"/>
    <w:rsid w:val="007D0F9D"/>
    <w:rsid w:val="007D1293"/>
    <w:rsid w:val="007D23AE"/>
    <w:rsid w:val="007D2B6A"/>
    <w:rsid w:val="007D3608"/>
    <w:rsid w:val="007D3853"/>
    <w:rsid w:val="007D6535"/>
    <w:rsid w:val="007D6887"/>
    <w:rsid w:val="007D68B0"/>
    <w:rsid w:val="007D6DA1"/>
    <w:rsid w:val="007D70CA"/>
    <w:rsid w:val="007D7282"/>
    <w:rsid w:val="007D7294"/>
    <w:rsid w:val="007D7361"/>
    <w:rsid w:val="007D7590"/>
    <w:rsid w:val="007E02C0"/>
    <w:rsid w:val="007E140A"/>
    <w:rsid w:val="007E168F"/>
    <w:rsid w:val="007E2852"/>
    <w:rsid w:val="007E2BD1"/>
    <w:rsid w:val="007E2DFE"/>
    <w:rsid w:val="007E3778"/>
    <w:rsid w:val="007E37E1"/>
    <w:rsid w:val="007E4B05"/>
    <w:rsid w:val="007E5325"/>
    <w:rsid w:val="007E61DB"/>
    <w:rsid w:val="007E67AC"/>
    <w:rsid w:val="007E7010"/>
    <w:rsid w:val="007E7204"/>
    <w:rsid w:val="007E7333"/>
    <w:rsid w:val="007E7AF8"/>
    <w:rsid w:val="007E7FB9"/>
    <w:rsid w:val="007F17E4"/>
    <w:rsid w:val="007F2555"/>
    <w:rsid w:val="007F2569"/>
    <w:rsid w:val="007F2EFA"/>
    <w:rsid w:val="007F36FB"/>
    <w:rsid w:val="007F38C6"/>
    <w:rsid w:val="007F3DB5"/>
    <w:rsid w:val="007F4831"/>
    <w:rsid w:val="007F5036"/>
    <w:rsid w:val="007F557E"/>
    <w:rsid w:val="007F5598"/>
    <w:rsid w:val="007F58D4"/>
    <w:rsid w:val="007F5943"/>
    <w:rsid w:val="007F5C3D"/>
    <w:rsid w:val="007F5DE7"/>
    <w:rsid w:val="007F6012"/>
    <w:rsid w:val="007F60DB"/>
    <w:rsid w:val="007F60E5"/>
    <w:rsid w:val="007F6726"/>
    <w:rsid w:val="007F6DD4"/>
    <w:rsid w:val="007F7B51"/>
    <w:rsid w:val="007F7EF9"/>
    <w:rsid w:val="007F7F83"/>
    <w:rsid w:val="00800169"/>
    <w:rsid w:val="008006A0"/>
    <w:rsid w:val="008008DC"/>
    <w:rsid w:val="008018DE"/>
    <w:rsid w:val="00801C72"/>
    <w:rsid w:val="00801ED7"/>
    <w:rsid w:val="00802629"/>
    <w:rsid w:val="00804420"/>
    <w:rsid w:val="0080546C"/>
    <w:rsid w:val="008056F3"/>
    <w:rsid w:val="00805D9E"/>
    <w:rsid w:val="008068FF"/>
    <w:rsid w:val="00807118"/>
    <w:rsid w:val="00807135"/>
    <w:rsid w:val="008074F3"/>
    <w:rsid w:val="00807A2C"/>
    <w:rsid w:val="00807A3A"/>
    <w:rsid w:val="00807BBA"/>
    <w:rsid w:val="00807C98"/>
    <w:rsid w:val="00807D30"/>
    <w:rsid w:val="008100B8"/>
    <w:rsid w:val="00810653"/>
    <w:rsid w:val="00810FB4"/>
    <w:rsid w:val="0081105F"/>
    <w:rsid w:val="008110DA"/>
    <w:rsid w:val="00811682"/>
    <w:rsid w:val="00812E0E"/>
    <w:rsid w:val="008138AA"/>
    <w:rsid w:val="00813EB5"/>
    <w:rsid w:val="00813EB7"/>
    <w:rsid w:val="008142C1"/>
    <w:rsid w:val="0081456C"/>
    <w:rsid w:val="00814A6B"/>
    <w:rsid w:val="00814C7B"/>
    <w:rsid w:val="00814E1A"/>
    <w:rsid w:val="0081510A"/>
    <w:rsid w:val="0081591D"/>
    <w:rsid w:val="00816232"/>
    <w:rsid w:val="00816306"/>
    <w:rsid w:val="00816500"/>
    <w:rsid w:val="00816F50"/>
    <w:rsid w:val="008206F2"/>
    <w:rsid w:val="00820CB1"/>
    <w:rsid w:val="0082127C"/>
    <w:rsid w:val="008222CD"/>
    <w:rsid w:val="00822652"/>
    <w:rsid w:val="00822A05"/>
    <w:rsid w:val="00822B4A"/>
    <w:rsid w:val="00822CCD"/>
    <w:rsid w:val="008234B2"/>
    <w:rsid w:val="008235BB"/>
    <w:rsid w:val="00824152"/>
    <w:rsid w:val="00824E90"/>
    <w:rsid w:val="0082552B"/>
    <w:rsid w:val="008256F7"/>
    <w:rsid w:val="0082594E"/>
    <w:rsid w:val="008260EB"/>
    <w:rsid w:val="00826689"/>
    <w:rsid w:val="00827050"/>
    <w:rsid w:val="008274E4"/>
    <w:rsid w:val="0082777A"/>
    <w:rsid w:val="008307F5"/>
    <w:rsid w:val="00830B54"/>
    <w:rsid w:val="00831B49"/>
    <w:rsid w:val="0083234B"/>
    <w:rsid w:val="00832917"/>
    <w:rsid w:val="00832946"/>
    <w:rsid w:val="00833E10"/>
    <w:rsid w:val="00834810"/>
    <w:rsid w:val="00834B79"/>
    <w:rsid w:val="00834E16"/>
    <w:rsid w:val="00835372"/>
    <w:rsid w:val="0083543E"/>
    <w:rsid w:val="00835AA0"/>
    <w:rsid w:val="00835C49"/>
    <w:rsid w:val="00835D00"/>
    <w:rsid w:val="00835FD5"/>
    <w:rsid w:val="00836E21"/>
    <w:rsid w:val="00836EE9"/>
    <w:rsid w:val="008372C3"/>
    <w:rsid w:val="008379FA"/>
    <w:rsid w:val="00837C47"/>
    <w:rsid w:val="008405BB"/>
    <w:rsid w:val="008413EC"/>
    <w:rsid w:val="008418F3"/>
    <w:rsid w:val="00841C36"/>
    <w:rsid w:val="008425A3"/>
    <w:rsid w:val="00842AC2"/>
    <w:rsid w:val="0084305D"/>
    <w:rsid w:val="00843240"/>
    <w:rsid w:val="00843396"/>
    <w:rsid w:val="00843A22"/>
    <w:rsid w:val="00843FCD"/>
    <w:rsid w:val="008443D3"/>
    <w:rsid w:val="00845174"/>
    <w:rsid w:val="00845228"/>
    <w:rsid w:val="00845943"/>
    <w:rsid w:val="0084623E"/>
    <w:rsid w:val="008466DE"/>
    <w:rsid w:val="00846735"/>
    <w:rsid w:val="00846DA0"/>
    <w:rsid w:val="00846E01"/>
    <w:rsid w:val="0084719D"/>
    <w:rsid w:val="008471F6"/>
    <w:rsid w:val="00847261"/>
    <w:rsid w:val="008476DA"/>
    <w:rsid w:val="008478EF"/>
    <w:rsid w:val="008479D0"/>
    <w:rsid w:val="0085014F"/>
    <w:rsid w:val="008507AD"/>
    <w:rsid w:val="00850982"/>
    <w:rsid w:val="008518F2"/>
    <w:rsid w:val="00851CE6"/>
    <w:rsid w:val="00852079"/>
    <w:rsid w:val="00852DE9"/>
    <w:rsid w:val="00853A2A"/>
    <w:rsid w:val="00853F27"/>
    <w:rsid w:val="00854246"/>
    <w:rsid w:val="00854746"/>
    <w:rsid w:val="008550B7"/>
    <w:rsid w:val="008559D3"/>
    <w:rsid w:val="0085606B"/>
    <w:rsid w:val="00856878"/>
    <w:rsid w:val="00856A55"/>
    <w:rsid w:val="008576DF"/>
    <w:rsid w:val="00860DD0"/>
    <w:rsid w:val="0086126E"/>
    <w:rsid w:val="00861495"/>
    <w:rsid w:val="008617C2"/>
    <w:rsid w:val="00861B94"/>
    <w:rsid w:val="00861F62"/>
    <w:rsid w:val="00862334"/>
    <w:rsid w:val="00862BA0"/>
    <w:rsid w:val="00863330"/>
    <w:rsid w:val="008638A7"/>
    <w:rsid w:val="00863B2D"/>
    <w:rsid w:val="0086428A"/>
    <w:rsid w:val="008653B6"/>
    <w:rsid w:val="008658AC"/>
    <w:rsid w:val="00865A77"/>
    <w:rsid w:val="00865D7E"/>
    <w:rsid w:val="00865ECE"/>
    <w:rsid w:val="00865ED7"/>
    <w:rsid w:val="0086608A"/>
    <w:rsid w:val="008662A9"/>
    <w:rsid w:val="00866AB8"/>
    <w:rsid w:val="00866B67"/>
    <w:rsid w:val="0086786E"/>
    <w:rsid w:val="008678AB"/>
    <w:rsid w:val="008678B6"/>
    <w:rsid w:val="00867CA0"/>
    <w:rsid w:val="00867CAF"/>
    <w:rsid w:val="0087014D"/>
    <w:rsid w:val="00871796"/>
    <w:rsid w:val="00871FBE"/>
    <w:rsid w:val="008728F2"/>
    <w:rsid w:val="00872B9D"/>
    <w:rsid w:val="00873869"/>
    <w:rsid w:val="008738A3"/>
    <w:rsid w:val="00874290"/>
    <w:rsid w:val="00874565"/>
    <w:rsid w:val="00874E2B"/>
    <w:rsid w:val="00874FD9"/>
    <w:rsid w:val="008753D4"/>
    <w:rsid w:val="0087590F"/>
    <w:rsid w:val="00875917"/>
    <w:rsid w:val="00875EA0"/>
    <w:rsid w:val="00876FF7"/>
    <w:rsid w:val="00877790"/>
    <w:rsid w:val="00877DC8"/>
    <w:rsid w:val="008807D7"/>
    <w:rsid w:val="00880AEB"/>
    <w:rsid w:val="00881416"/>
    <w:rsid w:val="00881ACD"/>
    <w:rsid w:val="00881DE7"/>
    <w:rsid w:val="0088239A"/>
    <w:rsid w:val="00882A79"/>
    <w:rsid w:val="00882F40"/>
    <w:rsid w:val="008834D0"/>
    <w:rsid w:val="0088382E"/>
    <w:rsid w:val="00883948"/>
    <w:rsid w:val="00883EE2"/>
    <w:rsid w:val="00884470"/>
    <w:rsid w:val="00884896"/>
    <w:rsid w:val="00884B0B"/>
    <w:rsid w:val="00884B97"/>
    <w:rsid w:val="00885154"/>
    <w:rsid w:val="0088552C"/>
    <w:rsid w:val="00885A04"/>
    <w:rsid w:val="00885DED"/>
    <w:rsid w:val="00886453"/>
    <w:rsid w:val="008878AC"/>
    <w:rsid w:val="008901A7"/>
    <w:rsid w:val="008905D4"/>
    <w:rsid w:val="00891173"/>
    <w:rsid w:val="0089124C"/>
    <w:rsid w:val="00891823"/>
    <w:rsid w:val="00891C58"/>
    <w:rsid w:val="00891D9D"/>
    <w:rsid w:val="00891E9F"/>
    <w:rsid w:val="00892458"/>
    <w:rsid w:val="00892DF5"/>
    <w:rsid w:val="00892E7E"/>
    <w:rsid w:val="008930B0"/>
    <w:rsid w:val="00893702"/>
    <w:rsid w:val="00893910"/>
    <w:rsid w:val="00893EC4"/>
    <w:rsid w:val="00894C40"/>
    <w:rsid w:val="00894C4F"/>
    <w:rsid w:val="00894D1A"/>
    <w:rsid w:val="00894E22"/>
    <w:rsid w:val="0089504C"/>
    <w:rsid w:val="0089527B"/>
    <w:rsid w:val="008953F7"/>
    <w:rsid w:val="00895AB9"/>
    <w:rsid w:val="00895F49"/>
    <w:rsid w:val="00895F64"/>
    <w:rsid w:val="00896151"/>
    <w:rsid w:val="0089617C"/>
    <w:rsid w:val="008964F8"/>
    <w:rsid w:val="008A13C0"/>
    <w:rsid w:val="008A1BA3"/>
    <w:rsid w:val="008A283B"/>
    <w:rsid w:val="008A2FA6"/>
    <w:rsid w:val="008A30B9"/>
    <w:rsid w:val="008A3AB2"/>
    <w:rsid w:val="008A4A6E"/>
    <w:rsid w:val="008A4D49"/>
    <w:rsid w:val="008A4E38"/>
    <w:rsid w:val="008A52ED"/>
    <w:rsid w:val="008A53D3"/>
    <w:rsid w:val="008A58D5"/>
    <w:rsid w:val="008A675E"/>
    <w:rsid w:val="008A6B81"/>
    <w:rsid w:val="008A6EC8"/>
    <w:rsid w:val="008A6EE7"/>
    <w:rsid w:val="008A6FFE"/>
    <w:rsid w:val="008A777A"/>
    <w:rsid w:val="008A78DD"/>
    <w:rsid w:val="008B09B1"/>
    <w:rsid w:val="008B1489"/>
    <w:rsid w:val="008B1B56"/>
    <w:rsid w:val="008B1E73"/>
    <w:rsid w:val="008B2B61"/>
    <w:rsid w:val="008B2D36"/>
    <w:rsid w:val="008B2F79"/>
    <w:rsid w:val="008B31D8"/>
    <w:rsid w:val="008B3304"/>
    <w:rsid w:val="008B3918"/>
    <w:rsid w:val="008B4A0A"/>
    <w:rsid w:val="008B527E"/>
    <w:rsid w:val="008B5E6F"/>
    <w:rsid w:val="008B6656"/>
    <w:rsid w:val="008B7056"/>
    <w:rsid w:val="008B76D0"/>
    <w:rsid w:val="008B7871"/>
    <w:rsid w:val="008B7BCB"/>
    <w:rsid w:val="008B7D9C"/>
    <w:rsid w:val="008C0040"/>
    <w:rsid w:val="008C0506"/>
    <w:rsid w:val="008C085C"/>
    <w:rsid w:val="008C0E78"/>
    <w:rsid w:val="008C110B"/>
    <w:rsid w:val="008C120F"/>
    <w:rsid w:val="008C206F"/>
    <w:rsid w:val="008C2BBD"/>
    <w:rsid w:val="008C2E4C"/>
    <w:rsid w:val="008C32B2"/>
    <w:rsid w:val="008C346D"/>
    <w:rsid w:val="008C4214"/>
    <w:rsid w:val="008C4F53"/>
    <w:rsid w:val="008C520F"/>
    <w:rsid w:val="008C57F5"/>
    <w:rsid w:val="008C5EDD"/>
    <w:rsid w:val="008C6279"/>
    <w:rsid w:val="008C62C0"/>
    <w:rsid w:val="008C68AB"/>
    <w:rsid w:val="008C68B0"/>
    <w:rsid w:val="008C72FA"/>
    <w:rsid w:val="008C7709"/>
    <w:rsid w:val="008C775B"/>
    <w:rsid w:val="008C7CD8"/>
    <w:rsid w:val="008D0BE3"/>
    <w:rsid w:val="008D12E0"/>
    <w:rsid w:val="008D1679"/>
    <w:rsid w:val="008D1875"/>
    <w:rsid w:val="008D2031"/>
    <w:rsid w:val="008D2C88"/>
    <w:rsid w:val="008D2FB5"/>
    <w:rsid w:val="008D3B15"/>
    <w:rsid w:val="008D4CB0"/>
    <w:rsid w:val="008D54CE"/>
    <w:rsid w:val="008D5D4F"/>
    <w:rsid w:val="008D6195"/>
    <w:rsid w:val="008D68D1"/>
    <w:rsid w:val="008D6B6B"/>
    <w:rsid w:val="008E0AB7"/>
    <w:rsid w:val="008E105E"/>
    <w:rsid w:val="008E1D58"/>
    <w:rsid w:val="008E20A7"/>
    <w:rsid w:val="008E2B4A"/>
    <w:rsid w:val="008E3ADD"/>
    <w:rsid w:val="008E479F"/>
    <w:rsid w:val="008E496C"/>
    <w:rsid w:val="008E4D6F"/>
    <w:rsid w:val="008E4F7C"/>
    <w:rsid w:val="008E5065"/>
    <w:rsid w:val="008E51DE"/>
    <w:rsid w:val="008E53A0"/>
    <w:rsid w:val="008E53A9"/>
    <w:rsid w:val="008E6315"/>
    <w:rsid w:val="008E63D3"/>
    <w:rsid w:val="008E6408"/>
    <w:rsid w:val="008E7006"/>
    <w:rsid w:val="008E70E1"/>
    <w:rsid w:val="008F012E"/>
    <w:rsid w:val="008F0213"/>
    <w:rsid w:val="008F0734"/>
    <w:rsid w:val="008F08D1"/>
    <w:rsid w:val="008F0F3C"/>
    <w:rsid w:val="008F11AA"/>
    <w:rsid w:val="008F14DE"/>
    <w:rsid w:val="008F176E"/>
    <w:rsid w:val="008F19A5"/>
    <w:rsid w:val="008F277B"/>
    <w:rsid w:val="008F2A9C"/>
    <w:rsid w:val="008F2B44"/>
    <w:rsid w:val="008F2C90"/>
    <w:rsid w:val="008F335A"/>
    <w:rsid w:val="008F3CB0"/>
    <w:rsid w:val="008F4063"/>
    <w:rsid w:val="008F422A"/>
    <w:rsid w:val="008F5444"/>
    <w:rsid w:val="008F6149"/>
    <w:rsid w:val="008F640A"/>
    <w:rsid w:val="008F6F02"/>
    <w:rsid w:val="008F6FC8"/>
    <w:rsid w:val="008F717F"/>
    <w:rsid w:val="008F76F9"/>
    <w:rsid w:val="008F7D81"/>
    <w:rsid w:val="009017E4"/>
    <w:rsid w:val="009025D2"/>
    <w:rsid w:val="009026CF"/>
    <w:rsid w:val="00902743"/>
    <w:rsid w:val="00903347"/>
    <w:rsid w:val="00903A21"/>
    <w:rsid w:val="00903F83"/>
    <w:rsid w:val="00904860"/>
    <w:rsid w:val="00904A77"/>
    <w:rsid w:val="00904E5A"/>
    <w:rsid w:val="009055C0"/>
    <w:rsid w:val="009057C7"/>
    <w:rsid w:val="00905E7B"/>
    <w:rsid w:val="00905F35"/>
    <w:rsid w:val="00907580"/>
    <w:rsid w:val="0090799C"/>
    <w:rsid w:val="00910553"/>
    <w:rsid w:val="00910797"/>
    <w:rsid w:val="009107A5"/>
    <w:rsid w:val="00910948"/>
    <w:rsid w:val="00910B8B"/>
    <w:rsid w:val="00911229"/>
    <w:rsid w:val="0091184F"/>
    <w:rsid w:val="00911BBA"/>
    <w:rsid w:val="009125BE"/>
    <w:rsid w:val="00912832"/>
    <w:rsid w:val="0091294D"/>
    <w:rsid w:val="00912D2F"/>
    <w:rsid w:val="00912F8D"/>
    <w:rsid w:val="00913632"/>
    <w:rsid w:val="00913838"/>
    <w:rsid w:val="0091483B"/>
    <w:rsid w:val="00914FA3"/>
    <w:rsid w:val="00915296"/>
    <w:rsid w:val="00915B7B"/>
    <w:rsid w:val="00916543"/>
    <w:rsid w:val="009166A2"/>
    <w:rsid w:val="009178B1"/>
    <w:rsid w:val="00917D6E"/>
    <w:rsid w:val="00920010"/>
    <w:rsid w:val="009205B6"/>
    <w:rsid w:val="00920EF7"/>
    <w:rsid w:val="00920F8A"/>
    <w:rsid w:val="0092222E"/>
    <w:rsid w:val="0092251D"/>
    <w:rsid w:val="009226ED"/>
    <w:rsid w:val="00922B21"/>
    <w:rsid w:val="00922CD6"/>
    <w:rsid w:val="00923076"/>
    <w:rsid w:val="009243D0"/>
    <w:rsid w:val="0092460E"/>
    <w:rsid w:val="00924BB1"/>
    <w:rsid w:val="00924E47"/>
    <w:rsid w:val="009254B5"/>
    <w:rsid w:val="009258D4"/>
    <w:rsid w:val="00925AB4"/>
    <w:rsid w:val="00925ACF"/>
    <w:rsid w:val="00926007"/>
    <w:rsid w:val="00926878"/>
    <w:rsid w:val="009272A2"/>
    <w:rsid w:val="0092744F"/>
    <w:rsid w:val="00927A76"/>
    <w:rsid w:val="00931284"/>
    <w:rsid w:val="00931A99"/>
    <w:rsid w:val="00931CAC"/>
    <w:rsid w:val="009326F3"/>
    <w:rsid w:val="00932736"/>
    <w:rsid w:val="00932E66"/>
    <w:rsid w:val="00933E06"/>
    <w:rsid w:val="009345E8"/>
    <w:rsid w:val="009347CB"/>
    <w:rsid w:val="0093573D"/>
    <w:rsid w:val="00935CFB"/>
    <w:rsid w:val="009361F4"/>
    <w:rsid w:val="00936231"/>
    <w:rsid w:val="00936894"/>
    <w:rsid w:val="00937110"/>
    <w:rsid w:val="009373AF"/>
    <w:rsid w:val="00940088"/>
    <w:rsid w:val="009401BA"/>
    <w:rsid w:val="00940811"/>
    <w:rsid w:val="009415DA"/>
    <w:rsid w:val="009419A3"/>
    <w:rsid w:val="00941B40"/>
    <w:rsid w:val="00941E80"/>
    <w:rsid w:val="00942A0E"/>
    <w:rsid w:val="00942E88"/>
    <w:rsid w:val="00942EE4"/>
    <w:rsid w:val="0094384C"/>
    <w:rsid w:val="009445D8"/>
    <w:rsid w:val="00944A09"/>
    <w:rsid w:val="00945298"/>
    <w:rsid w:val="00945C3B"/>
    <w:rsid w:val="00945E44"/>
    <w:rsid w:val="0094637C"/>
    <w:rsid w:val="0094661D"/>
    <w:rsid w:val="00946BE0"/>
    <w:rsid w:val="0094743E"/>
    <w:rsid w:val="009475A0"/>
    <w:rsid w:val="00947AF8"/>
    <w:rsid w:val="00947FB7"/>
    <w:rsid w:val="009500D8"/>
    <w:rsid w:val="0095057C"/>
    <w:rsid w:val="00950610"/>
    <w:rsid w:val="00950C46"/>
    <w:rsid w:val="0095106B"/>
    <w:rsid w:val="00951BDF"/>
    <w:rsid w:val="00952393"/>
    <w:rsid w:val="00953398"/>
    <w:rsid w:val="00953EA1"/>
    <w:rsid w:val="00953ECB"/>
    <w:rsid w:val="0095444C"/>
    <w:rsid w:val="00954691"/>
    <w:rsid w:val="009546F7"/>
    <w:rsid w:val="00955418"/>
    <w:rsid w:val="009556CD"/>
    <w:rsid w:val="00955864"/>
    <w:rsid w:val="00955A62"/>
    <w:rsid w:val="00956A18"/>
    <w:rsid w:val="0095783A"/>
    <w:rsid w:val="00957946"/>
    <w:rsid w:val="00957E74"/>
    <w:rsid w:val="009601D3"/>
    <w:rsid w:val="0096096F"/>
    <w:rsid w:val="00960CD6"/>
    <w:rsid w:val="00960F58"/>
    <w:rsid w:val="00961F87"/>
    <w:rsid w:val="00963480"/>
    <w:rsid w:val="00963FB0"/>
    <w:rsid w:val="00964674"/>
    <w:rsid w:val="009646D0"/>
    <w:rsid w:val="00964B79"/>
    <w:rsid w:val="00964F75"/>
    <w:rsid w:val="009654BD"/>
    <w:rsid w:val="00965CD1"/>
    <w:rsid w:val="009660AA"/>
    <w:rsid w:val="0096640B"/>
    <w:rsid w:val="009664A5"/>
    <w:rsid w:val="009668DF"/>
    <w:rsid w:val="00966C52"/>
    <w:rsid w:val="00966DD7"/>
    <w:rsid w:val="00967D9B"/>
    <w:rsid w:val="009700B5"/>
    <w:rsid w:val="00970587"/>
    <w:rsid w:val="00970B3A"/>
    <w:rsid w:val="00970BF4"/>
    <w:rsid w:val="00970D04"/>
    <w:rsid w:val="009714CC"/>
    <w:rsid w:val="009724A8"/>
    <w:rsid w:val="009724F3"/>
    <w:rsid w:val="0097266E"/>
    <w:rsid w:val="009740A1"/>
    <w:rsid w:val="00974681"/>
    <w:rsid w:val="009747AE"/>
    <w:rsid w:val="00974CAF"/>
    <w:rsid w:val="00974F8C"/>
    <w:rsid w:val="00976B4F"/>
    <w:rsid w:val="009771EF"/>
    <w:rsid w:val="00977727"/>
    <w:rsid w:val="00977ED4"/>
    <w:rsid w:val="00980A68"/>
    <w:rsid w:val="00981794"/>
    <w:rsid w:val="009819EC"/>
    <w:rsid w:val="00981E30"/>
    <w:rsid w:val="00982040"/>
    <w:rsid w:val="00982416"/>
    <w:rsid w:val="00982924"/>
    <w:rsid w:val="00982C4F"/>
    <w:rsid w:val="009830C7"/>
    <w:rsid w:val="00983F0B"/>
    <w:rsid w:val="0098412E"/>
    <w:rsid w:val="009843D3"/>
    <w:rsid w:val="009845B1"/>
    <w:rsid w:val="009846A8"/>
    <w:rsid w:val="00984C19"/>
    <w:rsid w:val="009855A5"/>
    <w:rsid w:val="00985E93"/>
    <w:rsid w:val="00986188"/>
    <w:rsid w:val="00986358"/>
    <w:rsid w:val="0098644F"/>
    <w:rsid w:val="00986A8B"/>
    <w:rsid w:val="0098713F"/>
    <w:rsid w:val="009871A3"/>
    <w:rsid w:val="009879B5"/>
    <w:rsid w:val="009907EB"/>
    <w:rsid w:val="0099100D"/>
    <w:rsid w:val="009910D6"/>
    <w:rsid w:val="00991AD8"/>
    <w:rsid w:val="0099223B"/>
    <w:rsid w:val="0099229F"/>
    <w:rsid w:val="00992D5A"/>
    <w:rsid w:val="009930AA"/>
    <w:rsid w:val="00993125"/>
    <w:rsid w:val="009934B7"/>
    <w:rsid w:val="00993C0B"/>
    <w:rsid w:val="009945D3"/>
    <w:rsid w:val="00994D51"/>
    <w:rsid w:val="009955EF"/>
    <w:rsid w:val="009958E0"/>
    <w:rsid w:val="00995A6F"/>
    <w:rsid w:val="009964B6"/>
    <w:rsid w:val="00996603"/>
    <w:rsid w:val="0099682D"/>
    <w:rsid w:val="00997E9A"/>
    <w:rsid w:val="009A1497"/>
    <w:rsid w:val="009A17C8"/>
    <w:rsid w:val="009A2248"/>
    <w:rsid w:val="009A255C"/>
    <w:rsid w:val="009A25C8"/>
    <w:rsid w:val="009A3372"/>
    <w:rsid w:val="009A3684"/>
    <w:rsid w:val="009A3FD6"/>
    <w:rsid w:val="009A40DB"/>
    <w:rsid w:val="009A4D0F"/>
    <w:rsid w:val="009A50C0"/>
    <w:rsid w:val="009A51F5"/>
    <w:rsid w:val="009A52D9"/>
    <w:rsid w:val="009A57C0"/>
    <w:rsid w:val="009A6363"/>
    <w:rsid w:val="009A68A3"/>
    <w:rsid w:val="009A7378"/>
    <w:rsid w:val="009B06AC"/>
    <w:rsid w:val="009B0956"/>
    <w:rsid w:val="009B12BF"/>
    <w:rsid w:val="009B1311"/>
    <w:rsid w:val="009B1C5D"/>
    <w:rsid w:val="009B31DE"/>
    <w:rsid w:val="009B48D9"/>
    <w:rsid w:val="009B6419"/>
    <w:rsid w:val="009B6C8C"/>
    <w:rsid w:val="009B7331"/>
    <w:rsid w:val="009B77C4"/>
    <w:rsid w:val="009B7EEB"/>
    <w:rsid w:val="009C0780"/>
    <w:rsid w:val="009C0FBF"/>
    <w:rsid w:val="009C244F"/>
    <w:rsid w:val="009C270F"/>
    <w:rsid w:val="009C272A"/>
    <w:rsid w:val="009C28BA"/>
    <w:rsid w:val="009C3C7F"/>
    <w:rsid w:val="009C3CE9"/>
    <w:rsid w:val="009C41DA"/>
    <w:rsid w:val="009C4525"/>
    <w:rsid w:val="009C49B6"/>
    <w:rsid w:val="009C4D53"/>
    <w:rsid w:val="009C527B"/>
    <w:rsid w:val="009C5656"/>
    <w:rsid w:val="009C571E"/>
    <w:rsid w:val="009C5CD7"/>
    <w:rsid w:val="009C5DB2"/>
    <w:rsid w:val="009C5F99"/>
    <w:rsid w:val="009C6332"/>
    <w:rsid w:val="009C75BB"/>
    <w:rsid w:val="009D121D"/>
    <w:rsid w:val="009D13BF"/>
    <w:rsid w:val="009D1982"/>
    <w:rsid w:val="009D1B2A"/>
    <w:rsid w:val="009D1E5C"/>
    <w:rsid w:val="009D29C9"/>
    <w:rsid w:val="009D2D78"/>
    <w:rsid w:val="009D300C"/>
    <w:rsid w:val="009D3867"/>
    <w:rsid w:val="009D3F23"/>
    <w:rsid w:val="009D591D"/>
    <w:rsid w:val="009D5B9A"/>
    <w:rsid w:val="009D5EE1"/>
    <w:rsid w:val="009D72DD"/>
    <w:rsid w:val="009D748D"/>
    <w:rsid w:val="009D7509"/>
    <w:rsid w:val="009D7A2A"/>
    <w:rsid w:val="009E029B"/>
    <w:rsid w:val="009E050C"/>
    <w:rsid w:val="009E0708"/>
    <w:rsid w:val="009E0F6D"/>
    <w:rsid w:val="009E12D7"/>
    <w:rsid w:val="009E1500"/>
    <w:rsid w:val="009E17C1"/>
    <w:rsid w:val="009E1D7B"/>
    <w:rsid w:val="009E1F5B"/>
    <w:rsid w:val="009E1F7E"/>
    <w:rsid w:val="009E222E"/>
    <w:rsid w:val="009E3C9A"/>
    <w:rsid w:val="009E418E"/>
    <w:rsid w:val="009E45A6"/>
    <w:rsid w:val="009E5583"/>
    <w:rsid w:val="009E567F"/>
    <w:rsid w:val="009E5B32"/>
    <w:rsid w:val="009E5BF7"/>
    <w:rsid w:val="009E67F3"/>
    <w:rsid w:val="009E685C"/>
    <w:rsid w:val="009E6C3B"/>
    <w:rsid w:val="009E6EC3"/>
    <w:rsid w:val="009E7E7A"/>
    <w:rsid w:val="009F0015"/>
    <w:rsid w:val="009F0070"/>
    <w:rsid w:val="009F00E8"/>
    <w:rsid w:val="009F031A"/>
    <w:rsid w:val="009F0685"/>
    <w:rsid w:val="009F0B67"/>
    <w:rsid w:val="009F221B"/>
    <w:rsid w:val="009F26A2"/>
    <w:rsid w:val="009F2EB8"/>
    <w:rsid w:val="009F353B"/>
    <w:rsid w:val="009F3651"/>
    <w:rsid w:val="009F3B9F"/>
    <w:rsid w:val="009F3C7F"/>
    <w:rsid w:val="009F4281"/>
    <w:rsid w:val="009F49B8"/>
    <w:rsid w:val="009F4C0D"/>
    <w:rsid w:val="009F509E"/>
    <w:rsid w:val="009F56C4"/>
    <w:rsid w:val="009F5E8B"/>
    <w:rsid w:val="009F69F3"/>
    <w:rsid w:val="009F6A08"/>
    <w:rsid w:val="009F6B78"/>
    <w:rsid w:val="009F6C24"/>
    <w:rsid w:val="009F721E"/>
    <w:rsid w:val="009F75CA"/>
    <w:rsid w:val="009F77B9"/>
    <w:rsid w:val="00A0078F"/>
    <w:rsid w:val="00A00892"/>
    <w:rsid w:val="00A0162E"/>
    <w:rsid w:val="00A01876"/>
    <w:rsid w:val="00A01C7C"/>
    <w:rsid w:val="00A022B3"/>
    <w:rsid w:val="00A02324"/>
    <w:rsid w:val="00A02C8C"/>
    <w:rsid w:val="00A02DED"/>
    <w:rsid w:val="00A02F6A"/>
    <w:rsid w:val="00A04690"/>
    <w:rsid w:val="00A04E88"/>
    <w:rsid w:val="00A05224"/>
    <w:rsid w:val="00A05A16"/>
    <w:rsid w:val="00A06880"/>
    <w:rsid w:val="00A06B91"/>
    <w:rsid w:val="00A07582"/>
    <w:rsid w:val="00A1020F"/>
    <w:rsid w:val="00A1097D"/>
    <w:rsid w:val="00A10B02"/>
    <w:rsid w:val="00A10C1F"/>
    <w:rsid w:val="00A10DFD"/>
    <w:rsid w:val="00A119F3"/>
    <w:rsid w:val="00A12627"/>
    <w:rsid w:val="00A12841"/>
    <w:rsid w:val="00A1286E"/>
    <w:rsid w:val="00A12AAF"/>
    <w:rsid w:val="00A12CCD"/>
    <w:rsid w:val="00A12E35"/>
    <w:rsid w:val="00A13A33"/>
    <w:rsid w:val="00A141F1"/>
    <w:rsid w:val="00A144D8"/>
    <w:rsid w:val="00A145C6"/>
    <w:rsid w:val="00A14624"/>
    <w:rsid w:val="00A14771"/>
    <w:rsid w:val="00A14A48"/>
    <w:rsid w:val="00A14AD0"/>
    <w:rsid w:val="00A14DFE"/>
    <w:rsid w:val="00A1596A"/>
    <w:rsid w:val="00A1625B"/>
    <w:rsid w:val="00A17402"/>
    <w:rsid w:val="00A17915"/>
    <w:rsid w:val="00A179BF"/>
    <w:rsid w:val="00A17DF9"/>
    <w:rsid w:val="00A20451"/>
    <w:rsid w:val="00A207D3"/>
    <w:rsid w:val="00A2166E"/>
    <w:rsid w:val="00A21D17"/>
    <w:rsid w:val="00A21F96"/>
    <w:rsid w:val="00A22607"/>
    <w:rsid w:val="00A22BBB"/>
    <w:rsid w:val="00A23E7F"/>
    <w:rsid w:val="00A23F32"/>
    <w:rsid w:val="00A24D45"/>
    <w:rsid w:val="00A2556C"/>
    <w:rsid w:val="00A25B4A"/>
    <w:rsid w:val="00A26346"/>
    <w:rsid w:val="00A26E42"/>
    <w:rsid w:val="00A26EAA"/>
    <w:rsid w:val="00A272A7"/>
    <w:rsid w:val="00A303AB"/>
    <w:rsid w:val="00A324E4"/>
    <w:rsid w:val="00A326E3"/>
    <w:rsid w:val="00A32B69"/>
    <w:rsid w:val="00A33105"/>
    <w:rsid w:val="00A33E08"/>
    <w:rsid w:val="00A3477E"/>
    <w:rsid w:val="00A3487E"/>
    <w:rsid w:val="00A34994"/>
    <w:rsid w:val="00A34B7F"/>
    <w:rsid w:val="00A358C9"/>
    <w:rsid w:val="00A3603E"/>
    <w:rsid w:val="00A36148"/>
    <w:rsid w:val="00A3653C"/>
    <w:rsid w:val="00A36993"/>
    <w:rsid w:val="00A36A09"/>
    <w:rsid w:val="00A36AA5"/>
    <w:rsid w:val="00A36D40"/>
    <w:rsid w:val="00A372DF"/>
    <w:rsid w:val="00A40EA6"/>
    <w:rsid w:val="00A41B89"/>
    <w:rsid w:val="00A4257A"/>
    <w:rsid w:val="00A42D75"/>
    <w:rsid w:val="00A43139"/>
    <w:rsid w:val="00A43282"/>
    <w:rsid w:val="00A4339D"/>
    <w:rsid w:val="00A437A5"/>
    <w:rsid w:val="00A44CEE"/>
    <w:rsid w:val="00A44EF6"/>
    <w:rsid w:val="00A463A7"/>
    <w:rsid w:val="00A464A4"/>
    <w:rsid w:val="00A470DA"/>
    <w:rsid w:val="00A473A5"/>
    <w:rsid w:val="00A473CF"/>
    <w:rsid w:val="00A47517"/>
    <w:rsid w:val="00A47C18"/>
    <w:rsid w:val="00A47F24"/>
    <w:rsid w:val="00A5004D"/>
    <w:rsid w:val="00A50B27"/>
    <w:rsid w:val="00A51100"/>
    <w:rsid w:val="00A51A40"/>
    <w:rsid w:val="00A522DD"/>
    <w:rsid w:val="00A523E0"/>
    <w:rsid w:val="00A530A0"/>
    <w:rsid w:val="00A534A4"/>
    <w:rsid w:val="00A54AAE"/>
    <w:rsid w:val="00A54C35"/>
    <w:rsid w:val="00A54EE9"/>
    <w:rsid w:val="00A54FE8"/>
    <w:rsid w:val="00A553F6"/>
    <w:rsid w:val="00A55536"/>
    <w:rsid w:val="00A55652"/>
    <w:rsid w:val="00A55D8B"/>
    <w:rsid w:val="00A56046"/>
    <w:rsid w:val="00A564A4"/>
    <w:rsid w:val="00A56A4E"/>
    <w:rsid w:val="00A572F1"/>
    <w:rsid w:val="00A574A3"/>
    <w:rsid w:val="00A57703"/>
    <w:rsid w:val="00A57B89"/>
    <w:rsid w:val="00A6042C"/>
    <w:rsid w:val="00A60A11"/>
    <w:rsid w:val="00A60F5A"/>
    <w:rsid w:val="00A621DF"/>
    <w:rsid w:val="00A62253"/>
    <w:rsid w:val="00A62377"/>
    <w:rsid w:val="00A6257A"/>
    <w:rsid w:val="00A62C0F"/>
    <w:rsid w:val="00A62D60"/>
    <w:rsid w:val="00A63195"/>
    <w:rsid w:val="00A63FBC"/>
    <w:rsid w:val="00A6482B"/>
    <w:rsid w:val="00A64B65"/>
    <w:rsid w:val="00A64E8D"/>
    <w:rsid w:val="00A65041"/>
    <w:rsid w:val="00A65BBD"/>
    <w:rsid w:val="00A65CC8"/>
    <w:rsid w:val="00A65D47"/>
    <w:rsid w:val="00A662C6"/>
    <w:rsid w:val="00A66D4B"/>
    <w:rsid w:val="00A67303"/>
    <w:rsid w:val="00A67494"/>
    <w:rsid w:val="00A70127"/>
    <w:rsid w:val="00A70B72"/>
    <w:rsid w:val="00A720E2"/>
    <w:rsid w:val="00A72BBC"/>
    <w:rsid w:val="00A72C98"/>
    <w:rsid w:val="00A73865"/>
    <w:rsid w:val="00A73DD4"/>
    <w:rsid w:val="00A74073"/>
    <w:rsid w:val="00A74205"/>
    <w:rsid w:val="00A74E4F"/>
    <w:rsid w:val="00A75066"/>
    <w:rsid w:val="00A75575"/>
    <w:rsid w:val="00A7572F"/>
    <w:rsid w:val="00A765EF"/>
    <w:rsid w:val="00A76C29"/>
    <w:rsid w:val="00A76CBE"/>
    <w:rsid w:val="00A772D8"/>
    <w:rsid w:val="00A7749C"/>
    <w:rsid w:val="00A80779"/>
    <w:rsid w:val="00A809D1"/>
    <w:rsid w:val="00A81715"/>
    <w:rsid w:val="00A8173D"/>
    <w:rsid w:val="00A81A46"/>
    <w:rsid w:val="00A81B3B"/>
    <w:rsid w:val="00A823A7"/>
    <w:rsid w:val="00A828B8"/>
    <w:rsid w:val="00A831B4"/>
    <w:rsid w:val="00A832B0"/>
    <w:rsid w:val="00A833D6"/>
    <w:rsid w:val="00A84823"/>
    <w:rsid w:val="00A84B19"/>
    <w:rsid w:val="00A84BA5"/>
    <w:rsid w:val="00A84DFC"/>
    <w:rsid w:val="00A84E3A"/>
    <w:rsid w:val="00A8508F"/>
    <w:rsid w:val="00A856DF"/>
    <w:rsid w:val="00A86076"/>
    <w:rsid w:val="00A8681B"/>
    <w:rsid w:val="00A86BB2"/>
    <w:rsid w:val="00A87B83"/>
    <w:rsid w:val="00A9020A"/>
    <w:rsid w:val="00A90B51"/>
    <w:rsid w:val="00A90C11"/>
    <w:rsid w:val="00A90E3E"/>
    <w:rsid w:val="00A913B9"/>
    <w:rsid w:val="00A91F9F"/>
    <w:rsid w:val="00A91FD2"/>
    <w:rsid w:val="00A924F6"/>
    <w:rsid w:val="00A925D9"/>
    <w:rsid w:val="00A92CF8"/>
    <w:rsid w:val="00A93251"/>
    <w:rsid w:val="00A93CFB"/>
    <w:rsid w:val="00A93D78"/>
    <w:rsid w:val="00A93DFE"/>
    <w:rsid w:val="00A94011"/>
    <w:rsid w:val="00A9430B"/>
    <w:rsid w:val="00A947BE"/>
    <w:rsid w:val="00A95338"/>
    <w:rsid w:val="00A95771"/>
    <w:rsid w:val="00A96119"/>
    <w:rsid w:val="00A9663B"/>
    <w:rsid w:val="00A97641"/>
    <w:rsid w:val="00A97953"/>
    <w:rsid w:val="00AA0D2A"/>
    <w:rsid w:val="00AA1918"/>
    <w:rsid w:val="00AA1985"/>
    <w:rsid w:val="00AA1B4B"/>
    <w:rsid w:val="00AA1BBE"/>
    <w:rsid w:val="00AA1FF5"/>
    <w:rsid w:val="00AA2EA1"/>
    <w:rsid w:val="00AA3205"/>
    <w:rsid w:val="00AA320F"/>
    <w:rsid w:val="00AA3794"/>
    <w:rsid w:val="00AA4AA4"/>
    <w:rsid w:val="00AA568E"/>
    <w:rsid w:val="00AA5813"/>
    <w:rsid w:val="00AA5BFA"/>
    <w:rsid w:val="00AA6248"/>
    <w:rsid w:val="00AA676F"/>
    <w:rsid w:val="00AA6ED2"/>
    <w:rsid w:val="00AA7306"/>
    <w:rsid w:val="00AA774A"/>
    <w:rsid w:val="00AA7985"/>
    <w:rsid w:val="00AA7E42"/>
    <w:rsid w:val="00AA7FAB"/>
    <w:rsid w:val="00AB25D2"/>
    <w:rsid w:val="00AB26E4"/>
    <w:rsid w:val="00AB2B8E"/>
    <w:rsid w:val="00AB2ED8"/>
    <w:rsid w:val="00AB37FA"/>
    <w:rsid w:val="00AB398F"/>
    <w:rsid w:val="00AB3B06"/>
    <w:rsid w:val="00AB3CB4"/>
    <w:rsid w:val="00AB43C8"/>
    <w:rsid w:val="00AB4C00"/>
    <w:rsid w:val="00AB5AC2"/>
    <w:rsid w:val="00AB5B75"/>
    <w:rsid w:val="00AB5C70"/>
    <w:rsid w:val="00AB631C"/>
    <w:rsid w:val="00AB63EF"/>
    <w:rsid w:val="00AB6741"/>
    <w:rsid w:val="00AB780D"/>
    <w:rsid w:val="00AB7EF1"/>
    <w:rsid w:val="00AC0114"/>
    <w:rsid w:val="00AC0A80"/>
    <w:rsid w:val="00AC0AF8"/>
    <w:rsid w:val="00AC11C1"/>
    <w:rsid w:val="00AC23E6"/>
    <w:rsid w:val="00AC3242"/>
    <w:rsid w:val="00AC3869"/>
    <w:rsid w:val="00AC386F"/>
    <w:rsid w:val="00AC39A9"/>
    <w:rsid w:val="00AC3BCA"/>
    <w:rsid w:val="00AC3EED"/>
    <w:rsid w:val="00AC456B"/>
    <w:rsid w:val="00AC5A12"/>
    <w:rsid w:val="00AC61F5"/>
    <w:rsid w:val="00AC69D6"/>
    <w:rsid w:val="00AC7CC6"/>
    <w:rsid w:val="00AC7DEE"/>
    <w:rsid w:val="00AC7E08"/>
    <w:rsid w:val="00AD0958"/>
    <w:rsid w:val="00AD0F59"/>
    <w:rsid w:val="00AD171E"/>
    <w:rsid w:val="00AD1749"/>
    <w:rsid w:val="00AD1896"/>
    <w:rsid w:val="00AD190C"/>
    <w:rsid w:val="00AD1FF8"/>
    <w:rsid w:val="00AD2815"/>
    <w:rsid w:val="00AD2F40"/>
    <w:rsid w:val="00AD2F58"/>
    <w:rsid w:val="00AD30A1"/>
    <w:rsid w:val="00AD3261"/>
    <w:rsid w:val="00AD4149"/>
    <w:rsid w:val="00AD443F"/>
    <w:rsid w:val="00AD48A7"/>
    <w:rsid w:val="00AD4C5E"/>
    <w:rsid w:val="00AD4EF9"/>
    <w:rsid w:val="00AD6A57"/>
    <w:rsid w:val="00AD7170"/>
    <w:rsid w:val="00AD7BC2"/>
    <w:rsid w:val="00AE0802"/>
    <w:rsid w:val="00AE09BC"/>
    <w:rsid w:val="00AE1986"/>
    <w:rsid w:val="00AE1BC1"/>
    <w:rsid w:val="00AE2261"/>
    <w:rsid w:val="00AE22E8"/>
    <w:rsid w:val="00AE29BC"/>
    <w:rsid w:val="00AE38E1"/>
    <w:rsid w:val="00AE41B0"/>
    <w:rsid w:val="00AE4821"/>
    <w:rsid w:val="00AE5044"/>
    <w:rsid w:val="00AE5950"/>
    <w:rsid w:val="00AE5995"/>
    <w:rsid w:val="00AE5D21"/>
    <w:rsid w:val="00AE6107"/>
    <w:rsid w:val="00AE695A"/>
    <w:rsid w:val="00AE6BFD"/>
    <w:rsid w:val="00AE72FB"/>
    <w:rsid w:val="00AE7B20"/>
    <w:rsid w:val="00AE7BA1"/>
    <w:rsid w:val="00AE7C8F"/>
    <w:rsid w:val="00AF045B"/>
    <w:rsid w:val="00AF0816"/>
    <w:rsid w:val="00AF0BA7"/>
    <w:rsid w:val="00AF0BD6"/>
    <w:rsid w:val="00AF0C87"/>
    <w:rsid w:val="00AF0F10"/>
    <w:rsid w:val="00AF1F9E"/>
    <w:rsid w:val="00AF211C"/>
    <w:rsid w:val="00AF2658"/>
    <w:rsid w:val="00AF28E8"/>
    <w:rsid w:val="00AF29E0"/>
    <w:rsid w:val="00AF2ACB"/>
    <w:rsid w:val="00AF3229"/>
    <w:rsid w:val="00AF379A"/>
    <w:rsid w:val="00AF3BDD"/>
    <w:rsid w:val="00AF4F79"/>
    <w:rsid w:val="00AF4F96"/>
    <w:rsid w:val="00AF5568"/>
    <w:rsid w:val="00AF5880"/>
    <w:rsid w:val="00AF6D3F"/>
    <w:rsid w:val="00AF765B"/>
    <w:rsid w:val="00AF778E"/>
    <w:rsid w:val="00AF7CC3"/>
    <w:rsid w:val="00B002C4"/>
    <w:rsid w:val="00B00512"/>
    <w:rsid w:val="00B00623"/>
    <w:rsid w:val="00B00B1C"/>
    <w:rsid w:val="00B015F6"/>
    <w:rsid w:val="00B019C6"/>
    <w:rsid w:val="00B01D83"/>
    <w:rsid w:val="00B02765"/>
    <w:rsid w:val="00B02EBC"/>
    <w:rsid w:val="00B04A56"/>
    <w:rsid w:val="00B04D61"/>
    <w:rsid w:val="00B05042"/>
    <w:rsid w:val="00B051DF"/>
    <w:rsid w:val="00B0586C"/>
    <w:rsid w:val="00B06E12"/>
    <w:rsid w:val="00B0704B"/>
    <w:rsid w:val="00B071F4"/>
    <w:rsid w:val="00B07298"/>
    <w:rsid w:val="00B07471"/>
    <w:rsid w:val="00B079B7"/>
    <w:rsid w:val="00B079C1"/>
    <w:rsid w:val="00B07B32"/>
    <w:rsid w:val="00B07B4A"/>
    <w:rsid w:val="00B105A2"/>
    <w:rsid w:val="00B105EA"/>
    <w:rsid w:val="00B107DF"/>
    <w:rsid w:val="00B10B60"/>
    <w:rsid w:val="00B10F47"/>
    <w:rsid w:val="00B10FDF"/>
    <w:rsid w:val="00B111CE"/>
    <w:rsid w:val="00B11559"/>
    <w:rsid w:val="00B127B6"/>
    <w:rsid w:val="00B12EF3"/>
    <w:rsid w:val="00B1333A"/>
    <w:rsid w:val="00B13512"/>
    <w:rsid w:val="00B14D7B"/>
    <w:rsid w:val="00B14FB3"/>
    <w:rsid w:val="00B15563"/>
    <w:rsid w:val="00B157AE"/>
    <w:rsid w:val="00B160DA"/>
    <w:rsid w:val="00B170AD"/>
    <w:rsid w:val="00B170FB"/>
    <w:rsid w:val="00B1722C"/>
    <w:rsid w:val="00B1757E"/>
    <w:rsid w:val="00B175D5"/>
    <w:rsid w:val="00B17A53"/>
    <w:rsid w:val="00B17E7F"/>
    <w:rsid w:val="00B20195"/>
    <w:rsid w:val="00B20906"/>
    <w:rsid w:val="00B20A77"/>
    <w:rsid w:val="00B20E59"/>
    <w:rsid w:val="00B216A2"/>
    <w:rsid w:val="00B21A8D"/>
    <w:rsid w:val="00B21BFD"/>
    <w:rsid w:val="00B2253E"/>
    <w:rsid w:val="00B227E4"/>
    <w:rsid w:val="00B23BDF"/>
    <w:rsid w:val="00B23FC4"/>
    <w:rsid w:val="00B25221"/>
    <w:rsid w:val="00B256DF"/>
    <w:rsid w:val="00B25CA9"/>
    <w:rsid w:val="00B261DF"/>
    <w:rsid w:val="00B27821"/>
    <w:rsid w:val="00B27A1F"/>
    <w:rsid w:val="00B27B7F"/>
    <w:rsid w:val="00B27C79"/>
    <w:rsid w:val="00B27D54"/>
    <w:rsid w:val="00B303A9"/>
    <w:rsid w:val="00B31B12"/>
    <w:rsid w:val="00B31B90"/>
    <w:rsid w:val="00B31E58"/>
    <w:rsid w:val="00B33112"/>
    <w:rsid w:val="00B331CA"/>
    <w:rsid w:val="00B33348"/>
    <w:rsid w:val="00B33784"/>
    <w:rsid w:val="00B34407"/>
    <w:rsid w:val="00B3484E"/>
    <w:rsid w:val="00B357DC"/>
    <w:rsid w:val="00B35978"/>
    <w:rsid w:val="00B35A1C"/>
    <w:rsid w:val="00B35E08"/>
    <w:rsid w:val="00B35EFD"/>
    <w:rsid w:val="00B37174"/>
    <w:rsid w:val="00B378EC"/>
    <w:rsid w:val="00B4048C"/>
    <w:rsid w:val="00B40CAC"/>
    <w:rsid w:val="00B40EC9"/>
    <w:rsid w:val="00B41CD0"/>
    <w:rsid w:val="00B42350"/>
    <w:rsid w:val="00B42ACF"/>
    <w:rsid w:val="00B42ADD"/>
    <w:rsid w:val="00B42FA3"/>
    <w:rsid w:val="00B433E3"/>
    <w:rsid w:val="00B434EE"/>
    <w:rsid w:val="00B43912"/>
    <w:rsid w:val="00B43B0D"/>
    <w:rsid w:val="00B44DC3"/>
    <w:rsid w:val="00B44F9D"/>
    <w:rsid w:val="00B4536D"/>
    <w:rsid w:val="00B4540A"/>
    <w:rsid w:val="00B45855"/>
    <w:rsid w:val="00B45C20"/>
    <w:rsid w:val="00B467C6"/>
    <w:rsid w:val="00B46987"/>
    <w:rsid w:val="00B46A7E"/>
    <w:rsid w:val="00B46FC2"/>
    <w:rsid w:val="00B4707F"/>
    <w:rsid w:val="00B504F7"/>
    <w:rsid w:val="00B50A23"/>
    <w:rsid w:val="00B50CD5"/>
    <w:rsid w:val="00B50E75"/>
    <w:rsid w:val="00B511F7"/>
    <w:rsid w:val="00B514A9"/>
    <w:rsid w:val="00B517C7"/>
    <w:rsid w:val="00B51890"/>
    <w:rsid w:val="00B51F55"/>
    <w:rsid w:val="00B522CD"/>
    <w:rsid w:val="00B52973"/>
    <w:rsid w:val="00B52A40"/>
    <w:rsid w:val="00B52E79"/>
    <w:rsid w:val="00B53751"/>
    <w:rsid w:val="00B54634"/>
    <w:rsid w:val="00B54D91"/>
    <w:rsid w:val="00B54DF4"/>
    <w:rsid w:val="00B552F3"/>
    <w:rsid w:val="00B55405"/>
    <w:rsid w:val="00B55BB6"/>
    <w:rsid w:val="00B56840"/>
    <w:rsid w:val="00B56AC3"/>
    <w:rsid w:val="00B56DD1"/>
    <w:rsid w:val="00B57184"/>
    <w:rsid w:val="00B57812"/>
    <w:rsid w:val="00B57B5E"/>
    <w:rsid w:val="00B61695"/>
    <w:rsid w:val="00B618D0"/>
    <w:rsid w:val="00B6192B"/>
    <w:rsid w:val="00B625BD"/>
    <w:rsid w:val="00B628EB"/>
    <w:rsid w:val="00B63F2D"/>
    <w:rsid w:val="00B640A3"/>
    <w:rsid w:val="00B64B15"/>
    <w:rsid w:val="00B65B7D"/>
    <w:rsid w:val="00B65BA9"/>
    <w:rsid w:val="00B65EE8"/>
    <w:rsid w:val="00B66161"/>
    <w:rsid w:val="00B66355"/>
    <w:rsid w:val="00B66F26"/>
    <w:rsid w:val="00B670A3"/>
    <w:rsid w:val="00B67675"/>
    <w:rsid w:val="00B67718"/>
    <w:rsid w:val="00B6779B"/>
    <w:rsid w:val="00B7044E"/>
    <w:rsid w:val="00B7060B"/>
    <w:rsid w:val="00B70811"/>
    <w:rsid w:val="00B70D1E"/>
    <w:rsid w:val="00B70F8D"/>
    <w:rsid w:val="00B711BB"/>
    <w:rsid w:val="00B7147E"/>
    <w:rsid w:val="00B714C9"/>
    <w:rsid w:val="00B715AB"/>
    <w:rsid w:val="00B71963"/>
    <w:rsid w:val="00B71D88"/>
    <w:rsid w:val="00B71F4D"/>
    <w:rsid w:val="00B722A7"/>
    <w:rsid w:val="00B72BC6"/>
    <w:rsid w:val="00B734E7"/>
    <w:rsid w:val="00B74250"/>
    <w:rsid w:val="00B74FE3"/>
    <w:rsid w:val="00B76031"/>
    <w:rsid w:val="00B76825"/>
    <w:rsid w:val="00B770B2"/>
    <w:rsid w:val="00B7742F"/>
    <w:rsid w:val="00B77906"/>
    <w:rsid w:val="00B7797D"/>
    <w:rsid w:val="00B8062E"/>
    <w:rsid w:val="00B80A80"/>
    <w:rsid w:val="00B81004"/>
    <w:rsid w:val="00B814EE"/>
    <w:rsid w:val="00B82425"/>
    <w:rsid w:val="00B838FA"/>
    <w:rsid w:val="00B83BB8"/>
    <w:rsid w:val="00B856D9"/>
    <w:rsid w:val="00B85ECA"/>
    <w:rsid w:val="00B86B99"/>
    <w:rsid w:val="00B86CDA"/>
    <w:rsid w:val="00B87353"/>
    <w:rsid w:val="00B87431"/>
    <w:rsid w:val="00B8779F"/>
    <w:rsid w:val="00B9000C"/>
    <w:rsid w:val="00B9100C"/>
    <w:rsid w:val="00B915AA"/>
    <w:rsid w:val="00B91C44"/>
    <w:rsid w:val="00B91DF3"/>
    <w:rsid w:val="00B9260D"/>
    <w:rsid w:val="00B92B94"/>
    <w:rsid w:val="00B92BCC"/>
    <w:rsid w:val="00B92C70"/>
    <w:rsid w:val="00B92DF9"/>
    <w:rsid w:val="00B934F7"/>
    <w:rsid w:val="00B939DD"/>
    <w:rsid w:val="00B93AC5"/>
    <w:rsid w:val="00B93BB5"/>
    <w:rsid w:val="00B945C3"/>
    <w:rsid w:val="00B94A72"/>
    <w:rsid w:val="00B9549E"/>
    <w:rsid w:val="00B954B9"/>
    <w:rsid w:val="00B960B2"/>
    <w:rsid w:val="00B9635D"/>
    <w:rsid w:val="00B96677"/>
    <w:rsid w:val="00B968C9"/>
    <w:rsid w:val="00B96FB3"/>
    <w:rsid w:val="00B979E2"/>
    <w:rsid w:val="00B97DF9"/>
    <w:rsid w:val="00BA00D5"/>
    <w:rsid w:val="00BA105D"/>
    <w:rsid w:val="00BA1834"/>
    <w:rsid w:val="00BA2054"/>
    <w:rsid w:val="00BA20C6"/>
    <w:rsid w:val="00BA288E"/>
    <w:rsid w:val="00BA2C46"/>
    <w:rsid w:val="00BA2ECC"/>
    <w:rsid w:val="00BA3564"/>
    <w:rsid w:val="00BA4079"/>
    <w:rsid w:val="00BA436D"/>
    <w:rsid w:val="00BA43D5"/>
    <w:rsid w:val="00BA461F"/>
    <w:rsid w:val="00BA4959"/>
    <w:rsid w:val="00BA4BB0"/>
    <w:rsid w:val="00BA4FFE"/>
    <w:rsid w:val="00BA51C5"/>
    <w:rsid w:val="00BA525D"/>
    <w:rsid w:val="00BA5726"/>
    <w:rsid w:val="00BA57E0"/>
    <w:rsid w:val="00BA59EE"/>
    <w:rsid w:val="00BA66DC"/>
    <w:rsid w:val="00BA6902"/>
    <w:rsid w:val="00BA6E67"/>
    <w:rsid w:val="00BA74D8"/>
    <w:rsid w:val="00BB1271"/>
    <w:rsid w:val="00BB2014"/>
    <w:rsid w:val="00BB2272"/>
    <w:rsid w:val="00BB2496"/>
    <w:rsid w:val="00BB2501"/>
    <w:rsid w:val="00BB2827"/>
    <w:rsid w:val="00BB2F02"/>
    <w:rsid w:val="00BB305B"/>
    <w:rsid w:val="00BB3508"/>
    <w:rsid w:val="00BB43C3"/>
    <w:rsid w:val="00BB4432"/>
    <w:rsid w:val="00BB5578"/>
    <w:rsid w:val="00BB55ED"/>
    <w:rsid w:val="00BB5C5A"/>
    <w:rsid w:val="00BB6499"/>
    <w:rsid w:val="00BB7014"/>
    <w:rsid w:val="00BB7348"/>
    <w:rsid w:val="00BB7FA2"/>
    <w:rsid w:val="00BC0155"/>
    <w:rsid w:val="00BC0297"/>
    <w:rsid w:val="00BC03DB"/>
    <w:rsid w:val="00BC0EA4"/>
    <w:rsid w:val="00BC1355"/>
    <w:rsid w:val="00BC1503"/>
    <w:rsid w:val="00BC1581"/>
    <w:rsid w:val="00BC16F5"/>
    <w:rsid w:val="00BC18E0"/>
    <w:rsid w:val="00BC2260"/>
    <w:rsid w:val="00BC25EE"/>
    <w:rsid w:val="00BC27B8"/>
    <w:rsid w:val="00BC321F"/>
    <w:rsid w:val="00BC38DD"/>
    <w:rsid w:val="00BC43ED"/>
    <w:rsid w:val="00BC46C2"/>
    <w:rsid w:val="00BC4991"/>
    <w:rsid w:val="00BC4BD9"/>
    <w:rsid w:val="00BC5457"/>
    <w:rsid w:val="00BC5DDB"/>
    <w:rsid w:val="00BC6903"/>
    <w:rsid w:val="00BC6A77"/>
    <w:rsid w:val="00BC6E61"/>
    <w:rsid w:val="00BC762E"/>
    <w:rsid w:val="00BC7D24"/>
    <w:rsid w:val="00BC7EBF"/>
    <w:rsid w:val="00BC7FF4"/>
    <w:rsid w:val="00BD00C8"/>
    <w:rsid w:val="00BD0681"/>
    <w:rsid w:val="00BD0850"/>
    <w:rsid w:val="00BD0A4E"/>
    <w:rsid w:val="00BD1088"/>
    <w:rsid w:val="00BD17D7"/>
    <w:rsid w:val="00BD1839"/>
    <w:rsid w:val="00BD1CCD"/>
    <w:rsid w:val="00BD21A6"/>
    <w:rsid w:val="00BD248D"/>
    <w:rsid w:val="00BD2572"/>
    <w:rsid w:val="00BD2874"/>
    <w:rsid w:val="00BD338C"/>
    <w:rsid w:val="00BD3FF1"/>
    <w:rsid w:val="00BD410A"/>
    <w:rsid w:val="00BD48B8"/>
    <w:rsid w:val="00BD564C"/>
    <w:rsid w:val="00BD5B1F"/>
    <w:rsid w:val="00BD5FD0"/>
    <w:rsid w:val="00BD6078"/>
    <w:rsid w:val="00BD63D3"/>
    <w:rsid w:val="00BD63DD"/>
    <w:rsid w:val="00BD6FE8"/>
    <w:rsid w:val="00BD7CF4"/>
    <w:rsid w:val="00BE0002"/>
    <w:rsid w:val="00BE07EA"/>
    <w:rsid w:val="00BE082A"/>
    <w:rsid w:val="00BE0D3D"/>
    <w:rsid w:val="00BE19B9"/>
    <w:rsid w:val="00BE2334"/>
    <w:rsid w:val="00BE29E2"/>
    <w:rsid w:val="00BE3445"/>
    <w:rsid w:val="00BE3D4D"/>
    <w:rsid w:val="00BE3E3B"/>
    <w:rsid w:val="00BE3E8D"/>
    <w:rsid w:val="00BE48D3"/>
    <w:rsid w:val="00BE4C87"/>
    <w:rsid w:val="00BE51B3"/>
    <w:rsid w:val="00BE544F"/>
    <w:rsid w:val="00BE59BA"/>
    <w:rsid w:val="00BE672C"/>
    <w:rsid w:val="00BE6C91"/>
    <w:rsid w:val="00BE75DA"/>
    <w:rsid w:val="00BE774B"/>
    <w:rsid w:val="00BE79C0"/>
    <w:rsid w:val="00BF01DD"/>
    <w:rsid w:val="00BF021F"/>
    <w:rsid w:val="00BF07B6"/>
    <w:rsid w:val="00BF09E2"/>
    <w:rsid w:val="00BF0C3E"/>
    <w:rsid w:val="00BF0E33"/>
    <w:rsid w:val="00BF12AF"/>
    <w:rsid w:val="00BF1387"/>
    <w:rsid w:val="00BF1801"/>
    <w:rsid w:val="00BF1E25"/>
    <w:rsid w:val="00BF1F82"/>
    <w:rsid w:val="00BF20BB"/>
    <w:rsid w:val="00BF222B"/>
    <w:rsid w:val="00BF225A"/>
    <w:rsid w:val="00BF2608"/>
    <w:rsid w:val="00BF2D5C"/>
    <w:rsid w:val="00BF31B4"/>
    <w:rsid w:val="00BF3268"/>
    <w:rsid w:val="00BF3453"/>
    <w:rsid w:val="00BF4036"/>
    <w:rsid w:val="00BF4123"/>
    <w:rsid w:val="00BF427C"/>
    <w:rsid w:val="00BF4DEA"/>
    <w:rsid w:val="00BF51EE"/>
    <w:rsid w:val="00BF5DCD"/>
    <w:rsid w:val="00BF5E4A"/>
    <w:rsid w:val="00BF621A"/>
    <w:rsid w:val="00BF667B"/>
    <w:rsid w:val="00BF6AFA"/>
    <w:rsid w:val="00C00025"/>
    <w:rsid w:val="00C000FD"/>
    <w:rsid w:val="00C00251"/>
    <w:rsid w:val="00C02267"/>
    <w:rsid w:val="00C023FA"/>
    <w:rsid w:val="00C02778"/>
    <w:rsid w:val="00C02D3E"/>
    <w:rsid w:val="00C042BE"/>
    <w:rsid w:val="00C049A7"/>
    <w:rsid w:val="00C04B74"/>
    <w:rsid w:val="00C04F5D"/>
    <w:rsid w:val="00C05903"/>
    <w:rsid w:val="00C05B73"/>
    <w:rsid w:val="00C05C16"/>
    <w:rsid w:val="00C05CC2"/>
    <w:rsid w:val="00C06069"/>
    <w:rsid w:val="00C067AA"/>
    <w:rsid w:val="00C0772D"/>
    <w:rsid w:val="00C078F1"/>
    <w:rsid w:val="00C07C65"/>
    <w:rsid w:val="00C109EB"/>
    <w:rsid w:val="00C10FC4"/>
    <w:rsid w:val="00C11E7D"/>
    <w:rsid w:val="00C121D5"/>
    <w:rsid w:val="00C12ACF"/>
    <w:rsid w:val="00C12BD1"/>
    <w:rsid w:val="00C12E89"/>
    <w:rsid w:val="00C13266"/>
    <w:rsid w:val="00C1443B"/>
    <w:rsid w:val="00C14BCD"/>
    <w:rsid w:val="00C15477"/>
    <w:rsid w:val="00C15A73"/>
    <w:rsid w:val="00C15A9C"/>
    <w:rsid w:val="00C15D10"/>
    <w:rsid w:val="00C16E80"/>
    <w:rsid w:val="00C174FD"/>
    <w:rsid w:val="00C175AF"/>
    <w:rsid w:val="00C177DA"/>
    <w:rsid w:val="00C17A3C"/>
    <w:rsid w:val="00C17B02"/>
    <w:rsid w:val="00C20604"/>
    <w:rsid w:val="00C208D6"/>
    <w:rsid w:val="00C209FC"/>
    <w:rsid w:val="00C213CC"/>
    <w:rsid w:val="00C214F9"/>
    <w:rsid w:val="00C225CF"/>
    <w:rsid w:val="00C22B2F"/>
    <w:rsid w:val="00C23366"/>
    <w:rsid w:val="00C24047"/>
    <w:rsid w:val="00C24A4D"/>
    <w:rsid w:val="00C24BBF"/>
    <w:rsid w:val="00C25396"/>
    <w:rsid w:val="00C25547"/>
    <w:rsid w:val="00C25659"/>
    <w:rsid w:val="00C26011"/>
    <w:rsid w:val="00C26364"/>
    <w:rsid w:val="00C26685"/>
    <w:rsid w:val="00C266CA"/>
    <w:rsid w:val="00C26AB6"/>
    <w:rsid w:val="00C26D66"/>
    <w:rsid w:val="00C2779D"/>
    <w:rsid w:val="00C30232"/>
    <w:rsid w:val="00C31024"/>
    <w:rsid w:val="00C3127A"/>
    <w:rsid w:val="00C31DA2"/>
    <w:rsid w:val="00C31F7B"/>
    <w:rsid w:val="00C326FD"/>
    <w:rsid w:val="00C32700"/>
    <w:rsid w:val="00C32949"/>
    <w:rsid w:val="00C3306D"/>
    <w:rsid w:val="00C331BF"/>
    <w:rsid w:val="00C33807"/>
    <w:rsid w:val="00C33DDF"/>
    <w:rsid w:val="00C34549"/>
    <w:rsid w:val="00C345DA"/>
    <w:rsid w:val="00C34729"/>
    <w:rsid w:val="00C35001"/>
    <w:rsid w:val="00C35645"/>
    <w:rsid w:val="00C35DAF"/>
    <w:rsid w:val="00C36EBD"/>
    <w:rsid w:val="00C371B5"/>
    <w:rsid w:val="00C37A65"/>
    <w:rsid w:val="00C37DFD"/>
    <w:rsid w:val="00C40CB9"/>
    <w:rsid w:val="00C41240"/>
    <w:rsid w:val="00C4189E"/>
    <w:rsid w:val="00C41B11"/>
    <w:rsid w:val="00C42836"/>
    <w:rsid w:val="00C428EF"/>
    <w:rsid w:val="00C434B4"/>
    <w:rsid w:val="00C435B0"/>
    <w:rsid w:val="00C43B26"/>
    <w:rsid w:val="00C43B8C"/>
    <w:rsid w:val="00C43D4D"/>
    <w:rsid w:val="00C44759"/>
    <w:rsid w:val="00C4476E"/>
    <w:rsid w:val="00C44E70"/>
    <w:rsid w:val="00C45337"/>
    <w:rsid w:val="00C4544D"/>
    <w:rsid w:val="00C4552C"/>
    <w:rsid w:val="00C45A7A"/>
    <w:rsid w:val="00C46633"/>
    <w:rsid w:val="00C4692D"/>
    <w:rsid w:val="00C46C11"/>
    <w:rsid w:val="00C475F0"/>
    <w:rsid w:val="00C4760C"/>
    <w:rsid w:val="00C479AD"/>
    <w:rsid w:val="00C47B19"/>
    <w:rsid w:val="00C5022A"/>
    <w:rsid w:val="00C50497"/>
    <w:rsid w:val="00C527DF"/>
    <w:rsid w:val="00C52A24"/>
    <w:rsid w:val="00C52B7D"/>
    <w:rsid w:val="00C532C4"/>
    <w:rsid w:val="00C53379"/>
    <w:rsid w:val="00C55337"/>
    <w:rsid w:val="00C55844"/>
    <w:rsid w:val="00C55D95"/>
    <w:rsid w:val="00C56236"/>
    <w:rsid w:val="00C56439"/>
    <w:rsid w:val="00C56AEF"/>
    <w:rsid w:val="00C56B2A"/>
    <w:rsid w:val="00C56BA5"/>
    <w:rsid w:val="00C578DE"/>
    <w:rsid w:val="00C57C91"/>
    <w:rsid w:val="00C57FFE"/>
    <w:rsid w:val="00C6013B"/>
    <w:rsid w:val="00C60207"/>
    <w:rsid w:val="00C60485"/>
    <w:rsid w:val="00C60566"/>
    <w:rsid w:val="00C6091C"/>
    <w:rsid w:val="00C616BE"/>
    <w:rsid w:val="00C6171A"/>
    <w:rsid w:val="00C62021"/>
    <w:rsid w:val="00C622F8"/>
    <w:rsid w:val="00C62C35"/>
    <w:rsid w:val="00C63224"/>
    <w:rsid w:val="00C635A0"/>
    <w:rsid w:val="00C64100"/>
    <w:rsid w:val="00C6410B"/>
    <w:rsid w:val="00C64605"/>
    <w:rsid w:val="00C64E7D"/>
    <w:rsid w:val="00C6502E"/>
    <w:rsid w:val="00C67ED0"/>
    <w:rsid w:val="00C67F5A"/>
    <w:rsid w:val="00C700DE"/>
    <w:rsid w:val="00C703DA"/>
    <w:rsid w:val="00C7132C"/>
    <w:rsid w:val="00C71335"/>
    <w:rsid w:val="00C714C4"/>
    <w:rsid w:val="00C71A97"/>
    <w:rsid w:val="00C720D3"/>
    <w:rsid w:val="00C729E5"/>
    <w:rsid w:val="00C74633"/>
    <w:rsid w:val="00C7475A"/>
    <w:rsid w:val="00C75318"/>
    <w:rsid w:val="00C75508"/>
    <w:rsid w:val="00C7591A"/>
    <w:rsid w:val="00C759A8"/>
    <w:rsid w:val="00C75EB3"/>
    <w:rsid w:val="00C7601E"/>
    <w:rsid w:val="00C766D3"/>
    <w:rsid w:val="00C768AD"/>
    <w:rsid w:val="00C7761F"/>
    <w:rsid w:val="00C777B0"/>
    <w:rsid w:val="00C77A16"/>
    <w:rsid w:val="00C8008B"/>
    <w:rsid w:val="00C80211"/>
    <w:rsid w:val="00C802DE"/>
    <w:rsid w:val="00C807BC"/>
    <w:rsid w:val="00C80919"/>
    <w:rsid w:val="00C80DED"/>
    <w:rsid w:val="00C821C7"/>
    <w:rsid w:val="00C8237E"/>
    <w:rsid w:val="00C8261A"/>
    <w:rsid w:val="00C82A0D"/>
    <w:rsid w:val="00C82A9E"/>
    <w:rsid w:val="00C82FF7"/>
    <w:rsid w:val="00C833F7"/>
    <w:rsid w:val="00C83B41"/>
    <w:rsid w:val="00C85204"/>
    <w:rsid w:val="00C8557D"/>
    <w:rsid w:val="00C85BA9"/>
    <w:rsid w:val="00C8613D"/>
    <w:rsid w:val="00C862D6"/>
    <w:rsid w:val="00C8689C"/>
    <w:rsid w:val="00C86D41"/>
    <w:rsid w:val="00C87266"/>
    <w:rsid w:val="00C8742F"/>
    <w:rsid w:val="00C90250"/>
    <w:rsid w:val="00C9039A"/>
    <w:rsid w:val="00C92DD4"/>
    <w:rsid w:val="00C93700"/>
    <w:rsid w:val="00C93932"/>
    <w:rsid w:val="00C941FC"/>
    <w:rsid w:val="00C95D3F"/>
    <w:rsid w:val="00C96403"/>
    <w:rsid w:val="00C96BC5"/>
    <w:rsid w:val="00C96D49"/>
    <w:rsid w:val="00C972AA"/>
    <w:rsid w:val="00C974C7"/>
    <w:rsid w:val="00C97607"/>
    <w:rsid w:val="00C97887"/>
    <w:rsid w:val="00C97C55"/>
    <w:rsid w:val="00C97FF4"/>
    <w:rsid w:val="00CA08E2"/>
    <w:rsid w:val="00CA0905"/>
    <w:rsid w:val="00CA1E9B"/>
    <w:rsid w:val="00CA21B6"/>
    <w:rsid w:val="00CA2BC9"/>
    <w:rsid w:val="00CA31D2"/>
    <w:rsid w:val="00CA3755"/>
    <w:rsid w:val="00CA4B10"/>
    <w:rsid w:val="00CA4BB7"/>
    <w:rsid w:val="00CA5528"/>
    <w:rsid w:val="00CA5A57"/>
    <w:rsid w:val="00CA601A"/>
    <w:rsid w:val="00CA6057"/>
    <w:rsid w:val="00CA6684"/>
    <w:rsid w:val="00CA6709"/>
    <w:rsid w:val="00CA6ABD"/>
    <w:rsid w:val="00CA75EA"/>
    <w:rsid w:val="00CA7712"/>
    <w:rsid w:val="00CB02B3"/>
    <w:rsid w:val="00CB0D2A"/>
    <w:rsid w:val="00CB16BC"/>
    <w:rsid w:val="00CB1838"/>
    <w:rsid w:val="00CB24F6"/>
    <w:rsid w:val="00CB2733"/>
    <w:rsid w:val="00CB29C9"/>
    <w:rsid w:val="00CB30A1"/>
    <w:rsid w:val="00CB30EC"/>
    <w:rsid w:val="00CB36B3"/>
    <w:rsid w:val="00CB3932"/>
    <w:rsid w:val="00CB463F"/>
    <w:rsid w:val="00CB49D7"/>
    <w:rsid w:val="00CB501A"/>
    <w:rsid w:val="00CB50A6"/>
    <w:rsid w:val="00CB5BFF"/>
    <w:rsid w:val="00CB5F88"/>
    <w:rsid w:val="00CB61E5"/>
    <w:rsid w:val="00CB638C"/>
    <w:rsid w:val="00CB74E1"/>
    <w:rsid w:val="00CB771A"/>
    <w:rsid w:val="00CB78E3"/>
    <w:rsid w:val="00CB7987"/>
    <w:rsid w:val="00CB7DEA"/>
    <w:rsid w:val="00CB7FBC"/>
    <w:rsid w:val="00CC0079"/>
    <w:rsid w:val="00CC09B3"/>
    <w:rsid w:val="00CC0C8D"/>
    <w:rsid w:val="00CC2348"/>
    <w:rsid w:val="00CC2D6B"/>
    <w:rsid w:val="00CC2F98"/>
    <w:rsid w:val="00CC372B"/>
    <w:rsid w:val="00CC3C42"/>
    <w:rsid w:val="00CC3E62"/>
    <w:rsid w:val="00CC4093"/>
    <w:rsid w:val="00CC4454"/>
    <w:rsid w:val="00CC4718"/>
    <w:rsid w:val="00CC47D9"/>
    <w:rsid w:val="00CC4AB7"/>
    <w:rsid w:val="00CC60DE"/>
    <w:rsid w:val="00CC6479"/>
    <w:rsid w:val="00CC6770"/>
    <w:rsid w:val="00CC6956"/>
    <w:rsid w:val="00CC6D01"/>
    <w:rsid w:val="00CC7731"/>
    <w:rsid w:val="00CC7E32"/>
    <w:rsid w:val="00CD0E35"/>
    <w:rsid w:val="00CD119E"/>
    <w:rsid w:val="00CD13DB"/>
    <w:rsid w:val="00CD144B"/>
    <w:rsid w:val="00CD2332"/>
    <w:rsid w:val="00CD2A0D"/>
    <w:rsid w:val="00CD2DA0"/>
    <w:rsid w:val="00CD3109"/>
    <w:rsid w:val="00CD3726"/>
    <w:rsid w:val="00CD407B"/>
    <w:rsid w:val="00CD46A0"/>
    <w:rsid w:val="00CD4748"/>
    <w:rsid w:val="00CD48D1"/>
    <w:rsid w:val="00CD5792"/>
    <w:rsid w:val="00CD5CB3"/>
    <w:rsid w:val="00CD5E5B"/>
    <w:rsid w:val="00CD5E76"/>
    <w:rsid w:val="00CD5F26"/>
    <w:rsid w:val="00CD71C6"/>
    <w:rsid w:val="00CE02EF"/>
    <w:rsid w:val="00CE065E"/>
    <w:rsid w:val="00CE123E"/>
    <w:rsid w:val="00CE16DE"/>
    <w:rsid w:val="00CE1A43"/>
    <w:rsid w:val="00CE1C03"/>
    <w:rsid w:val="00CE20B6"/>
    <w:rsid w:val="00CE2D14"/>
    <w:rsid w:val="00CE2F4B"/>
    <w:rsid w:val="00CE3CE6"/>
    <w:rsid w:val="00CE3D3A"/>
    <w:rsid w:val="00CE420B"/>
    <w:rsid w:val="00CE4666"/>
    <w:rsid w:val="00CE50AA"/>
    <w:rsid w:val="00CE54BD"/>
    <w:rsid w:val="00CE5852"/>
    <w:rsid w:val="00CE5CB9"/>
    <w:rsid w:val="00CE5FF7"/>
    <w:rsid w:val="00CE6C13"/>
    <w:rsid w:val="00CE6C2D"/>
    <w:rsid w:val="00CE7734"/>
    <w:rsid w:val="00CE7D17"/>
    <w:rsid w:val="00CF03B5"/>
    <w:rsid w:val="00CF03C7"/>
    <w:rsid w:val="00CF0AB4"/>
    <w:rsid w:val="00CF18ED"/>
    <w:rsid w:val="00CF1DD6"/>
    <w:rsid w:val="00CF2844"/>
    <w:rsid w:val="00CF2A70"/>
    <w:rsid w:val="00CF319C"/>
    <w:rsid w:val="00CF3BFD"/>
    <w:rsid w:val="00CF3FFE"/>
    <w:rsid w:val="00CF4666"/>
    <w:rsid w:val="00CF4AD6"/>
    <w:rsid w:val="00CF5862"/>
    <w:rsid w:val="00CF5AB7"/>
    <w:rsid w:val="00CF5C6C"/>
    <w:rsid w:val="00CF5E57"/>
    <w:rsid w:val="00CF6DA6"/>
    <w:rsid w:val="00CF6DB0"/>
    <w:rsid w:val="00CF7429"/>
    <w:rsid w:val="00CF7431"/>
    <w:rsid w:val="00CF76C9"/>
    <w:rsid w:val="00CF797C"/>
    <w:rsid w:val="00CF7B97"/>
    <w:rsid w:val="00CF7BC5"/>
    <w:rsid w:val="00CF7CD9"/>
    <w:rsid w:val="00D000CA"/>
    <w:rsid w:val="00D006F5"/>
    <w:rsid w:val="00D00A5C"/>
    <w:rsid w:val="00D00E37"/>
    <w:rsid w:val="00D0106C"/>
    <w:rsid w:val="00D01885"/>
    <w:rsid w:val="00D018E4"/>
    <w:rsid w:val="00D027B5"/>
    <w:rsid w:val="00D0310C"/>
    <w:rsid w:val="00D0378F"/>
    <w:rsid w:val="00D04055"/>
    <w:rsid w:val="00D04180"/>
    <w:rsid w:val="00D04261"/>
    <w:rsid w:val="00D04551"/>
    <w:rsid w:val="00D047CD"/>
    <w:rsid w:val="00D04F0D"/>
    <w:rsid w:val="00D05263"/>
    <w:rsid w:val="00D055B2"/>
    <w:rsid w:val="00D05600"/>
    <w:rsid w:val="00D05921"/>
    <w:rsid w:val="00D05EF1"/>
    <w:rsid w:val="00D0601F"/>
    <w:rsid w:val="00D06137"/>
    <w:rsid w:val="00D06E4C"/>
    <w:rsid w:val="00D07547"/>
    <w:rsid w:val="00D07BED"/>
    <w:rsid w:val="00D10299"/>
    <w:rsid w:val="00D1048C"/>
    <w:rsid w:val="00D11241"/>
    <w:rsid w:val="00D1373C"/>
    <w:rsid w:val="00D13B12"/>
    <w:rsid w:val="00D13C22"/>
    <w:rsid w:val="00D13EF4"/>
    <w:rsid w:val="00D1414A"/>
    <w:rsid w:val="00D14365"/>
    <w:rsid w:val="00D1445A"/>
    <w:rsid w:val="00D14AFC"/>
    <w:rsid w:val="00D150DD"/>
    <w:rsid w:val="00D15CA2"/>
    <w:rsid w:val="00D15E12"/>
    <w:rsid w:val="00D15F7A"/>
    <w:rsid w:val="00D163ED"/>
    <w:rsid w:val="00D166FF"/>
    <w:rsid w:val="00D16BBA"/>
    <w:rsid w:val="00D16FA5"/>
    <w:rsid w:val="00D1788D"/>
    <w:rsid w:val="00D17F09"/>
    <w:rsid w:val="00D20D22"/>
    <w:rsid w:val="00D213DD"/>
    <w:rsid w:val="00D21BAA"/>
    <w:rsid w:val="00D21BC8"/>
    <w:rsid w:val="00D2227C"/>
    <w:rsid w:val="00D232A8"/>
    <w:rsid w:val="00D23FFE"/>
    <w:rsid w:val="00D241C4"/>
    <w:rsid w:val="00D24534"/>
    <w:rsid w:val="00D246B3"/>
    <w:rsid w:val="00D24F97"/>
    <w:rsid w:val="00D25323"/>
    <w:rsid w:val="00D25CA8"/>
    <w:rsid w:val="00D25D0C"/>
    <w:rsid w:val="00D25D24"/>
    <w:rsid w:val="00D25D80"/>
    <w:rsid w:val="00D261EB"/>
    <w:rsid w:val="00D2648C"/>
    <w:rsid w:val="00D27F59"/>
    <w:rsid w:val="00D30239"/>
    <w:rsid w:val="00D308D2"/>
    <w:rsid w:val="00D31166"/>
    <w:rsid w:val="00D31592"/>
    <w:rsid w:val="00D31942"/>
    <w:rsid w:val="00D31AAE"/>
    <w:rsid w:val="00D31B5D"/>
    <w:rsid w:val="00D31C22"/>
    <w:rsid w:val="00D31C2D"/>
    <w:rsid w:val="00D32288"/>
    <w:rsid w:val="00D32B28"/>
    <w:rsid w:val="00D3300A"/>
    <w:rsid w:val="00D33BAC"/>
    <w:rsid w:val="00D33BC6"/>
    <w:rsid w:val="00D34694"/>
    <w:rsid w:val="00D35256"/>
    <w:rsid w:val="00D3596B"/>
    <w:rsid w:val="00D35C89"/>
    <w:rsid w:val="00D35DFC"/>
    <w:rsid w:val="00D35EF9"/>
    <w:rsid w:val="00D36615"/>
    <w:rsid w:val="00D369A7"/>
    <w:rsid w:val="00D3782A"/>
    <w:rsid w:val="00D3789B"/>
    <w:rsid w:val="00D37908"/>
    <w:rsid w:val="00D4014A"/>
    <w:rsid w:val="00D40C62"/>
    <w:rsid w:val="00D40E8F"/>
    <w:rsid w:val="00D4204D"/>
    <w:rsid w:val="00D42B7D"/>
    <w:rsid w:val="00D43740"/>
    <w:rsid w:val="00D43777"/>
    <w:rsid w:val="00D437FB"/>
    <w:rsid w:val="00D43BFB"/>
    <w:rsid w:val="00D43D22"/>
    <w:rsid w:val="00D449CA"/>
    <w:rsid w:val="00D465F3"/>
    <w:rsid w:val="00D469E9"/>
    <w:rsid w:val="00D46EDC"/>
    <w:rsid w:val="00D46F71"/>
    <w:rsid w:val="00D4711F"/>
    <w:rsid w:val="00D47196"/>
    <w:rsid w:val="00D472E4"/>
    <w:rsid w:val="00D47496"/>
    <w:rsid w:val="00D47BBA"/>
    <w:rsid w:val="00D47CE2"/>
    <w:rsid w:val="00D47D92"/>
    <w:rsid w:val="00D50101"/>
    <w:rsid w:val="00D505D1"/>
    <w:rsid w:val="00D5260F"/>
    <w:rsid w:val="00D52841"/>
    <w:rsid w:val="00D52961"/>
    <w:rsid w:val="00D52BA2"/>
    <w:rsid w:val="00D52BEA"/>
    <w:rsid w:val="00D53057"/>
    <w:rsid w:val="00D532A8"/>
    <w:rsid w:val="00D5356A"/>
    <w:rsid w:val="00D53E47"/>
    <w:rsid w:val="00D54481"/>
    <w:rsid w:val="00D54DD4"/>
    <w:rsid w:val="00D55ECD"/>
    <w:rsid w:val="00D56215"/>
    <w:rsid w:val="00D5715B"/>
    <w:rsid w:val="00D5780C"/>
    <w:rsid w:val="00D57B6E"/>
    <w:rsid w:val="00D57D62"/>
    <w:rsid w:val="00D57E3C"/>
    <w:rsid w:val="00D6043C"/>
    <w:rsid w:val="00D60B66"/>
    <w:rsid w:val="00D611C1"/>
    <w:rsid w:val="00D6164C"/>
    <w:rsid w:val="00D61886"/>
    <w:rsid w:val="00D61A8E"/>
    <w:rsid w:val="00D61AE9"/>
    <w:rsid w:val="00D61BCD"/>
    <w:rsid w:val="00D6208C"/>
    <w:rsid w:val="00D6216D"/>
    <w:rsid w:val="00D622B7"/>
    <w:rsid w:val="00D6249B"/>
    <w:rsid w:val="00D630A8"/>
    <w:rsid w:val="00D6382D"/>
    <w:rsid w:val="00D63EBC"/>
    <w:rsid w:val="00D6549C"/>
    <w:rsid w:val="00D654A2"/>
    <w:rsid w:val="00D66E68"/>
    <w:rsid w:val="00D67C34"/>
    <w:rsid w:val="00D67D78"/>
    <w:rsid w:val="00D70193"/>
    <w:rsid w:val="00D71E05"/>
    <w:rsid w:val="00D728AD"/>
    <w:rsid w:val="00D728AF"/>
    <w:rsid w:val="00D72EF3"/>
    <w:rsid w:val="00D739DC"/>
    <w:rsid w:val="00D73CFE"/>
    <w:rsid w:val="00D73FB7"/>
    <w:rsid w:val="00D7467B"/>
    <w:rsid w:val="00D74C35"/>
    <w:rsid w:val="00D74D97"/>
    <w:rsid w:val="00D75017"/>
    <w:rsid w:val="00D75026"/>
    <w:rsid w:val="00D75211"/>
    <w:rsid w:val="00D75C66"/>
    <w:rsid w:val="00D75D4C"/>
    <w:rsid w:val="00D761A7"/>
    <w:rsid w:val="00D76427"/>
    <w:rsid w:val="00D764E9"/>
    <w:rsid w:val="00D768D3"/>
    <w:rsid w:val="00D76FAB"/>
    <w:rsid w:val="00D772C9"/>
    <w:rsid w:val="00D77615"/>
    <w:rsid w:val="00D777EC"/>
    <w:rsid w:val="00D77D4E"/>
    <w:rsid w:val="00D77FF2"/>
    <w:rsid w:val="00D8053C"/>
    <w:rsid w:val="00D80946"/>
    <w:rsid w:val="00D80E24"/>
    <w:rsid w:val="00D811B6"/>
    <w:rsid w:val="00D81228"/>
    <w:rsid w:val="00D81480"/>
    <w:rsid w:val="00D822AD"/>
    <w:rsid w:val="00D823C7"/>
    <w:rsid w:val="00D82807"/>
    <w:rsid w:val="00D838A3"/>
    <w:rsid w:val="00D83C4C"/>
    <w:rsid w:val="00D83DC1"/>
    <w:rsid w:val="00D83E64"/>
    <w:rsid w:val="00D83EEC"/>
    <w:rsid w:val="00D848EE"/>
    <w:rsid w:val="00D84A2E"/>
    <w:rsid w:val="00D84FC2"/>
    <w:rsid w:val="00D85148"/>
    <w:rsid w:val="00D85150"/>
    <w:rsid w:val="00D854A7"/>
    <w:rsid w:val="00D8566C"/>
    <w:rsid w:val="00D857A4"/>
    <w:rsid w:val="00D85B47"/>
    <w:rsid w:val="00D85FC2"/>
    <w:rsid w:val="00D867CC"/>
    <w:rsid w:val="00D8697E"/>
    <w:rsid w:val="00D86DE6"/>
    <w:rsid w:val="00D872E1"/>
    <w:rsid w:val="00D874A0"/>
    <w:rsid w:val="00D87AF9"/>
    <w:rsid w:val="00D87B4A"/>
    <w:rsid w:val="00D902ED"/>
    <w:rsid w:val="00D90812"/>
    <w:rsid w:val="00D90BD7"/>
    <w:rsid w:val="00D91188"/>
    <w:rsid w:val="00D919F8"/>
    <w:rsid w:val="00D92398"/>
    <w:rsid w:val="00D92AC5"/>
    <w:rsid w:val="00D92B90"/>
    <w:rsid w:val="00D92BC0"/>
    <w:rsid w:val="00D92DA4"/>
    <w:rsid w:val="00D9317F"/>
    <w:rsid w:val="00D93396"/>
    <w:rsid w:val="00D93F6E"/>
    <w:rsid w:val="00D9413F"/>
    <w:rsid w:val="00D94369"/>
    <w:rsid w:val="00D94C46"/>
    <w:rsid w:val="00D95346"/>
    <w:rsid w:val="00D956F1"/>
    <w:rsid w:val="00D959B3"/>
    <w:rsid w:val="00D96376"/>
    <w:rsid w:val="00D965A3"/>
    <w:rsid w:val="00D96776"/>
    <w:rsid w:val="00D973DD"/>
    <w:rsid w:val="00DA07A5"/>
    <w:rsid w:val="00DA0ED2"/>
    <w:rsid w:val="00DA1A81"/>
    <w:rsid w:val="00DA1D73"/>
    <w:rsid w:val="00DA23FC"/>
    <w:rsid w:val="00DA2662"/>
    <w:rsid w:val="00DA2A58"/>
    <w:rsid w:val="00DA2D73"/>
    <w:rsid w:val="00DA30FF"/>
    <w:rsid w:val="00DA34BD"/>
    <w:rsid w:val="00DA3AF0"/>
    <w:rsid w:val="00DA4CA5"/>
    <w:rsid w:val="00DA5744"/>
    <w:rsid w:val="00DA5BF0"/>
    <w:rsid w:val="00DA6BA4"/>
    <w:rsid w:val="00DA6E62"/>
    <w:rsid w:val="00DA7E34"/>
    <w:rsid w:val="00DA7F19"/>
    <w:rsid w:val="00DB0FEC"/>
    <w:rsid w:val="00DB10E1"/>
    <w:rsid w:val="00DB14C7"/>
    <w:rsid w:val="00DB1A98"/>
    <w:rsid w:val="00DB1ACB"/>
    <w:rsid w:val="00DB1B3A"/>
    <w:rsid w:val="00DB1CD4"/>
    <w:rsid w:val="00DB3422"/>
    <w:rsid w:val="00DB3F42"/>
    <w:rsid w:val="00DB468E"/>
    <w:rsid w:val="00DB4936"/>
    <w:rsid w:val="00DB4E86"/>
    <w:rsid w:val="00DB4F94"/>
    <w:rsid w:val="00DB5200"/>
    <w:rsid w:val="00DB59AD"/>
    <w:rsid w:val="00DB656B"/>
    <w:rsid w:val="00DB6683"/>
    <w:rsid w:val="00DB6A43"/>
    <w:rsid w:val="00DB6F6E"/>
    <w:rsid w:val="00DB77CF"/>
    <w:rsid w:val="00DB793F"/>
    <w:rsid w:val="00DB7EA8"/>
    <w:rsid w:val="00DB7FD5"/>
    <w:rsid w:val="00DC061D"/>
    <w:rsid w:val="00DC1000"/>
    <w:rsid w:val="00DC1665"/>
    <w:rsid w:val="00DC1A26"/>
    <w:rsid w:val="00DC1A4F"/>
    <w:rsid w:val="00DC1B9B"/>
    <w:rsid w:val="00DC1DE7"/>
    <w:rsid w:val="00DC2258"/>
    <w:rsid w:val="00DC282E"/>
    <w:rsid w:val="00DC2CD6"/>
    <w:rsid w:val="00DC351C"/>
    <w:rsid w:val="00DC3812"/>
    <w:rsid w:val="00DC3A76"/>
    <w:rsid w:val="00DC44C7"/>
    <w:rsid w:val="00DC4523"/>
    <w:rsid w:val="00DC4AD2"/>
    <w:rsid w:val="00DC573B"/>
    <w:rsid w:val="00DC5AF8"/>
    <w:rsid w:val="00DC60E3"/>
    <w:rsid w:val="00DC68EF"/>
    <w:rsid w:val="00DC6BDF"/>
    <w:rsid w:val="00DC706C"/>
    <w:rsid w:val="00DC78EC"/>
    <w:rsid w:val="00DC7ECB"/>
    <w:rsid w:val="00DD0152"/>
    <w:rsid w:val="00DD03B6"/>
    <w:rsid w:val="00DD08B7"/>
    <w:rsid w:val="00DD147A"/>
    <w:rsid w:val="00DD2585"/>
    <w:rsid w:val="00DD261C"/>
    <w:rsid w:val="00DD2769"/>
    <w:rsid w:val="00DD27B9"/>
    <w:rsid w:val="00DD37AB"/>
    <w:rsid w:val="00DD38BF"/>
    <w:rsid w:val="00DD4E54"/>
    <w:rsid w:val="00DD5A28"/>
    <w:rsid w:val="00DD639E"/>
    <w:rsid w:val="00DD6BAB"/>
    <w:rsid w:val="00DD6CCE"/>
    <w:rsid w:val="00DD77FF"/>
    <w:rsid w:val="00DD7816"/>
    <w:rsid w:val="00DE0DAA"/>
    <w:rsid w:val="00DE1DDF"/>
    <w:rsid w:val="00DE34E6"/>
    <w:rsid w:val="00DE3FC3"/>
    <w:rsid w:val="00DE4595"/>
    <w:rsid w:val="00DE46ED"/>
    <w:rsid w:val="00DE472E"/>
    <w:rsid w:val="00DE4AFB"/>
    <w:rsid w:val="00DE4CC7"/>
    <w:rsid w:val="00DE55B3"/>
    <w:rsid w:val="00DE571C"/>
    <w:rsid w:val="00DE672E"/>
    <w:rsid w:val="00DE6810"/>
    <w:rsid w:val="00DE6A4C"/>
    <w:rsid w:val="00DE723E"/>
    <w:rsid w:val="00DE7337"/>
    <w:rsid w:val="00DF0217"/>
    <w:rsid w:val="00DF02E3"/>
    <w:rsid w:val="00DF03AB"/>
    <w:rsid w:val="00DF04F0"/>
    <w:rsid w:val="00DF1BD8"/>
    <w:rsid w:val="00DF30BE"/>
    <w:rsid w:val="00DF4D38"/>
    <w:rsid w:val="00DF6A11"/>
    <w:rsid w:val="00DF7016"/>
    <w:rsid w:val="00DF7D24"/>
    <w:rsid w:val="00DF7FCB"/>
    <w:rsid w:val="00E000D8"/>
    <w:rsid w:val="00E008E4"/>
    <w:rsid w:val="00E0149E"/>
    <w:rsid w:val="00E015EC"/>
    <w:rsid w:val="00E018BE"/>
    <w:rsid w:val="00E01BD8"/>
    <w:rsid w:val="00E01D31"/>
    <w:rsid w:val="00E020F2"/>
    <w:rsid w:val="00E028E0"/>
    <w:rsid w:val="00E02B7E"/>
    <w:rsid w:val="00E031F4"/>
    <w:rsid w:val="00E032E3"/>
    <w:rsid w:val="00E03561"/>
    <w:rsid w:val="00E0369E"/>
    <w:rsid w:val="00E03C8C"/>
    <w:rsid w:val="00E03E02"/>
    <w:rsid w:val="00E0515E"/>
    <w:rsid w:val="00E0599F"/>
    <w:rsid w:val="00E05B98"/>
    <w:rsid w:val="00E0671F"/>
    <w:rsid w:val="00E06933"/>
    <w:rsid w:val="00E06C10"/>
    <w:rsid w:val="00E0766E"/>
    <w:rsid w:val="00E079AC"/>
    <w:rsid w:val="00E07E9D"/>
    <w:rsid w:val="00E101C1"/>
    <w:rsid w:val="00E10AF0"/>
    <w:rsid w:val="00E11C84"/>
    <w:rsid w:val="00E11FF6"/>
    <w:rsid w:val="00E1217C"/>
    <w:rsid w:val="00E12FA6"/>
    <w:rsid w:val="00E139D6"/>
    <w:rsid w:val="00E1470E"/>
    <w:rsid w:val="00E14752"/>
    <w:rsid w:val="00E14907"/>
    <w:rsid w:val="00E14BE4"/>
    <w:rsid w:val="00E1523F"/>
    <w:rsid w:val="00E167E8"/>
    <w:rsid w:val="00E16B4C"/>
    <w:rsid w:val="00E16CB8"/>
    <w:rsid w:val="00E16E65"/>
    <w:rsid w:val="00E171FA"/>
    <w:rsid w:val="00E17DC7"/>
    <w:rsid w:val="00E203FB"/>
    <w:rsid w:val="00E21071"/>
    <w:rsid w:val="00E21463"/>
    <w:rsid w:val="00E2152C"/>
    <w:rsid w:val="00E217B2"/>
    <w:rsid w:val="00E21972"/>
    <w:rsid w:val="00E22338"/>
    <w:rsid w:val="00E22985"/>
    <w:rsid w:val="00E23729"/>
    <w:rsid w:val="00E23991"/>
    <w:rsid w:val="00E23B53"/>
    <w:rsid w:val="00E241D6"/>
    <w:rsid w:val="00E247A8"/>
    <w:rsid w:val="00E2484C"/>
    <w:rsid w:val="00E24A38"/>
    <w:rsid w:val="00E25741"/>
    <w:rsid w:val="00E25E7C"/>
    <w:rsid w:val="00E262C2"/>
    <w:rsid w:val="00E26510"/>
    <w:rsid w:val="00E2681B"/>
    <w:rsid w:val="00E26B8A"/>
    <w:rsid w:val="00E27853"/>
    <w:rsid w:val="00E30698"/>
    <w:rsid w:val="00E30C1B"/>
    <w:rsid w:val="00E313B9"/>
    <w:rsid w:val="00E3154C"/>
    <w:rsid w:val="00E31822"/>
    <w:rsid w:val="00E31CB4"/>
    <w:rsid w:val="00E32E3C"/>
    <w:rsid w:val="00E32F3C"/>
    <w:rsid w:val="00E335B0"/>
    <w:rsid w:val="00E33B79"/>
    <w:rsid w:val="00E34794"/>
    <w:rsid w:val="00E3493D"/>
    <w:rsid w:val="00E34CFF"/>
    <w:rsid w:val="00E357AE"/>
    <w:rsid w:val="00E360B9"/>
    <w:rsid w:val="00E363D3"/>
    <w:rsid w:val="00E36E43"/>
    <w:rsid w:val="00E37DA3"/>
    <w:rsid w:val="00E40545"/>
    <w:rsid w:val="00E406FF"/>
    <w:rsid w:val="00E409D2"/>
    <w:rsid w:val="00E40AE5"/>
    <w:rsid w:val="00E41ECD"/>
    <w:rsid w:val="00E422F3"/>
    <w:rsid w:val="00E42D51"/>
    <w:rsid w:val="00E4319E"/>
    <w:rsid w:val="00E43CEA"/>
    <w:rsid w:val="00E43CF7"/>
    <w:rsid w:val="00E440D1"/>
    <w:rsid w:val="00E442AD"/>
    <w:rsid w:val="00E444BC"/>
    <w:rsid w:val="00E44C5C"/>
    <w:rsid w:val="00E4510D"/>
    <w:rsid w:val="00E464F6"/>
    <w:rsid w:val="00E468D5"/>
    <w:rsid w:val="00E4718C"/>
    <w:rsid w:val="00E47E97"/>
    <w:rsid w:val="00E50766"/>
    <w:rsid w:val="00E5093A"/>
    <w:rsid w:val="00E50CAC"/>
    <w:rsid w:val="00E50F94"/>
    <w:rsid w:val="00E512AF"/>
    <w:rsid w:val="00E51354"/>
    <w:rsid w:val="00E51934"/>
    <w:rsid w:val="00E52168"/>
    <w:rsid w:val="00E52DDD"/>
    <w:rsid w:val="00E531A5"/>
    <w:rsid w:val="00E543E1"/>
    <w:rsid w:val="00E54E2B"/>
    <w:rsid w:val="00E54E83"/>
    <w:rsid w:val="00E55488"/>
    <w:rsid w:val="00E5655F"/>
    <w:rsid w:val="00E567CC"/>
    <w:rsid w:val="00E567FE"/>
    <w:rsid w:val="00E56D9A"/>
    <w:rsid w:val="00E56F27"/>
    <w:rsid w:val="00E570CD"/>
    <w:rsid w:val="00E607B5"/>
    <w:rsid w:val="00E6146B"/>
    <w:rsid w:val="00E616A7"/>
    <w:rsid w:val="00E62417"/>
    <w:rsid w:val="00E62D30"/>
    <w:rsid w:val="00E630FF"/>
    <w:rsid w:val="00E631A4"/>
    <w:rsid w:val="00E6351B"/>
    <w:rsid w:val="00E637AF"/>
    <w:rsid w:val="00E6381B"/>
    <w:rsid w:val="00E64649"/>
    <w:rsid w:val="00E65019"/>
    <w:rsid w:val="00E653AC"/>
    <w:rsid w:val="00E6562B"/>
    <w:rsid w:val="00E65CFC"/>
    <w:rsid w:val="00E65F2C"/>
    <w:rsid w:val="00E6600A"/>
    <w:rsid w:val="00E66263"/>
    <w:rsid w:val="00E66B71"/>
    <w:rsid w:val="00E66BB9"/>
    <w:rsid w:val="00E66EC9"/>
    <w:rsid w:val="00E67EFA"/>
    <w:rsid w:val="00E70459"/>
    <w:rsid w:val="00E704CC"/>
    <w:rsid w:val="00E7185B"/>
    <w:rsid w:val="00E71F9B"/>
    <w:rsid w:val="00E73453"/>
    <w:rsid w:val="00E74609"/>
    <w:rsid w:val="00E74DDC"/>
    <w:rsid w:val="00E74FC1"/>
    <w:rsid w:val="00E75622"/>
    <w:rsid w:val="00E75657"/>
    <w:rsid w:val="00E7662B"/>
    <w:rsid w:val="00E76814"/>
    <w:rsid w:val="00E7765A"/>
    <w:rsid w:val="00E77953"/>
    <w:rsid w:val="00E804C3"/>
    <w:rsid w:val="00E80507"/>
    <w:rsid w:val="00E807C5"/>
    <w:rsid w:val="00E807D4"/>
    <w:rsid w:val="00E80BD8"/>
    <w:rsid w:val="00E82263"/>
    <w:rsid w:val="00E82E28"/>
    <w:rsid w:val="00E83247"/>
    <w:rsid w:val="00E836EB"/>
    <w:rsid w:val="00E84765"/>
    <w:rsid w:val="00E8480B"/>
    <w:rsid w:val="00E86552"/>
    <w:rsid w:val="00E86C6C"/>
    <w:rsid w:val="00E86CC0"/>
    <w:rsid w:val="00E86E43"/>
    <w:rsid w:val="00E86EF2"/>
    <w:rsid w:val="00E87012"/>
    <w:rsid w:val="00E87516"/>
    <w:rsid w:val="00E87BBD"/>
    <w:rsid w:val="00E87EF9"/>
    <w:rsid w:val="00E87F66"/>
    <w:rsid w:val="00E90D28"/>
    <w:rsid w:val="00E9155F"/>
    <w:rsid w:val="00E91D48"/>
    <w:rsid w:val="00E91F68"/>
    <w:rsid w:val="00E9265F"/>
    <w:rsid w:val="00E92995"/>
    <w:rsid w:val="00E92A29"/>
    <w:rsid w:val="00E92C3A"/>
    <w:rsid w:val="00E92C72"/>
    <w:rsid w:val="00E92DEE"/>
    <w:rsid w:val="00E932C0"/>
    <w:rsid w:val="00E932DF"/>
    <w:rsid w:val="00E933E1"/>
    <w:rsid w:val="00E9380C"/>
    <w:rsid w:val="00E93B3A"/>
    <w:rsid w:val="00E93DEA"/>
    <w:rsid w:val="00E93F66"/>
    <w:rsid w:val="00E94B58"/>
    <w:rsid w:val="00E95282"/>
    <w:rsid w:val="00E95302"/>
    <w:rsid w:val="00E96B7E"/>
    <w:rsid w:val="00E96E71"/>
    <w:rsid w:val="00E97928"/>
    <w:rsid w:val="00EA0369"/>
    <w:rsid w:val="00EA047F"/>
    <w:rsid w:val="00EA0559"/>
    <w:rsid w:val="00EA08B7"/>
    <w:rsid w:val="00EA0CE2"/>
    <w:rsid w:val="00EA0E1F"/>
    <w:rsid w:val="00EA1A3D"/>
    <w:rsid w:val="00EA1A8A"/>
    <w:rsid w:val="00EA1F77"/>
    <w:rsid w:val="00EA25E9"/>
    <w:rsid w:val="00EA28F9"/>
    <w:rsid w:val="00EA2C72"/>
    <w:rsid w:val="00EA2D66"/>
    <w:rsid w:val="00EA3185"/>
    <w:rsid w:val="00EA3FDE"/>
    <w:rsid w:val="00EA40CA"/>
    <w:rsid w:val="00EA465E"/>
    <w:rsid w:val="00EA4ACE"/>
    <w:rsid w:val="00EA5D9C"/>
    <w:rsid w:val="00EA6768"/>
    <w:rsid w:val="00EA7869"/>
    <w:rsid w:val="00EA7BA5"/>
    <w:rsid w:val="00EB011C"/>
    <w:rsid w:val="00EB011F"/>
    <w:rsid w:val="00EB07C5"/>
    <w:rsid w:val="00EB19B5"/>
    <w:rsid w:val="00EB2B49"/>
    <w:rsid w:val="00EB2EE1"/>
    <w:rsid w:val="00EB3296"/>
    <w:rsid w:val="00EB35BF"/>
    <w:rsid w:val="00EB3636"/>
    <w:rsid w:val="00EB367B"/>
    <w:rsid w:val="00EB3B32"/>
    <w:rsid w:val="00EB3D7D"/>
    <w:rsid w:val="00EB5DC6"/>
    <w:rsid w:val="00EB5E90"/>
    <w:rsid w:val="00EB604C"/>
    <w:rsid w:val="00EB63A5"/>
    <w:rsid w:val="00EB6CA0"/>
    <w:rsid w:val="00EB6CAD"/>
    <w:rsid w:val="00EC0C59"/>
    <w:rsid w:val="00EC138C"/>
    <w:rsid w:val="00EC15D8"/>
    <w:rsid w:val="00EC1999"/>
    <w:rsid w:val="00EC1E80"/>
    <w:rsid w:val="00EC207C"/>
    <w:rsid w:val="00EC2735"/>
    <w:rsid w:val="00EC2A70"/>
    <w:rsid w:val="00EC3B70"/>
    <w:rsid w:val="00EC451C"/>
    <w:rsid w:val="00EC5B78"/>
    <w:rsid w:val="00EC5E11"/>
    <w:rsid w:val="00EC628B"/>
    <w:rsid w:val="00EC68FF"/>
    <w:rsid w:val="00EC6C0E"/>
    <w:rsid w:val="00EC6D5A"/>
    <w:rsid w:val="00EC70F0"/>
    <w:rsid w:val="00EC7563"/>
    <w:rsid w:val="00EC7704"/>
    <w:rsid w:val="00EC7EF8"/>
    <w:rsid w:val="00EC7F0F"/>
    <w:rsid w:val="00ED0731"/>
    <w:rsid w:val="00ED0BF4"/>
    <w:rsid w:val="00ED0D89"/>
    <w:rsid w:val="00ED10B5"/>
    <w:rsid w:val="00ED1DB7"/>
    <w:rsid w:val="00ED2A4C"/>
    <w:rsid w:val="00ED2C25"/>
    <w:rsid w:val="00ED3183"/>
    <w:rsid w:val="00ED3328"/>
    <w:rsid w:val="00ED364E"/>
    <w:rsid w:val="00ED395C"/>
    <w:rsid w:val="00ED3BD1"/>
    <w:rsid w:val="00ED3CFD"/>
    <w:rsid w:val="00ED458F"/>
    <w:rsid w:val="00ED477E"/>
    <w:rsid w:val="00ED4B35"/>
    <w:rsid w:val="00ED4F22"/>
    <w:rsid w:val="00ED4F93"/>
    <w:rsid w:val="00ED710B"/>
    <w:rsid w:val="00ED728D"/>
    <w:rsid w:val="00ED767D"/>
    <w:rsid w:val="00ED789E"/>
    <w:rsid w:val="00EE0850"/>
    <w:rsid w:val="00EE12F4"/>
    <w:rsid w:val="00EE13DB"/>
    <w:rsid w:val="00EE1806"/>
    <w:rsid w:val="00EE18CE"/>
    <w:rsid w:val="00EE2F5B"/>
    <w:rsid w:val="00EE3FE7"/>
    <w:rsid w:val="00EE50E8"/>
    <w:rsid w:val="00EE5D1C"/>
    <w:rsid w:val="00EE69FF"/>
    <w:rsid w:val="00EE7021"/>
    <w:rsid w:val="00EF07B4"/>
    <w:rsid w:val="00EF1190"/>
    <w:rsid w:val="00EF1447"/>
    <w:rsid w:val="00EF15BD"/>
    <w:rsid w:val="00EF164D"/>
    <w:rsid w:val="00EF1A85"/>
    <w:rsid w:val="00EF23D7"/>
    <w:rsid w:val="00EF24AE"/>
    <w:rsid w:val="00EF313F"/>
    <w:rsid w:val="00EF329D"/>
    <w:rsid w:val="00EF42A8"/>
    <w:rsid w:val="00EF4D32"/>
    <w:rsid w:val="00EF546D"/>
    <w:rsid w:val="00EF582E"/>
    <w:rsid w:val="00EF633D"/>
    <w:rsid w:val="00EF636D"/>
    <w:rsid w:val="00EF64B8"/>
    <w:rsid w:val="00EF6747"/>
    <w:rsid w:val="00EF6CE2"/>
    <w:rsid w:val="00EF7257"/>
    <w:rsid w:val="00EF7376"/>
    <w:rsid w:val="00EF7E43"/>
    <w:rsid w:val="00F00051"/>
    <w:rsid w:val="00F003E3"/>
    <w:rsid w:val="00F00437"/>
    <w:rsid w:val="00F00DA4"/>
    <w:rsid w:val="00F02141"/>
    <w:rsid w:val="00F02414"/>
    <w:rsid w:val="00F03AEB"/>
    <w:rsid w:val="00F04102"/>
    <w:rsid w:val="00F04DA8"/>
    <w:rsid w:val="00F05F21"/>
    <w:rsid w:val="00F06279"/>
    <w:rsid w:val="00F0651B"/>
    <w:rsid w:val="00F06DD5"/>
    <w:rsid w:val="00F07A09"/>
    <w:rsid w:val="00F07A77"/>
    <w:rsid w:val="00F07A95"/>
    <w:rsid w:val="00F07CAC"/>
    <w:rsid w:val="00F102E4"/>
    <w:rsid w:val="00F10602"/>
    <w:rsid w:val="00F108FF"/>
    <w:rsid w:val="00F10EA7"/>
    <w:rsid w:val="00F1120F"/>
    <w:rsid w:val="00F12F9F"/>
    <w:rsid w:val="00F131B1"/>
    <w:rsid w:val="00F13414"/>
    <w:rsid w:val="00F13AD4"/>
    <w:rsid w:val="00F13B28"/>
    <w:rsid w:val="00F1505C"/>
    <w:rsid w:val="00F159CF"/>
    <w:rsid w:val="00F162C0"/>
    <w:rsid w:val="00F16CB4"/>
    <w:rsid w:val="00F16EB0"/>
    <w:rsid w:val="00F1718F"/>
    <w:rsid w:val="00F1724D"/>
    <w:rsid w:val="00F2057B"/>
    <w:rsid w:val="00F21A26"/>
    <w:rsid w:val="00F21B3A"/>
    <w:rsid w:val="00F227CF"/>
    <w:rsid w:val="00F2296E"/>
    <w:rsid w:val="00F22C98"/>
    <w:rsid w:val="00F235C0"/>
    <w:rsid w:val="00F238EC"/>
    <w:rsid w:val="00F23B79"/>
    <w:rsid w:val="00F23CF4"/>
    <w:rsid w:val="00F23D03"/>
    <w:rsid w:val="00F242C7"/>
    <w:rsid w:val="00F244B0"/>
    <w:rsid w:val="00F24E94"/>
    <w:rsid w:val="00F2559A"/>
    <w:rsid w:val="00F26248"/>
    <w:rsid w:val="00F2631F"/>
    <w:rsid w:val="00F26430"/>
    <w:rsid w:val="00F272FF"/>
    <w:rsid w:val="00F275D1"/>
    <w:rsid w:val="00F303E7"/>
    <w:rsid w:val="00F30E1A"/>
    <w:rsid w:val="00F312F2"/>
    <w:rsid w:val="00F3136C"/>
    <w:rsid w:val="00F3155A"/>
    <w:rsid w:val="00F31974"/>
    <w:rsid w:val="00F31FA9"/>
    <w:rsid w:val="00F32874"/>
    <w:rsid w:val="00F32E36"/>
    <w:rsid w:val="00F3354E"/>
    <w:rsid w:val="00F33772"/>
    <w:rsid w:val="00F338DB"/>
    <w:rsid w:val="00F33C25"/>
    <w:rsid w:val="00F353D9"/>
    <w:rsid w:val="00F35CA5"/>
    <w:rsid w:val="00F367E0"/>
    <w:rsid w:val="00F37DFE"/>
    <w:rsid w:val="00F37FED"/>
    <w:rsid w:val="00F408F0"/>
    <w:rsid w:val="00F40DE3"/>
    <w:rsid w:val="00F4100A"/>
    <w:rsid w:val="00F42A1A"/>
    <w:rsid w:val="00F431C8"/>
    <w:rsid w:val="00F4518D"/>
    <w:rsid w:val="00F459F6"/>
    <w:rsid w:val="00F460ED"/>
    <w:rsid w:val="00F468CD"/>
    <w:rsid w:val="00F46FC4"/>
    <w:rsid w:val="00F47127"/>
    <w:rsid w:val="00F472DD"/>
    <w:rsid w:val="00F47DFC"/>
    <w:rsid w:val="00F500C8"/>
    <w:rsid w:val="00F50617"/>
    <w:rsid w:val="00F50F30"/>
    <w:rsid w:val="00F51237"/>
    <w:rsid w:val="00F51FE3"/>
    <w:rsid w:val="00F51FE5"/>
    <w:rsid w:val="00F52818"/>
    <w:rsid w:val="00F52A11"/>
    <w:rsid w:val="00F52DCA"/>
    <w:rsid w:val="00F53136"/>
    <w:rsid w:val="00F53A86"/>
    <w:rsid w:val="00F53E4F"/>
    <w:rsid w:val="00F5413C"/>
    <w:rsid w:val="00F54825"/>
    <w:rsid w:val="00F548EA"/>
    <w:rsid w:val="00F5491D"/>
    <w:rsid w:val="00F553D7"/>
    <w:rsid w:val="00F5572A"/>
    <w:rsid w:val="00F5576B"/>
    <w:rsid w:val="00F55C2D"/>
    <w:rsid w:val="00F55CD7"/>
    <w:rsid w:val="00F55D68"/>
    <w:rsid w:val="00F560C6"/>
    <w:rsid w:val="00F56310"/>
    <w:rsid w:val="00F567DD"/>
    <w:rsid w:val="00F56AB3"/>
    <w:rsid w:val="00F56F16"/>
    <w:rsid w:val="00F56FE3"/>
    <w:rsid w:val="00F571E7"/>
    <w:rsid w:val="00F60198"/>
    <w:rsid w:val="00F61DF0"/>
    <w:rsid w:val="00F6224A"/>
    <w:rsid w:val="00F62769"/>
    <w:rsid w:val="00F6423E"/>
    <w:rsid w:val="00F65125"/>
    <w:rsid w:val="00F65A75"/>
    <w:rsid w:val="00F6651A"/>
    <w:rsid w:val="00F666C1"/>
    <w:rsid w:val="00F66B5D"/>
    <w:rsid w:val="00F66C3E"/>
    <w:rsid w:val="00F679C3"/>
    <w:rsid w:val="00F67CAC"/>
    <w:rsid w:val="00F67FB9"/>
    <w:rsid w:val="00F706C8"/>
    <w:rsid w:val="00F7071C"/>
    <w:rsid w:val="00F7078A"/>
    <w:rsid w:val="00F70F10"/>
    <w:rsid w:val="00F712E2"/>
    <w:rsid w:val="00F71872"/>
    <w:rsid w:val="00F71A7F"/>
    <w:rsid w:val="00F723B4"/>
    <w:rsid w:val="00F724F5"/>
    <w:rsid w:val="00F72735"/>
    <w:rsid w:val="00F72919"/>
    <w:rsid w:val="00F731D8"/>
    <w:rsid w:val="00F7384C"/>
    <w:rsid w:val="00F73D1D"/>
    <w:rsid w:val="00F74466"/>
    <w:rsid w:val="00F74616"/>
    <w:rsid w:val="00F74723"/>
    <w:rsid w:val="00F74B6D"/>
    <w:rsid w:val="00F7555E"/>
    <w:rsid w:val="00F7570E"/>
    <w:rsid w:val="00F757DE"/>
    <w:rsid w:val="00F775B3"/>
    <w:rsid w:val="00F80F91"/>
    <w:rsid w:val="00F80FE9"/>
    <w:rsid w:val="00F8161C"/>
    <w:rsid w:val="00F818B5"/>
    <w:rsid w:val="00F81AAD"/>
    <w:rsid w:val="00F81AC4"/>
    <w:rsid w:val="00F8251B"/>
    <w:rsid w:val="00F82D24"/>
    <w:rsid w:val="00F83401"/>
    <w:rsid w:val="00F839ED"/>
    <w:rsid w:val="00F83D79"/>
    <w:rsid w:val="00F840D9"/>
    <w:rsid w:val="00F84388"/>
    <w:rsid w:val="00F859FF"/>
    <w:rsid w:val="00F86473"/>
    <w:rsid w:val="00F871A3"/>
    <w:rsid w:val="00F8743F"/>
    <w:rsid w:val="00F87E61"/>
    <w:rsid w:val="00F90181"/>
    <w:rsid w:val="00F906F9"/>
    <w:rsid w:val="00F90AE9"/>
    <w:rsid w:val="00F90B5E"/>
    <w:rsid w:val="00F9127A"/>
    <w:rsid w:val="00F91409"/>
    <w:rsid w:val="00F91B8B"/>
    <w:rsid w:val="00F91C20"/>
    <w:rsid w:val="00F9287E"/>
    <w:rsid w:val="00F92C62"/>
    <w:rsid w:val="00F9324D"/>
    <w:rsid w:val="00F93B7E"/>
    <w:rsid w:val="00F93BD1"/>
    <w:rsid w:val="00F93CCD"/>
    <w:rsid w:val="00F944AB"/>
    <w:rsid w:val="00F94C31"/>
    <w:rsid w:val="00F95335"/>
    <w:rsid w:val="00F9555F"/>
    <w:rsid w:val="00F95F9A"/>
    <w:rsid w:val="00F96561"/>
    <w:rsid w:val="00F96595"/>
    <w:rsid w:val="00F96C68"/>
    <w:rsid w:val="00F974E2"/>
    <w:rsid w:val="00F9798A"/>
    <w:rsid w:val="00F97A49"/>
    <w:rsid w:val="00F97ED5"/>
    <w:rsid w:val="00F97FA3"/>
    <w:rsid w:val="00FA0C8D"/>
    <w:rsid w:val="00FA0E36"/>
    <w:rsid w:val="00FA10FC"/>
    <w:rsid w:val="00FA2163"/>
    <w:rsid w:val="00FA23D7"/>
    <w:rsid w:val="00FA241E"/>
    <w:rsid w:val="00FA29C4"/>
    <w:rsid w:val="00FA2CE2"/>
    <w:rsid w:val="00FA2FC8"/>
    <w:rsid w:val="00FA32A7"/>
    <w:rsid w:val="00FA358B"/>
    <w:rsid w:val="00FA3733"/>
    <w:rsid w:val="00FA37CF"/>
    <w:rsid w:val="00FA386D"/>
    <w:rsid w:val="00FA3F3D"/>
    <w:rsid w:val="00FA413B"/>
    <w:rsid w:val="00FA6797"/>
    <w:rsid w:val="00FA7B94"/>
    <w:rsid w:val="00FB0161"/>
    <w:rsid w:val="00FB02BB"/>
    <w:rsid w:val="00FB0AA9"/>
    <w:rsid w:val="00FB0B65"/>
    <w:rsid w:val="00FB198D"/>
    <w:rsid w:val="00FB1CB1"/>
    <w:rsid w:val="00FB1E73"/>
    <w:rsid w:val="00FB2826"/>
    <w:rsid w:val="00FB2870"/>
    <w:rsid w:val="00FB29BF"/>
    <w:rsid w:val="00FB3564"/>
    <w:rsid w:val="00FB386B"/>
    <w:rsid w:val="00FB42EC"/>
    <w:rsid w:val="00FB564A"/>
    <w:rsid w:val="00FB5968"/>
    <w:rsid w:val="00FB5A03"/>
    <w:rsid w:val="00FB5ABA"/>
    <w:rsid w:val="00FB6B67"/>
    <w:rsid w:val="00FC00CB"/>
    <w:rsid w:val="00FC04D1"/>
    <w:rsid w:val="00FC0548"/>
    <w:rsid w:val="00FC0CA6"/>
    <w:rsid w:val="00FC0F85"/>
    <w:rsid w:val="00FC1570"/>
    <w:rsid w:val="00FC210D"/>
    <w:rsid w:val="00FC32FC"/>
    <w:rsid w:val="00FC3591"/>
    <w:rsid w:val="00FC435E"/>
    <w:rsid w:val="00FC44BC"/>
    <w:rsid w:val="00FC4A11"/>
    <w:rsid w:val="00FC4EC1"/>
    <w:rsid w:val="00FC5772"/>
    <w:rsid w:val="00FC5A90"/>
    <w:rsid w:val="00FC5FD4"/>
    <w:rsid w:val="00FC74EA"/>
    <w:rsid w:val="00FD0922"/>
    <w:rsid w:val="00FD18A8"/>
    <w:rsid w:val="00FD18F1"/>
    <w:rsid w:val="00FD1DA1"/>
    <w:rsid w:val="00FD1E8A"/>
    <w:rsid w:val="00FD1F5F"/>
    <w:rsid w:val="00FD249F"/>
    <w:rsid w:val="00FD27CD"/>
    <w:rsid w:val="00FD2847"/>
    <w:rsid w:val="00FD2DA3"/>
    <w:rsid w:val="00FD334C"/>
    <w:rsid w:val="00FD39BB"/>
    <w:rsid w:val="00FD3E67"/>
    <w:rsid w:val="00FD41C6"/>
    <w:rsid w:val="00FD4306"/>
    <w:rsid w:val="00FD5DE8"/>
    <w:rsid w:val="00FD611D"/>
    <w:rsid w:val="00FD655A"/>
    <w:rsid w:val="00FD68FC"/>
    <w:rsid w:val="00FD69AC"/>
    <w:rsid w:val="00FD6B4D"/>
    <w:rsid w:val="00FD7FD1"/>
    <w:rsid w:val="00FE123A"/>
    <w:rsid w:val="00FE1349"/>
    <w:rsid w:val="00FE170A"/>
    <w:rsid w:val="00FE1D86"/>
    <w:rsid w:val="00FE2785"/>
    <w:rsid w:val="00FE3418"/>
    <w:rsid w:val="00FE34B3"/>
    <w:rsid w:val="00FE3A23"/>
    <w:rsid w:val="00FE4F1B"/>
    <w:rsid w:val="00FE56A2"/>
    <w:rsid w:val="00FE5A35"/>
    <w:rsid w:val="00FE5A3C"/>
    <w:rsid w:val="00FE5B81"/>
    <w:rsid w:val="00FE660A"/>
    <w:rsid w:val="00FE69BA"/>
    <w:rsid w:val="00FE76F0"/>
    <w:rsid w:val="00FE7F0F"/>
    <w:rsid w:val="00FF04B1"/>
    <w:rsid w:val="00FF165D"/>
    <w:rsid w:val="00FF1E16"/>
    <w:rsid w:val="00FF2162"/>
    <w:rsid w:val="00FF2352"/>
    <w:rsid w:val="00FF2815"/>
    <w:rsid w:val="00FF3AD4"/>
    <w:rsid w:val="00FF3B9E"/>
    <w:rsid w:val="00FF49DC"/>
    <w:rsid w:val="00FF56CE"/>
    <w:rsid w:val="00FF5CE8"/>
    <w:rsid w:val="00FF5D7F"/>
    <w:rsid w:val="00FF5EDF"/>
    <w:rsid w:val="00FF6269"/>
    <w:rsid w:val="00FF6871"/>
    <w:rsid w:val="00FF721E"/>
    <w:rsid w:val="00FF7340"/>
    <w:rsid w:val="00FF7FF1"/>
    <w:rsid w:val="1E596FF6"/>
    <w:rsid w:val="3EA1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67CC650"/>
  <w15:chartTrackingRefBased/>
  <w15:docId w15:val="{6BEF7557-8C81-4F81-A01B-2A6D800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caption" w:qFormat="1"/>
    <w:lsdException w:name="table of figures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Lines/>
      <w:spacing w:before="60" w:after="60"/>
    </w:pPr>
    <w:rPr>
      <w:rFonts w:ascii="Arial" w:hAnsi="Arial"/>
      <w:lang w:eastAsia="en-US"/>
    </w:rPr>
  </w:style>
  <w:style w:type="paragraph" w:styleId="1">
    <w:name w:val="heading 1"/>
    <w:aliases w:val=" Char"/>
    <w:basedOn w:val="a"/>
    <w:next w:val="a"/>
    <w:link w:val="10"/>
    <w:qFormat/>
    <w:pPr>
      <w:keepNext/>
      <w:pageBreakBefore/>
      <w:tabs>
        <w:tab w:val="left" w:pos="1134"/>
      </w:tabs>
      <w:spacing w:after="200"/>
      <w:outlineLvl w:val="0"/>
    </w:pPr>
    <w:rPr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spacing w:before="360" w:after="20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spacing w:before="240" w:after="20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pPr>
      <w:keepNext/>
      <w:spacing w:after="20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0"/>
      </w:tabs>
      <w:spacing w:before="240"/>
      <w:outlineLvl w:val="4"/>
    </w:pPr>
    <w:rPr>
      <w:b/>
      <w:bCs/>
      <w:iCs/>
      <w:szCs w:val="26"/>
    </w:rPr>
  </w:style>
  <w:style w:type="paragraph" w:styleId="6">
    <w:name w:val="heading 6"/>
    <w:basedOn w:val="a"/>
    <w:next w:val="a"/>
    <w:qFormat/>
    <w:pPr>
      <w:keepNext/>
      <w:spacing w:before="240" w:after="64" w:line="320" w:lineRule="auto"/>
      <w:outlineLvl w:val="5"/>
    </w:pPr>
    <w:rPr>
      <w:rFonts w:eastAsia="黑体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spacing w:before="240" w:after="64" w:line="320" w:lineRule="auto"/>
      <w:outlineLvl w:val="7"/>
    </w:pPr>
    <w:rPr>
      <w:rFonts w:eastAsia="黑体"/>
      <w:sz w:val="24"/>
      <w:szCs w:val="24"/>
    </w:rPr>
  </w:style>
  <w:style w:type="paragraph" w:styleId="9">
    <w:name w:val="heading 9"/>
    <w:basedOn w:val="a"/>
    <w:next w:val="a"/>
    <w:qFormat/>
    <w:pPr>
      <w:keepNext/>
      <w:spacing w:before="240" w:after="64" w:line="320" w:lineRule="auto"/>
      <w:outlineLvl w:val="8"/>
    </w:pPr>
    <w:rPr>
      <w:rFonts w:eastAsia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FollowedHyperlink"/>
    <w:rPr>
      <w:color w:val="800080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a7">
    <w:name w:val="图表目录 字符"/>
    <w:link w:val="a8"/>
    <w:rPr>
      <w:rFonts w:ascii="Arial" w:eastAsia="宋体" w:hAnsi="Arial"/>
      <w:lang w:val="en-US" w:eastAsia="en-US" w:bidi="ar-SA"/>
    </w:rPr>
  </w:style>
  <w:style w:type="character" w:customStyle="1" w:styleId="10">
    <w:name w:val="标题 1 字符"/>
    <w:aliases w:val=" Char 字符"/>
    <w:link w:val="1"/>
    <w:rPr>
      <w:rFonts w:ascii="Arial" w:eastAsia="宋体" w:hAnsi="Arial"/>
      <w:b/>
      <w:bCs/>
      <w:kern w:val="28"/>
      <w:sz w:val="24"/>
      <w:szCs w:val="24"/>
      <w:lang w:val="en-US" w:eastAsia="en-US" w:bidi="ar-SA"/>
    </w:rPr>
  </w:style>
  <w:style w:type="character" w:customStyle="1" w:styleId="FigureCharChar">
    <w:name w:val="Figure Char Char"/>
    <w:link w:val="FigureChar"/>
    <w:rPr>
      <w:rFonts w:ascii="Arial" w:eastAsia="宋体" w:hAnsi="Arial"/>
      <w:b/>
      <w:bCs/>
      <w:lang w:val="en-US" w:eastAsia="en-US" w:bidi="ar-SA"/>
    </w:rPr>
  </w:style>
  <w:style w:type="paragraph" w:styleId="a8">
    <w:name w:val="table of figures"/>
    <w:basedOn w:val="a"/>
    <w:next w:val="a"/>
    <w:link w:val="a7"/>
    <w:semiHidden/>
    <w:pPr>
      <w:tabs>
        <w:tab w:val="left" w:pos="1134"/>
        <w:tab w:val="right" w:pos="8505"/>
      </w:tabs>
      <w:spacing w:before="0" w:after="0"/>
      <w:ind w:left="1134" w:hanging="1134"/>
    </w:pPr>
  </w:style>
  <w:style w:type="paragraph" w:styleId="11">
    <w:name w:val="toc 1"/>
    <w:basedOn w:val="a"/>
    <w:next w:val="a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50">
    <w:name w:val="toc 5"/>
    <w:basedOn w:val="a"/>
    <w:next w:val="a"/>
    <w:uiPriority w:val="39"/>
    <w:pPr>
      <w:spacing w:before="0" w:after="0"/>
      <w:ind w:left="800"/>
    </w:pPr>
    <w:rPr>
      <w:rFonts w:ascii="Times New Roman" w:hAnsi="Times New Roman"/>
      <w:sz w:val="18"/>
      <w:szCs w:val="18"/>
    </w:rPr>
  </w:style>
  <w:style w:type="paragraph" w:styleId="a9">
    <w:name w:val="Block Text"/>
    <w:basedOn w:val="a"/>
    <w:pPr>
      <w:spacing w:after="120"/>
      <w:ind w:leftChars="700" w:left="1440" w:rightChars="700" w:right="1440"/>
    </w:pPr>
  </w:style>
  <w:style w:type="paragraph" w:styleId="aa">
    <w:name w:val="caption"/>
    <w:basedOn w:val="a"/>
    <w:next w:val="a"/>
    <w:qFormat/>
    <w:pPr>
      <w:tabs>
        <w:tab w:val="left" w:pos="284"/>
        <w:tab w:val="left" w:pos="567"/>
        <w:tab w:val="left" w:pos="851"/>
      </w:tabs>
      <w:spacing w:before="120" w:after="120" w:line="270" w:lineRule="exact"/>
      <w:ind w:left="851" w:hanging="851"/>
    </w:pPr>
    <w:rPr>
      <w:sz w:val="16"/>
      <w:szCs w:val="16"/>
    </w:rPr>
  </w:style>
  <w:style w:type="paragraph" w:styleId="ab">
    <w:name w:val="Subtitle"/>
    <w:basedOn w:val="a"/>
    <w:qFormat/>
    <w:pPr>
      <w:spacing w:after="240"/>
    </w:pPr>
    <w:rPr>
      <w:b/>
      <w:bCs/>
      <w:sz w:val="28"/>
      <w:szCs w:val="24"/>
    </w:rPr>
  </w:style>
  <w:style w:type="paragraph" w:styleId="41">
    <w:name w:val="toc 4"/>
    <w:basedOn w:val="a"/>
    <w:next w:val="a"/>
    <w:uiPriority w:val="39"/>
    <w:pPr>
      <w:spacing w:before="0" w:after="0"/>
      <w:ind w:left="600"/>
    </w:pPr>
    <w:rPr>
      <w:rFonts w:ascii="Times New Roman" w:hAnsi="Times New Roman"/>
      <w:sz w:val="18"/>
      <w:szCs w:val="18"/>
    </w:rPr>
  </w:style>
  <w:style w:type="paragraph" w:styleId="21">
    <w:name w:val="toc 2"/>
    <w:basedOn w:val="11"/>
    <w:next w:val="a"/>
    <w:uiPriority w:val="39"/>
    <w:pPr>
      <w:spacing w:before="0" w:after="0"/>
      <w:ind w:left="200"/>
    </w:pPr>
    <w:rPr>
      <w:bCs w:val="0"/>
      <w:caps w:val="0"/>
      <w:smallCaps/>
    </w:rPr>
  </w:style>
  <w:style w:type="paragraph" w:styleId="70">
    <w:name w:val="toc 7"/>
    <w:basedOn w:val="a"/>
    <w:next w:val="a"/>
    <w:uiPriority w:val="39"/>
    <w:pPr>
      <w:spacing w:before="0" w:after="0"/>
      <w:ind w:left="1200"/>
    </w:pPr>
    <w:rPr>
      <w:rFonts w:ascii="Times New Roman" w:hAnsi="Times New Roman"/>
      <w:sz w:val="18"/>
      <w:szCs w:val="18"/>
    </w:rPr>
  </w:style>
  <w:style w:type="paragraph" w:styleId="ac">
    <w:name w:val="Date"/>
    <w:basedOn w:val="a"/>
    <w:next w:val="a"/>
    <w:pPr>
      <w:ind w:leftChars="2500" w:left="100"/>
    </w:p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80">
    <w:name w:val="toc 8"/>
    <w:basedOn w:val="a"/>
    <w:next w:val="a"/>
    <w:uiPriority w:val="39"/>
    <w:pPr>
      <w:spacing w:before="0" w:after="0"/>
      <w:ind w:left="1400"/>
    </w:pPr>
    <w:rPr>
      <w:rFonts w:ascii="Times New Roman" w:hAnsi="Times New Roman"/>
      <w:sz w:val="18"/>
      <w:szCs w:val="18"/>
    </w:rPr>
  </w:style>
  <w:style w:type="paragraph" w:styleId="30">
    <w:name w:val="toc 3"/>
    <w:basedOn w:val="21"/>
    <w:next w:val="a"/>
    <w:uiPriority w:val="39"/>
    <w:pPr>
      <w:ind w:left="400"/>
    </w:pPr>
    <w:rPr>
      <w:iCs/>
      <w:smallCaps w:val="0"/>
    </w:rPr>
  </w:style>
  <w:style w:type="paragraph" w:styleId="ae">
    <w:name w:val="Document Map"/>
    <w:basedOn w:val="a"/>
    <w:semiHidden/>
    <w:pPr>
      <w:shd w:val="clear" w:color="auto" w:fill="000080"/>
    </w:pPr>
  </w:style>
  <w:style w:type="paragraph" w:styleId="60">
    <w:name w:val="toc 6"/>
    <w:basedOn w:val="a"/>
    <w:next w:val="a"/>
    <w:uiPriority w:val="39"/>
    <w:pPr>
      <w:spacing w:before="0" w:after="0"/>
      <w:ind w:left="1000"/>
    </w:pPr>
    <w:rPr>
      <w:rFonts w:ascii="Times New Roman" w:hAnsi="Times New Roman"/>
      <w:sz w:val="18"/>
      <w:szCs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List Bullet"/>
    <w:basedOn w:val="a"/>
    <w:pPr>
      <w:keepLines w:val="0"/>
      <w:spacing w:before="120" w:after="0"/>
      <w:ind w:left="426" w:hanging="284"/>
    </w:pPr>
  </w:style>
  <w:style w:type="paragraph" w:styleId="af1">
    <w:name w:val="Normal Indent"/>
    <w:basedOn w:val="a"/>
    <w:pPr>
      <w:keepLines w:val="0"/>
      <w:spacing w:before="0" w:after="0" w:line="360" w:lineRule="auto"/>
      <w:ind w:firstLineChars="200" w:firstLine="480"/>
    </w:pPr>
    <w:rPr>
      <w:rFonts w:ascii="Times New Roman" w:hAnsi="Times New Roman"/>
      <w:sz w:val="24"/>
      <w:szCs w:val="24"/>
      <w:lang w:eastAsia="zh-CN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Title"/>
    <w:basedOn w:val="a"/>
    <w:next w:val="ab"/>
    <w:qFormat/>
    <w:pPr>
      <w:spacing w:before="1200" w:after="1200"/>
    </w:pPr>
    <w:rPr>
      <w:b/>
      <w:bCs/>
      <w:kern w:val="28"/>
      <w:sz w:val="32"/>
      <w:szCs w:val="28"/>
    </w:rPr>
  </w:style>
  <w:style w:type="paragraph" w:styleId="90">
    <w:name w:val="toc 9"/>
    <w:basedOn w:val="a"/>
    <w:next w:val="a"/>
    <w:uiPriority w:val="39"/>
    <w:pPr>
      <w:spacing w:before="0" w:after="0"/>
      <w:ind w:left="1600"/>
    </w:pPr>
    <w:rPr>
      <w:rFonts w:ascii="Times New Roman" w:hAnsi="Times New Roman"/>
      <w:sz w:val="18"/>
      <w:szCs w:val="18"/>
    </w:rPr>
  </w:style>
  <w:style w:type="paragraph" w:customStyle="1" w:styleId="Resume3">
    <w:name w:val="Resume3"/>
    <w:basedOn w:val="a"/>
    <w:pPr>
      <w:keepLines w:val="0"/>
      <w:numPr>
        <w:numId w:val="2"/>
      </w:numPr>
      <w:tabs>
        <w:tab w:val="left" w:pos="562"/>
      </w:tabs>
      <w:spacing w:before="0" w:after="0"/>
    </w:pPr>
    <w:rPr>
      <w:rFonts w:ascii="Book Antiqua" w:hAnsi="Book Antiqua"/>
    </w:rPr>
  </w:style>
  <w:style w:type="paragraph" w:customStyle="1" w:styleId="FigureChar">
    <w:name w:val="Figure Char"/>
    <w:basedOn w:val="a"/>
    <w:next w:val="a"/>
    <w:link w:val="FigureCharChar"/>
    <w:pPr>
      <w:spacing w:before="120" w:after="120"/>
      <w:jc w:val="center"/>
    </w:pPr>
    <w:rPr>
      <w:b/>
      <w:bCs/>
    </w:rPr>
  </w:style>
  <w:style w:type="paragraph" w:customStyle="1" w:styleId="Standard">
    <w:name w:val="Standard"/>
    <w:basedOn w:val="a"/>
    <w:pPr>
      <w:spacing w:before="0" w:after="240"/>
    </w:pPr>
  </w:style>
  <w:style w:type="paragraph" w:customStyle="1" w:styleId="IndentNormal">
    <w:name w:val="IndentNormal"/>
    <w:basedOn w:val="a"/>
    <w:pPr>
      <w:ind w:leftChars="800" w:left="800"/>
    </w:pPr>
    <w:rPr>
      <w:rFonts w:cs="Arial"/>
    </w:rPr>
  </w:style>
  <w:style w:type="paragraph" w:customStyle="1" w:styleId="EHSStandard">
    <w:name w:val="EHS Standard"/>
    <w:basedOn w:val="a"/>
    <w:pPr>
      <w:spacing w:before="0" w:after="240"/>
    </w:pPr>
    <w:rPr>
      <w:rFonts w:eastAsia="Arial"/>
    </w:rPr>
  </w:style>
  <w:style w:type="paragraph" w:customStyle="1" w:styleId="CharCharCharCharCharCharCharCharCharChar1CharCharCharCharCharCharCharCharCharChar">
    <w:name w:val="Char Char Char Char Char Char Char Char Char Char1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kern w:val="2"/>
      <w:sz w:val="24"/>
      <w:szCs w:val="24"/>
      <w:lang w:eastAsia="zh-CN"/>
    </w:rPr>
  </w:style>
  <w:style w:type="paragraph" w:customStyle="1" w:styleId="af4">
    <w:name w:val="关键词"/>
    <w:basedOn w:val="a"/>
    <w:next w:val="a"/>
    <w:pPr>
      <w:keepLines w:val="0"/>
      <w:widowControl w:val="0"/>
      <w:adjustRightInd w:val="0"/>
      <w:spacing w:before="0" w:after="0" w:line="360" w:lineRule="auto"/>
      <w:jc w:val="both"/>
      <w:textAlignment w:val="baseline"/>
    </w:pPr>
    <w:rPr>
      <w:rFonts w:ascii="Times New Roman" w:eastAsia="黑体" w:hAnsi="Times New Roman"/>
      <w:szCs w:val="24"/>
      <w:lang w:eastAsia="zh-CN"/>
    </w:rPr>
  </w:style>
  <w:style w:type="paragraph" w:customStyle="1" w:styleId="CharCharCharCharCharCharCharCharCharChar1CharCharCharCharCharCharCharCharCharCharChar">
    <w:name w:val="Char Char Char Char Char Char Char Char Char Char1 Char Char Char Char Char Char Char Char Char Char Char"/>
    <w:basedOn w:val="a"/>
    <w:pPr>
      <w:keepLines w:val="0"/>
      <w:widowControl w:val="0"/>
      <w:tabs>
        <w:tab w:val="left" w:pos="832"/>
      </w:tabs>
      <w:spacing w:before="0" w:after="0"/>
      <w:ind w:left="832" w:hanging="420"/>
      <w:jc w:val="both"/>
    </w:pPr>
    <w:rPr>
      <w:rFonts w:ascii="Times New Roman" w:hAnsi="Times New Roman"/>
      <w:sz w:val="24"/>
      <w:szCs w:val="24"/>
      <w:lang w:eastAsia="zh-CN"/>
    </w:rPr>
  </w:style>
  <w:style w:type="table" w:styleId="af5">
    <w:name w:val="Table Grid"/>
    <w:basedOn w:val="a1"/>
    <w:pPr>
      <w:keepLines/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A823A7"/>
    <w:rPr>
      <w:rFonts w:ascii="Arial" w:hAnsi="Arial"/>
      <w:b/>
      <w:bCs/>
      <w:lang w:eastAsia="en-US"/>
    </w:rPr>
  </w:style>
  <w:style w:type="character" w:customStyle="1" w:styleId="20">
    <w:name w:val="标题 2 字符"/>
    <w:link w:val="2"/>
    <w:rsid w:val="00A823A7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hzy96\Desktop\Doc\MB_WATCH_SDK_API.doc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file:///C:\Users\hzy96\Desktop\Doc\MB_WATCH_SDK_API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03%20Architecture\3.2%20Cash%20Trading\3.2.3%20Design\3.2.3.0%20Design%20Template%20and%20Standards\SDC_SDB_TPL_TechDesignTemplate_EV05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SDC_SDB_TPL_TechDesignTemplate_EV05.dot</Template>
  <TotalTime>200</TotalTime>
  <Pages>47</Pages>
  <Words>7132</Words>
  <Characters>40657</Characters>
  <Application>Microsoft Office Word</Application>
  <DocSecurity>0</DocSecurity>
  <PresentationFormat/>
  <Lines>338</Lines>
  <Paragraphs>95</Paragraphs>
  <Slides>0</Slides>
  <Notes>0</Notes>
  <HiddenSlides>0</HiddenSlides>
  <MMClips>0</MMClips>
  <ScaleCrop>false</ScaleCrop>
  <Manager/>
  <Company/>
  <LinksUpToDate>false</LinksUpToDate>
  <CharactersWithSpaces>47694</CharactersWithSpaces>
  <SharedDoc>false</SharedDoc>
  <HLinks>
    <vt:vector size="1626" baseType="variant">
      <vt:variant>
        <vt:i4>1638419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1179657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SportData</vt:lpwstr>
      </vt:variant>
      <vt:variant>
        <vt:i4>1835031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1835031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AnimationType</vt:lpwstr>
      </vt:variant>
      <vt:variant>
        <vt:i4>524296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524296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GFont</vt:lpwstr>
      </vt:variant>
      <vt:variant>
        <vt:i4>1638414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1638414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FillType</vt:lpwstr>
      </vt:variant>
      <vt:variant>
        <vt:i4>7143526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720896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720896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GPathInfo</vt:lpwstr>
      </vt:variant>
      <vt:variant>
        <vt:i4>8192103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8192103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GColor</vt:lpwstr>
      </vt:variant>
      <vt:variant>
        <vt:i4>6684780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6684780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GAlign</vt:lpwstr>
      </vt:variant>
      <vt:variant>
        <vt:i4>7798883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7798883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GBitmap</vt:lpwstr>
      </vt:variant>
      <vt:variant>
        <vt:i4>589838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589838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7143526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589838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GSize</vt:lpwstr>
      </vt:variant>
      <vt:variant>
        <vt:i4>7143526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GPoint</vt:lpwstr>
      </vt:variant>
      <vt:variant>
        <vt:i4>1114114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1114114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GRect</vt:lpwstr>
      </vt:variant>
      <vt:variant>
        <vt:i4>65549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65549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720912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65549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983050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983050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Click</vt:lpwstr>
      </vt:variant>
      <vt:variant>
        <vt:i4>1638427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1638427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GeometryType</vt:lpwstr>
      </vt:variant>
      <vt:variant>
        <vt:i4>1769499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1769499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LayerGeometry</vt:lpwstr>
      </vt:variant>
      <vt:variant>
        <vt:i4>6881387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6881387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LayerScroll</vt:lpwstr>
      </vt:variant>
      <vt:variant>
        <vt:i4>524290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524290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LayerText</vt:lpwstr>
      </vt:variant>
      <vt:variant>
        <vt:i4>7536739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7536739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LayerBitmap</vt:lpwstr>
      </vt:variant>
      <vt:variant>
        <vt:i4>30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30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LayerType</vt:lpwstr>
      </vt:variant>
      <vt:variant>
        <vt:i4>262165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262165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65549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ClickCallback</vt:lpwstr>
      </vt:variant>
      <vt:variant>
        <vt:i4>720912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ButtonId</vt:lpwstr>
      </vt:variant>
      <vt:variant>
        <vt:i4>7995510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262165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Layer</vt:lpwstr>
      </vt:variant>
      <vt:variant>
        <vt:i4>7995510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7995510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Window</vt:lpwstr>
      </vt:variant>
      <vt:variant>
        <vt:i4>1310754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_app_layer_set_visible_status</vt:lpwstr>
      </vt:variant>
      <vt:variant>
        <vt:i4>4849751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maibu_layer_set_selected_status</vt:lpwstr>
      </vt:variant>
      <vt:variant>
        <vt:i4>2555948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maibu_layer_set_bg_color</vt:lpwstr>
      </vt:variant>
      <vt:variant>
        <vt:i4>5505099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maibu_layer_set_multi_menu_item_bitmap</vt:lpwstr>
      </vt:variant>
      <vt:variant>
        <vt:i4>3211312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maibu_layer_set_multi_menu_item_text</vt:lpwstr>
      </vt:variant>
      <vt:variant>
        <vt:i4>6946885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maibu_layer_get_multi_menu_selected</vt:lpwstr>
      </vt:variant>
      <vt:variant>
        <vt:i4>6946897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maibu_layer_set_multi_menu_selected</vt:lpwstr>
      </vt:variant>
      <vt:variant>
        <vt:i4>6488136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maibu_layer_add_multi_menu_element</vt:lpwstr>
      </vt:variant>
      <vt:variant>
        <vt:i4>8257619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maibu_layer_add_multi_menu_item</vt:lpwstr>
      </vt:variant>
      <vt:variant>
        <vt:i4>1703936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maibu_layer_create_multi_menu</vt:lpwstr>
      </vt:variant>
      <vt:variant>
        <vt:i4>7209031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maibu_layer_create_geometry</vt:lpwstr>
      </vt:variant>
      <vt:variant>
        <vt:i4>7012441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maibu_layer_set_scroll_text_key</vt:lpwstr>
      </vt:variant>
      <vt:variant>
        <vt:i4>1835063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maibu_layer_create_scroll</vt:lpwstr>
      </vt:variant>
      <vt:variant>
        <vt:i4>4063293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maibu_layer_set_bitmap_bitmap</vt:lpwstr>
      </vt:variant>
      <vt:variant>
        <vt:i4>393279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maibu_layer_create_bitmap</vt:lpwstr>
      </vt:variant>
      <vt:variant>
        <vt:i4>2097191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maibu_layer_set_text_text</vt:lpwstr>
      </vt:variant>
      <vt:variant>
        <vt:i4>8192094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maibu_layer_create_text</vt:lpwstr>
      </vt:variant>
      <vt:variant>
        <vt:i4>6488145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maibu_window_set_current_selected_layer</vt:lpwstr>
      </vt:variant>
      <vt:variant>
        <vt:i4>4653161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maibu_window_replace_layer</vt:lpwstr>
      </vt:variant>
      <vt:variant>
        <vt:i4>720937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maibu_window_get_layer_by_id</vt:lpwstr>
      </vt:variant>
      <vt:variant>
        <vt:i4>3342365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maibu_window_timer_subscribe</vt:lpwstr>
      </vt:variant>
      <vt:variant>
        <vt:i4>131098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maibu_window_set_down_button</vt:lpwstr>
      </vt:variant>
      <vt:variant>
        <vt:i4>6553707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maibu_window_set_up_button</vt:lpwstr>
      </vt:variant>
      <vt:variant>
        <vt:i4>7667821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maibu_window_stack_get_window_by_id</vt:lpwstr>
      </vt:variant>
      <vt:variant>
        <vt:i4>3080232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maibu_window_stack_replace_window</vt:lpwstr>
      </vt:variant>
      <vt:variant>
        <vt:i4>4390985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maibu_window_update</vt:lpwstr>
      </vt:variant>
      <vt:variant>
        <vt:i4>6226047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maibu_window_stack_pop</vt:lpwstr>
      </vt:variant>
      <vt:variant>
        <vt:i4>6029413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maibu_window_stack_push</vt:lpwstr>
      </vt:variant>
      <vt:variant>
        <vt:i4>3735582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maibu_window_click_subscribe</vt:lpwstr>
      </vt:variant>
      <vt:variant>
        <vt:i4>4456551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maibu_window_add_layer</vt:lpwstr>
      </vt:variant>
      <vt:variant>
        <vt:i4>5505099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maibu_window_create</vt:lpwstr>
      </vt:variant>
      <vt:variant>
        <vt:i4>6160448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_enum_SysEventType</vt:lpwstr>
      </vt:variant>
      <vt:variant>
        <vt:i4>8323174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8323174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8323198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NotifyParam</vt:lpwstr>
      </vt:variant>
      <vt:variant>
        <vt:i4>7798903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AppServiceSysEventCallback</vt:lpwstr>
      </vt:variant>
      <vt:variant>
        <vt:i4>8323174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AppServiceTimerCallback</vt:lpwstr>
      </vt:variant>
      <vt:variant>
        <vt:i4>1638419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AppCommStatus</vt:lpwstr>
      </vt:variant>
      <vt:variant>
        <vt:i4>6357096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3997696</vt:i4>
      </vt:variant>
      <vt:variant>
        <vt:i4>963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GpsAltitude#GpsAltitude</vt:lpwstr>
      </vt:variant>
      <vt:variant>
        <vt:i4>6357096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CommRequest</vt:lpwstr>
      </vt:variant>
      <vt:variant>
        <vt:i4>6357100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AppCommRecvCallback</vt:lpwstr>
      </vt:variant>
      <vt:variant>
        <vt:i4>6750280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_AppCommStatusCallback</vt:lpwstr>
      </vt:variant>
      <vt:variant>
        <vt:i4>7274598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CommAppSync</vt:lpwstr>
      </vt:variant>
      <vt:variant>
        <vt:i4>3014708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_enum_CommRequest</vt:lpwstr>
      </vt:variant>
      <vt:variant>
        <vt:i4>3997710</vt:i4>
      </vt:variant>
      <vt:variant>
        <vt:i4>945</vt:i4>
      </vt:variant>
      <vt:variant>
        <vt:i4>0</vt:i4>
      </vt:variant>
      <vt:variant>
        <vt:i4>5</vt:i4>
      </vt:variant>
      <vt:variant>
        <vt:lpwstr>MB_WATCH_SDK_API.doc</vt:lpwstr>
      </vt:variant>
      <vt:variant>
        <vt:lpwstr>AppCommRecvCallback#AppCommRecvCallback</vt:lpwstr>
      </vt:variant>
      <vt:variant>
        <vt:i4>1179708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_Toc456271931</vt:lpwstr>
      </vt:variant>
      <vt:variant>
        <vt:i4>1179708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_Toc456271930</vt:lpwstr>
      </vt:variant>
      <vt:variant>
        <vt:i4>1245244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_Toc456271929</vt:lpwstr>
      </vt:variant>
      <vt:variant>
        <vt:i4>1245244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_Toc456271928</vt:lpwstr>
      </vt:variant>
      <vt:variant>
        <vt:i4>1245244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_Toc456271927</vt:lpwstr>
      </vt:variant>
      <vt:variant>
        <vt:i4>1245244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_Toc456271926</vt:lpwstr>
      </vt:variant>
      <vt:variant>
        <vt:i4>1245244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_Toc456271925</vt:lpwstr>
      </vt:variant>
      <vt:variant>
        <vt:i4>1245244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_Toc456271924</vt:lpwstr>
      </vt:variant>
      <vt:variant>
        <vt:i4>1245244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_Toc456271923</vt:lpwstr>
      </vt:variant>
      <vt:variant>
        <vt:i4>1245244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_Toc456271922</vt:lpwstr>
      </vt:variant>
      <vt:variant>
        <vt:i4>1245244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_Toc456271921</vt:lpwstr>
      </vt:variant>
      <vt:variant>
        <vt:i4>1245244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_Toc456271920</vt:lpwstr>
      </vt:variant>
      <vt:variant>
        <vt:i4>1048636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_Toc456271919</vt:lpwstr>
      </vt:variant>
      <vt:variant>
        <vt:i4>1048636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_Toc456271918</vt:lpwstr>
      </vt:variant>
      <vt:variant>
        <vt:i4>1048636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_Toc456271917</vt:lpwstr>
      </vt:variant>
      <vt:variant>
        <vt:i4>1048636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_Toc456271916</vt:lpwstr>
      </vt:variant>
      <vt:variant>
        <vt:i4>1048636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_Toc456271915</vt:lpwstr>
      </vt:variant>
      <vt:variant>
        <vt:i4>1048636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_Toc456271914</vt:lpwstr>
      </vt:variant>
      <vt:variant>
        <vt:i4>1048636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_Toc456271913</vt:lpwstr>
      </vt:variant>
      <vt:variant>
        <vt:i4>1048636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_Toc456271912</vt:lpwstr>
      </vt:variant>
      <vt:variant>
        <vt:i4>1048636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_Toc456271911</vt:lpwstr>
      </vt:variant>
      <vt:variant>
        <vt:i4>1048636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_Toc456271910</vt:lpwstr>
      </vt:variant>
      <vt:variant>
        <vt:i4>1114172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_Toc456271909</vt:lpwstr>
      </vt:variant>
      <vt:variant>
        <vt:i4>1114172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_Toc456271908</vt:lpwstr>
      </vt:variant>
      <vt:variant>
        <vt:i4>1114172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_Toc456271907</vt:lpwstr>
      </vt:variant>
      <vt:variant>
        <vt:i4>1114172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_Toc456271906</vt:lpwstr>
      </vt:variant>
      <vt:variant>
        <vt:i4>1114172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_Toc456271905</vt:lpwstr>
      </vt:variant>
      <vt:variant>
        <vt:i4>1114172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_Toc456271904</vt:lpwstr>
      </vt:variant>
      <vt:variant>
        <vt:i4>1114172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_Toc456271903</vt:lpwstr>
      </vt:variant>
      <vt:variant>
        <vt:i4>1114172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_Toc456271902</vt:lpwstr>
      </vt:variant>
      <vt:variant>
        <vt:i4>1114172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_Toc456271901</vt:lpwstr>
      </vt:variant>
      <vt:variant>
        <vt:i4>1114172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_Toc456271900</vt:lpwstr>
      </vt:variant>
      <vt:variant>
        <vt:i4>1572925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_Toc456271899</vt:lpwstr>
      </vt:variant>
      <vt:variant>
        <vt:i4>1572925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_Toc456271898</vt:lpwstr>
      </vt:variant>
      <vt:variant>
        <vt:i4>1572925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_Toc456271897</vt:lpwstr>
      </vt:variant>
      <vt:variant>
        <vt:i4>1572925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_Toc456271896</vt:lpwstr>
      </vt:variant>
      <vt:variant>
        <vt:i4>1572925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_Toc456271895</vt:lpwstr>
      </vt:variant>
      <vt:variant>
        <vt:i4>1572925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_Toc456271894</vt:lpwstr>
      </vt:variant>
      <vt:variant>
        <vt:i4>1572925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_Toc456271893</vt:lpwstr>
      </vt:variant>
      <vt:variant>
        <vt:i4>1572925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_Toc456271892</vt:lpwstr>
      </vt:variant>
      <vt:variant>
        <vt:i4>1572925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_Toc456271891</vt:lpwstr>
      </vt:variant>
      <vt:variant>
        <vt:i4>1572925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_Toc456271890</vt:lpwstr>
      </vt:variant>
      <vt:variant>
        <vt:i4>1638461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_Toc456271889</vt:lpwstr>
      </vt:variant>
      <vt:variant>
        <vt:i4>1638461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_Toc456271888</vt:lpwstr>
      </vt:variant>
      <vt:variant>
        <vt:i4>1638461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_Toc456271887</vt:lpwstr>
      </vt:variant>
      <vt:variant>
        <vt:i4>1638461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_Toc456271886</vt:lpwstr>
      </vt:variant>
      <vt:variant>
        <vt:i4>1638461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_Toc456271885</vt:lpwstr>
      </vt:variant>
      <vt:variant>
        <vt:i4>1638461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_Toc456271884</vt:lpwstr>
      </vt:variant>
      <vt:variant>
        <vt:i4>1638461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_Toc456271883</vt:lpwstr>
      </vt:variant>
      <vt:variant>
        <vt:i4>1638461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_Toc456271882</vt:lpwstr>
      </vt:variant>
      <vt:variant>
        <vt:i4>1638461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_Toc456271881</vt:lpwstr>
      </vt:variant>
      <vt:variant>
        <vt:i4>1638461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_Toc456271880</vt:lpwstr>
      </vt:variant>
      <vt:variant>
        <vt:i4>1441853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_Toc456271879</vt:lpwstr>
      </vt:variant>
      <vt:variant>
        <vt:i4>1441853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_Toc456271878</vt:lpwstr>
      </vt:variant>
      <vt:variant>
        <vt:i4>1441853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_Toc456271877</vt:lpwstr>
      </vt:variant>
      <vt:variant>
        <vt:i4>1441853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_Toc456271876</vt:lpwstr>
      </vt:variant>
      <vt:variant>
        <vt:i4>1441853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_Toc456271875</vt:lpwstr>
      </vt:variant>
      <vt:variant>
        <vt:i4>1441853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_Toc456271874</vt:lpwstr>
      </vt:variant>
      <vt:variant>
        <vt:i4>1441853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_Toc456271873</vt:lpwstr>
      </vt:variant>
      <vt:variant>
        <vt:i4>1441853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_Toc456271872</vt:lpwstr>
      </vt:variant>
      <vt:variant>
        <vt:i4>1441853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_Toc456271871</vt:lpwstr>
      </vt:variant>
      <vt:variant>
        <vt:i4>1441853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_Toc456271870</vt:lpwstr>
      </vt:variant>
      <vt:variant>
        <vt:i4>1507389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_Toc456271869</vt:lpwstr>
      </vt:variant>
      <vt:variant>
        <vt:i4>1507389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_Toc456271868</vt:lpwstr>
      </vt:variant>
      <vt:variant>
        <vt:i4>1507389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_Toc456271867</vt:lpwstr>
      </vt:variant>
      <vt:variant>
        <vt:i4>1507389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_Toc456271866</vt:lpwstr>
      </vt:variant>
      <vt:variant>
        <vt:i4>1507389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_Toc456271865</vt:lpwstr>
      </vt:variant>
      <vt:variant>
        <vt:i4>1507389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_Toc456271864</vt:lpwstr>
      </vt:variant>
      <vt:variant>
        <vt:i4>1507389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_Toc456271863</vt:lpwstr>
      </vt:variant>
      <vt:variant>
        <vt:i4>1507389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_Toc456271862</vt:lpwstr>
      </vt:variant>
      <vt:variant>
        <vt:i4>1507389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_Toc456271861</vt:lpwstr>
      </vt:variant>
      <vt:variant>
        <vt:i4>1507389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_Toc456271860</vt:lpwstr>
      </vt:variant>
      <vt:variant>
        <vt:i4>1310781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_Toc456271859</vt:lpwstr>
      </vt:variant>
      <vt:variant>
        <vt:i4>1310781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_Toc456271858</vt:lpwstr>
      </vt:variant>
      <vt:variant>
        <vt:i4>1310781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_Toc456271857</vt:lpwstr>
      </vt:variant>
      <vt:variant>
        <vt:i4>1310781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_Toc456271856</vt:lpwstr>
      </vt:variant>
      <vt:variant>
        <vt:i4>1310781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_Toc456271855</vt:lpwstr>
      </vt:variant>
      <vt:variant>
        <vt:i4>1310781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_Toc456271854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_Toc456271853</vt:lpwstr>
      </vt:variant>
      <vt:variant>
        <vt:i4>1310781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_Toc456271852</vt:lpwstr>
      </vt:variant>
      <vt:variant>
        <vt:i4>1310781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_Toc456271851</vt:lpwstr>
      </vt:variant>
      <vt:variant>
        <vt:i4>1310781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_Toc456271850</vt:lpwstr>
      </vt:variant>
      <vt:variant>
        <vt:i4>1376317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_Toc456271849</vt:lpwstr>
      </vt:variant>
      <vt:variant>
        <vt:i4>1376317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_Toc456271848</vt:lpwstr>
      </vt:variant>
      <vt:variant>
        <vt:i4>1376317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_Toc456271847</vt:lpwstr>
      </vt:variant>
      <vt:variant>
        <vt:i4>1376317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_Toc456271846</vt:lpwstr>
      </vt:variant>
      <vt:variant>
        <vt:i4>1376317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_Toc456271845</vt:lpwstr>
      </vt:variant>
      <vt:variant>
        <vt:i4>1376317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_Toc456271844</vt:lpwstr>
      </vt:variant>
      <vt:variant>
        <vt:i4>1376317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_Toc456271843</vt:lpwstr>
      </vt:variant>
      <vt:variant>
        <vt:i4>1376317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_Toc456271842</vt:lpwstr>
      </vt:variant>
      <vt:variant>
        <vt:i4>1376317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_Toc456271841</vt:lpwstr>
      </vt:variant>
      <vt:variant>
        <vt:i4>1376317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_Toc456271840</vt:lpwstr>
      </vt:variant>
      <vt:variant>
        <vt:i4>1179709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_Toc456271839</vt:lpwstr>
      </vt:variant>
      <vt:variant>
        <vt:i4>1179709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_Toc456271838</vt:lpwstr>
      </vt:variant>
      <vt:variant>
        <vt:i4>1179709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_Toc456271837</vt:lpwstr>
      </vt:variant>
      <vt:variant>
        <vt:i4>1179709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_Toc456271836</vt:lpwstr>
      </vt:variant>
      <vt:variant>
        <vt:i4>1179709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_Toc456271835</vt:lpwstr>
      </vt:variant>
      <vt:variant>
        <vt:i4>1179709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_Toc456271834</vt:lpwstr>
      </vt:variant>
      <vt:variant>
        <vt:i4>1179709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_Toc456271833</vt:lpwstr>
      </vt:variant>
      <vt:variant>
        <vt:i4>1179709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_Toc456271832</vt:lpwstr>
      </vt:variant>
      <vt:variant>
        <vt:i4>1179709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_Toc456271831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_Toc456271830</vt:lpwstr>
      </vt:variant>
      <vt:variant>
        <vt:i4>1245245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_Toc456271829</vt:lpwstr>
      </vt:variant>
      <vt:variant>
        <vt:i4>1245245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_Toc456271828</vt:lpwstr>
      </vt:variant>
      <vt:variant>
        <vt:i4>1245245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_Toc456271827</vt:lpwstr>
      </vt:variant>
      <vt:variant>
        <vt:i4>1245245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_Toc456271826</vt:lpwstr>
      </vt:variant>
      <vt:variant>
        <vt:i4>1245245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_Toc456271825</vt:lpwstr>
      </vt:variant>
      <vt:variant>
        <vt:i4>1245245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_Toc456271824</vt:lpwstr>
      </vt:variant>
      <vt:variant>
        <vt:i4>1245245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_Toc456271823</vt:lpwstr>
      </vt:variant>
      <vt:variant>
        <vt:i4>1245245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_Toc456271822</vt:lpwstr>
      </vt:variant>
      <vt:variant>
        <vt:i4>1245245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_Toc456271821</vt:lpwstr>
      </vt:variant>
      <vt:variant>
        <vt:i4>1245245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_Toc456271820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_Toc456271819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_Toc456271818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_Toc456271817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_Toc456271816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_Toc456271815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_Toc456271814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_Toc456271813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_Toc456271812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_Toc456271811</vt:lpwstr>
      </vt:variant>
      <vt:variant>
        <vt:i4>1048637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_Toc456271810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_Toc456271809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_Toc456271808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_Toc456271807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_Toc456271806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_Toc456271805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_Toc456271804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_Toc456271803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_Toc456271802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_Toc456271801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_Toc456271800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_Toc456271799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_Toc456271798</vt:lpwstr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_Toc456271797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_Toc456271796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_Toc456271795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_Toc456271794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_Toc456271793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_Toc456271792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_Toc456271791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_Toc456271790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_Toc456271789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_Toc456271788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_Toc456271787</vt:lpwstr>
      </vt:variant>
      <vt:variant>
        <vt:i4>1638450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_Toc456271786</vt:lpwstr>
      </vt:variant>
      <vt:variant>
        <vt:i4>1638450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_Toc456271785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_Toc456271784</vt:lpwstr>
      </vt:variant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_Toc456271783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_Toc456271782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_Toc456271781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_Toc456271780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_Toc456271779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_Toc456271778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_Toc456271777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_Toc456271776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_Toc456271775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wady</dc:creator>
  <cp:keywords/>
  <dc:description/>
  <cp:lastModifiedBy>胡中元</cp:lastModifiedBy>
  <cp:revision>9</cp:revision>
  <cp:lastPrinted>2006-04-27T02:45:00Z</cp:lastPrinted>
  <dcterms:created xsi:type="dcterms:W3CDTF">2017-07-30T23:43:00Z</dcterms:created>
  <dcterms:modified xsi:type="dcterms:W3CDTF">2017-08-03T09:49:00Z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