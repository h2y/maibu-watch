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AAF" w:rsidRDefault="00A12AAF" w:rsidP="00A12AAF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  <w:bookmarkStart w:id="0" w:name="_GoBack"/>
      <w:bookmarkEnd w:id="0"/>
    </w:p>
    <w:p w:rsidR="00A12AAF" w:rsidRDefault="00A12AAF" w:rsidP="00A12AAF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A12AAF" w:rsidRDefault="00420267" w:rsidP="00420267">
      <w:pPr>
        <w:keepLines w:val="0"/>
        <w:tabs>
          <w:tab w:val="left" w:pos="3329"/>
        </w:tabs>
        <w:spacing w:before="0" w:after="0" w:line="360" w:lineRule="auto"/>
        <w:rPr>
          <w:rFonts w:ascii="宋体" w:hAnsi="宋体" w:hint="eastAsia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ab/>
      </w:r>
    </w:p>
    <w:p w:rsidR="008D748A" w:rsidRDefault="008D748A" w:rsidP="00420267">
      <w:pPr>
        <w:keepLines w:val="0"/>
        <w:tabs>
          <w:tab w:val="left" w:pos="3329"/>
        </w:tabs>
        <w:spacing w:before="0" w:after="0" w:line="360" w:lineRule="auto"/>
        <w:rPr>
          <w:rFonts w:ascii="宋体" w:hAnsi="宋体" w:hint="eastAsia"/>
          <w:b/>
          <w:sz w:val="44"/>
          <w:szCs w:val="44"/>
          <w:lang w:eastAsia="zh-CN"/>
        </w:rPr>
      </w:pPr>
    </w:p>
    <w:p w:rsidR="008D748A" w:rsidRDefault="008D748A" w:rsidP="00420267">
      <w:pPr>
        <w:keepLines w:val="0"/>
        <w:tabs>
          <w:tab w:val="left" w:pos="3329"/>
        </w:tabs>
        <w:spacing w:before="0" w:after="0" w:line="360" w:lineRule="auto"/>
        <w:rPr>
          <w:rFonts w:ascii="宋体" w:hAnsi="宋体" w:hint="eastAsia"/>
          <w:b/>
          <w:sz w:val="44"/>
          <w:szCs w:val="44"/>
          <w:lang w:eastAsia="zh-CN"/>
        </w:rPr>
      </w:pPr>
    </w:p>
    <w:p w:rsidR="00A12AAF" w:rsidRDefault="00A12AAF" w:rsidP="00A12AAF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A12AAF" w:rsidRPr="008D748A" w:rsidRDefault="005E04C2" w:rsidP="00A12AAF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8"/>
          <w:szCs w:val="48"/>
          <w:lang w:eastAsia="zh-CN"/>
        </w:rPr>
      </w:pPr>
      <w:r w:rsidRPr="008D748A">
        <w:rPr>
          <w:rFonts w:ascii="宋体" w:hAnsi="宋体" w:hint="eastAsia"/>
          <w:b/>
          <w:sz w:val="48"/>
          <w:szCs w:val="48"/>
          <w:lang w:eastAsia="zh-CN"/>
        </w:rPr>
        <w:t>麦步</w:t>
      </w:r>
      <w:r w:rsidR="004A50FA" w:rsidRPr="008D748A">
        <w:rPr>
          <w:rFonts w:ascii="宋体" w:hAnsi="宋体" w:hint="eastAsia"/>
          <w:b/>
          <w:sz w:val="48"/>
          <w:szCs w:val="48"/>
          <w:lang w:eastAsia="zh-CN"/>
        </w:rPr>
        <w:t>科技有限公司</w:t>
      </w:r>
    </w:p>
    <w:p w:rsidR="00517EF9" w:rsidRPr="008D748A" w:rsidRDefault="000275AE" w:rsidP="000275AE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8"/>
          <w:szCs w:val="48"/>
          <w:lang w:eastAsia="zh-CN"/>
        </w:rPr>
      </w:pPr>
      <w:r w:rsidRPr="008D748A">
        <w:rPr>
          <w:rFonts w:ascii="宋体" w:hAnsi="宋体" w:hint="eastAsia"/>
          <w:b/>
          <w:sz w:val="48"/>
          <w:szCs w:val="48"/>
          <w:lang w:eastAsia="zh-CN"/>
        </w:rPr>
        <w:t>智能手表</w:t>
      </w:r>
    </w:p>
    <w:p w:rsidR="00A12AAF" w:rsidRPr="008D748A" w:rsidRDefault="00517EF9" w:rsidP="000275AE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8"/>
          <w:szCs w:val="48"/>
          <w:lang w:eastAsia="zh-CN"/>
        </w:rPr>
      </w:pPr>
      <w:r w:rsidRPr="008D748A">
        <w:rPr>
          <w:rFonts w:ascii="宋体" w:hAnsi="宋体" w:hint="eastAsia"/>
          <w:b/>
          <w:sz w:val="48"/>
          <w:szCs w:val="48"/>
          <w:lang w:eastAsia="zh-CN"/>
        </w:rPr>
        <w:t>表盘及应用</w:t>
      </w:r>
      <w:r w:rsidR="002F7A1F" w:rsidRPr="008D748A">
        <w:rPr>
          <w:rFonts w:ascii="宋体" w:hAnsi="宋体" w:hint="eastAsia"/>
          <w:b/>
          <w:sz w:val="48"/>
          <w:szCs w:val="48"/>
          <w:lang w:eastAsia="zh-CN"/>
        </w:rPr>
        <w:t>开发</w:t>
      </w:r>
      <w:r w:rsidR="00E83A5B" w:rsidRPr="008D748A">
        <w:rPr>
          <w:rFonts w:ascii="宋体" w:hAnsi="宋体" w:hint="eastAsia"/>
          <w:b/>
          <w:sz w:val="48"/>
          <w:szCs w:val="48"/>
          <w:lang w:eastAsia="zh-CN"/>
        </w:rPr>
        <w:t>用户指导</w:t>
      </w:r>
    </w:p>
    <w:p w:rsidR="00A12AAF" w:rsidRPr="008D748A" w:rsidRDefault="00A80C52" w:rsidP="00E777E6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8"/>
          <w:szCs w:val="48"/>
          <w:lang w:eastAsia="zh-CN"/>
        </w:rPr>
      </w:pPr>
      <w:r>
        <w:rPr>
          <w:rFonts w:ascii="宋体" w:hAnsi="宋体" w:hint="eastAsia"/>
          <w:b/>
          <w:sz w:val="48"/>
          <w:szCs w:val="48"/>
          <w:lang w:eastAsia="zh-CN"/>
        </w:rPr>
        <w:t>V1.3</w:t>
      </w:r>
    </w:p>
    <w:p w:rsidR="00A12AAF" w:rsidRPr="00A12AAF" w:rsidRDefault="00A12AAF" w:rsidP="00A12AAF">
      <w:pPr>
        <w:keepLines w:val="0"/>
        <w:spacing w:before="0" w:after="0" w:line="360" w:lineRule="auto"/>
        <w:jc w:val="center"/>
        <w:rPr>
          <w:rFonts w:ascii="宋体" w:hAnsi="宋体" w:hint="eastAsia"/>
          <w:b/>
          <w:sz w:val="44"/>
          <w:szCs w:val="44"/>
          <w:lang w:eastAsia="zh-CN"/>
        </w:rPr>
      </w:pPr>
    </w:p>
    <w:p w:rsidR="003529F4" w:rsidRPr="00AD2F58" w:rsidRDefault="003529F4" w:rsidP="001D64BE">
      <w:pPr>
        <w:keepLines w:val="0"/>
        <w:spacing w:before="0" w:after="0" w:line="360" w:lineRule="auto"/>
        <w:rPr>
          <w:rFonts w:ascii="宋体" w:hAnsi="宋体" w:hint="eastAsia"/>
          <w:b/>
          <w:sz w:val="44"/>
          <w:szCs w:val="44"/>
          <w:lang w:eastAsia="zh-CN"/>
        </w:rPr>
        <w:sectPr w:rsidR="003529F4" w:rsidRPr="00AD2F58" w:rsidSect="00117A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797" w:bottom="1440" w:left="1797" w:header="737" w:footer="284" w:gutter="0"/>
          <w:cols w:space="720"/>
          <w:titlePg/>
        </w:sectPr>
      </w:pPr>
    </w:p>
    <w:p w:rsidR="000909F8" w:rsidRDefault="000909F8" w:rsidP="007C04D2">
      <w:pPr>
        <w:spacing w:line="360" w:lineRule="auto"/>
        <w:rPr>
          <w:rFonts w:ascii="宋体" w:hAnsi="宋体" w:hint="eastAsia"/>
          <w:b/>
          <w:lang w:eastAsia="zh-CN"/>
        </w:rPr>
      </w:pPr>
    </w:p>
    <w:p w:rsidR="007C04D2" w:rsidRDefault="007C04D2" w:rsidP="007C04D2">
      <w:pPr>
        <w:spacing w:line="360" w:lineRule="auto"/>
        <w:rPr>
          <w:rFonts w:ascii="宋体" w:hAnsi="宋体"/>
          <w:bCs/>
          <w:i/>
          <w:iCs/>
        </w:rPr>
      </w:pPr>
      <w:r>
        <w:rPr>
          <w:rFonts w:ascii="宋体" w:hAnsi="宋体" w:hint="eastAsia"/>
          <w:b/>
        </w:rPr>
        <w:t>修订记录</w:t>
      </w:r>
    </w:p>
    <w:tbl>
      <w:tblPr>
        <w:tblW w:w="5426" w:type="pct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60"/>
        <w:gridCol w:w="921"/>
        <w:gridCol w:w="4789"/>
        <w:gridCol w:w="1945"/>
      </w:tblGrid>
      <w:tr w:rsidR="00357BEB" w:rsidTr="004C17B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日期  </w:t>
            </w:r>
          </w:p>
        </w:tc>
        <w:tc>
          <w:tcPr>
            <w:tcW w:w="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jc w:val="center"/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2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描述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作者</w:t>
            </w:r>
          </w:p>
        </w:tc>
      </w:tr>
      <w:tr w:rsidR="00357BEB" w:rsidTr="004C17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357BEB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2015-08-14 </w:t>
            </w:r>
          </w:p>
        </w:tc>
        <w:tc>
          <w:tcPr>
            <w:tcW w:w="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2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创建版本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bookmarkStart w:id="12" w:name="OLE_LINK13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  <w:bookmarkEnd w:id="12"/>
          </w:p>
        </w:tc>
      </w:tr>
      <w:tr w:rsidR="00357BEB" w:rsidTr="004C17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357BEB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2015-12-17 </w:t>
            </w:r>
          </w:p>
        </w:tc>
        <w:tc>
          <w:tcPr>
            <w:tcW w:w="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V1.1</w:t>
            </w:r>
          </w:p>
        </w:tc>
        <w:tc>
          <w:tcPr>
            <w:tcW w:w="2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添加Visual MWatch说明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357BEB" w:rsidTr="004C17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357BEB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 xml:space="preserve">2016-01-15 </w:t>
            </w:r>
          </w:p>
        </w:tc>
        <w:tc>
          <w:tcPr>
            <w:tcW w:w="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2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增加C库及SDK接口限制说明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BEB" w:rsidRPr="005A5ABC" w:rsidRDefault="00357BEB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457CAA" w:rsidTr="004C17B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CAA" w:rsidRDefault="00457CAA" w:rsidP="00357BEB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2016-01-27</w:t>
            </w:r>
          </w:p>
        </w:tc>
        <w:tc>
          <w:tcPr>
            <w:tcW w:w="5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CAA" w:rsidRDefault="00457CAA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2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CAA" w:rsidRDefault="00457CAA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增加出现mw.exe权限错误的处理</w:t>
            </w:r>
          </w:p>
        </w:tc>
        <w:tc>
          <w:tcPr>
            <w:tcW w:w="10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CAA" w:rsidRDefault="00457CAA" w:rsidP="00AC69D6">
            <w:pPr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</w:tbl>
    <w:p w:rsidR="00CB02B3" w:rsidRDefault="00CB02B3" w:rsidP="003529F4">
      <w:pPr>
        <w:pStyle w:val="a5"/>
        <w:rPr>
          <w:rFonts w:cs="Arial" w:hint="eastAsia"/>
          <w:sz w:val="21"/>
          <w:szCs w:val="21"/>
          <w:lang w:eastAsia="zh-CN"/>
        </w:rPr>
      </w:pPr>
    </w:p>
    <w:p w:rsidR="00822B4A" w:rsidRPr="00946BE0" w:rsidRDefault="00463CDA" w:rsidP="003529F4">
      <w:pPr>
        <w:pStyle w:val="a5"/>
        <w:rPr>
          <w:rFonts w:cs="Arial" w:hint="eastAsia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 w:type="page"/>
      </w:r>
    </w:p>
    <w:bookmarkStart w:id="13" w:name="_Toc336433319"/>
    <w:p w:rsidR="00E94A7B" w:rsidRPr="007338CE" w:rsidRDefault="00463CDA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cs="Arial"/>
          <w:b w:val="0"/>
          <w:bCs w:val="0"/>
          <w:caps w:val="0"/>
          <w:lang w:eastAsia="zh-CN"/>
        </w:rPr>
        <w:fldChar w:fldCharType="begin"/>
      </w:r>
      <w:r>
        <w:rPr>
          <w:rFonts w:cs="Arial"/>
          <w:b w:val="0"/>
          <w:bCs w:val="0"/>
          <w:caps w:val="0"/>
          <w:lang w:eastAsia="zh-CN"/>
        </w:rPr>
        <w:instrText xml:space="preserve"> TOC \o "1-5" \h \z \u </w:instrText>
      </w:r>
      <w:r>
        <w:rPr>
          <w:rFonts w:cs="Arial"/>
          <w:b w:val="0"/>
          <w:bCs w:val="0"/>
          <w:caps w:val="0"/>
          <w:lang w:eastAsia="zh-CN"/>
        </w:rPr>
        <w:fldChar w:fldCharType="separate"/>
      </w:r>
      <w:hyperlink w:anchor="_Toc440618746" w:history="1">
        <w:r w:rsidR="00E94A7B" w:rsidRPr="000727F5">
          <w:rPr>
            <w:rStyle w:val="a8"/>
            <w:noProof/>
            <w:lang w:eastAsia="zh-CN"/>
          </w:rPr>
          <w:t>1.</w:t>
        </w:r>
        <w:r w:rsidR="00E94A7B"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E94A7B" w:rsidRPr="000727F5">
          <w:rPr>
            <w:rStyle w:val="a8"/>
            <w:rFonts w:hint="eastAsia"/>
            <w:noProof/>
            <w:lang w:eastAsia="zh-CN"/>
          </w:rPr>
          <w:t>创建麦步</w:t>
        </w:r>
        <w:r w:rsidR="00E94A7B" w:rsidRPr="000727F5">
          <w:rPr>
            <w:rStyle w:val="a8"/>
            <w:noProof/>
            <w:lang w:eastAsia="zh-CN"/>
          </w:rPr>
          <w:t>APP</w:t>
        </w:r>
        <w:r w:rsidR="00E94A7B">
          <w:rPr>
            <w:noProof/>
            <w:webHidden/>
          </w:rPr>
          <w:tab/>
        </w:r>
        <w:r w:rsidR="00E94A7B">
          <w:rPr>
            <w:noProof/>
            <w:webHidden/>
          </w:rPr>
          <w:fldChar w:fldCharType="begin"/>
        </w:r>
        <w:r w:rsidR="00E94A7B">
          <w:rPr>
            <w:noProof/>
            <w:webHidden/>
          </w:rPr>
          <w:instrText xml:space="preserve"> PAGEREF _Toc440618746 \h </w:instrText>
        </w:r>
        <w:r w:rsidR="00E94A7B">
          <w:rPr>
            <w:noProof/>
            <w:webHidden/>
          </w:rPr>
        </w:r>
        <w:r w:rsidR="00E94A7B">
          <w:rPr>
            <w:noProof/>
            <w:webHidden/>
          </w:rPr>
          <w:fldChar w:fldCharType="separate"/>
        </w:r>
        <w:r w:rsidR="00E94A7B">
          <w:rPr>
            <w:noProof/>
            <w:webHidden/>
          </w:rPr>
          <w:t>4</w:t>
        </w:r>
        <w:r w:rsidR="00E94A7B">
          <w:rPr>
            <w:noProof/>
            <w:webHidden/>
          </w:rPr>
          <w:fldChar w:fldCharType="end"/>
        </w:r>
      </w:hyperlink>
    </w:p>
    <w:p w:rsidR="00E94A7B" w:rsidRPr="007338CE" w:rsidRDefault="00E94A7B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0618747" w:history="1">
        <w:r w:rsidRPr="000727F5">
          <w:rPr>
            <w:rStyle w:val="a8"/>
            <w:noProof/>
            <w:lang w:eastAsia="zh-CN"/>
          </w:rPr>
          <w:t>2.</w:t>
        </w:r>
        <w:r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727F5">
          <w:rPr>
            <w:rStyle w:val="a8"/>
            <w:rFonts w:hint="eastAsia"/>
            <w:noProof/>
            <w:lang w:eastAsia="zh-CN"/>
          </w:rPr>
          <w:t>编辑用户工作目录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_Toc440618747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4A7B" w:rsidRPr="007338CE" w:rsidRDefault="00E94A7B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0618748" w:history="1">
        <w:r w:rsidRPr="000727F5">
          <w:rPr>
            <w:rStyle w:val="a8"/>
            <w:noProof/>
            <w:lang w:eastAsia="zh-CN"/>
          </w:rPr>
          <w:t>3.</w:t>
        </w:r>
        <w:r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727F5">
          <w:rPr>
            <w:rStyle w:val="a8"/>
            <w:rFonts w:hint="eastAsia"/>
            <w:noProof/>
            <w:lang w:eastAsia="zh-CN"/>
          </w:rPr>
          <w:t>编译及打包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_Toc440618748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4A7B" w:rsidRPr="007338CE" w:rsidRDefault="00E94A7B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0618749" w:history="1">
        <w:r w:rsidRPr="000727F5">
          <w:rPr>
            <w:rStyle w:val="a8"/>
            <w:noProof/>
            <w:lang w:eastAsia="zh-CN"/>
          </w:rPr>
          <w:t>4.</w:t>
        </w:r>
        <w:r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727F5">
          <w:rPr>
            <w:rStyle w:val="a8"/>
            <w:rFonts w:hint="eastAsia"/>
            <w:noProof/>
            <w:lang w:eastAsia="zh-CN"/>
          </w:rPr>
          <w:t>上传及提交安装包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_Toc440618749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4A7B" w:rsidRPr="007338CE" w:rsidRDefault="00E94A7B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0618750" w:history="1">
        <w:r w:rsidRPr="000727F5">
          <w:rPr>
            <w:rStyle w:val="a8"/>
            <w:noProof/>
            <w:lang w:eastAsia="zh-CN"/>
          </w:rPr>
          <w:t>5.</w:t>
        </w:r>
        <w:r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727F5">
          <w:rPr>
            <w:rStyle w:val="a8"/>
            <w:rFonts w:hint="eastAsia"/>
            <w:noProof/>
            <w:lang w:eastAsia="zh-CN"/>
          </w:rPr>
          <w:t>等待审核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_Toc440618750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A7B" w:rsidRPr="007338CE" w:rsidRDefault="00E94A7B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0618751" w:history="1">
        <w:r w:rsidRPr="000727F5">
          <w:rPr>
            <w:rStyle w:val="a8"/>
            <w:noProof/>
            <w:lang w:eastAsia="zh-CN"/>
          </w:rPr>
          <w:t>6.</w:t>
        </w:r>
        <w:r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727F5">
          <w:rPr>
            <w:rStyle w:val="a8"/>
            <w:noProof/>
            <w:lang w:eastAsia="zh-CN"/>
          </w:rPr>
          <w:t>C</w:t>
        </w:r>
        <w:r w:rsidRPr="000727F5">
          <w:rPr>
            <w:rStyle w:val="a8"/>
            <w:rFonts w:hint="eastAsia"/>
            <w:noProof/>
            <w:lang w:eastAsia="zh-CN"/>
          </w:rPr>
          <w:t>库接口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_Toc440618751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4A7B" w:rsidRPr="007338CE" w:rsidRDefault="00E94A7B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40618752" w:history="1">
        <w:r w:rsidRPr="000727F5">
          <w:rPr>
            <w:rStyle w:val="a8"/>
            <w:noProof/>
            <w:lang w:eastAsia="zh-CN"/>
          </w:rPr>
          <w:t>7.</w:t>
        </w:r>
        <w:r w:rsidRPr="007338CE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0727F5">
          <w:rPr>
            <w:rStyle w:val="a8"/>
            <w:rFonts w:hint="eastAsia"/>
            <w:noProof/>
            <w:lang w:eastAsia="zh-CN"/>
          </w:rPr>
          <w:t>麦步</w:t>
        </w:r>
        <w:r w:rsidRPr="000727F5">
          <w:rPr>
            <w:rStyle w:val="a8"/>
            <w:noProof/>
            <w:lang w:eastAsia="zh-CN"/>
          </w:rPr>
          <w:t>SDK</w:t>
        </w:r>
        <w:r w:rsidRPr="000727F5">
          <w:rPr>
            <w:rStyle w:val="a8"/>
            <w:rFonts w:hint="eastAsia"/>
            <w:noProof/>
            <w:lang w:eastAsia="zh-CN"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_Toc440618752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04D5" w:rsidRDefault="00463CDA" w:rsidP="00AB4CA9">
      <w:pPr>
        <w:rPr>
          <w:rFonts w:ascii="Times New Roman" w:hAnsi="Times New Roman" w:cs="Arial"/>
          <w:b/>
          <w:bCs/>
          <w:caps/>
          <w:lang w:eastAsia="zh-CN"/>
        </w:rPr>
      </w:pPr>
      <w:r>
        <w:rPr>
          <w:rFonts w:ascii="Times New Roman" w:hAnsi="Times New Roman" w:cs="Arial"/>
          <w:b/>
          <w:bCs/>
          <w:caps/>
          <w:lang w:eastAsia="zh-CN"/>
        </w:rPr>
        <w:fldChar w:fldCharType="end"/>
      </w:r>
      <w:bookmarkEnd w:id="13"/>
    </w:p>
    <w:p w:rsidR="00AB4CA9" w:rsidRPr="00F43C1A" w:rsidRDefault="00D404D5" w:rsidP="00AB4CA9">
      <w:pPr>
        <w:rPr>
          <w:rFonts w:ascii="宋体" w:cs="宋体" w:hint="eastAsia"/>
          <w:sz w:val="22"/>
          <w:szCs w:val="22"/>
        </w:rPr>
      </w:pPr>
      <w:r>
        <w:rPr>
          <w:rFonts w:ascii="Times New Roman" w:hAnsi="Times New Roman" w:cs="Arial"/>
          <w:b/>
          <w:bCs/>
          <w:caps/>
          <w:lang w:eastAsia="zh-CN"/>
        </w:rPr>
        <w:br w:type="page"/>
      </w:r>
    </w:p>
    <w:p w:rsidR="00CD4C96" w:rsidRDefault="00CD4C96" w:rsidP="00A62B89">
      <w:pPr>
        <w:rPr>
          <w:rFonts w:hint="eastAsia"/>
          <w:lang w:eastAsia="zh-CN"/>
        </w:rPr>
      </w:pPr>
    </w:p>
    <w:p w:rsidR="00D404D5" w:rsidRPr="008107C8" w:rsidRDefault="00D404D5" w:rsidP="00D404D5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14" w:name="_Toc440618746"/>
      <w:r>
        <w:rPr>
          <w:rFonts w:hint="eastAsia"/>
          <w:sz w:val="32"/>
          <w:szCs w:val="32"/>
          <w:lang w:eastAsia="zh-CN"/>
        </w:rPr>
        <w:t>创建麦步</w:t>
      </w:r>
      <w:r>
        <w:rPr>
          <w:rFonts w:hint="eastAsia"/>
          <w:sz w:val="32"/>
          <w:szCs w:val="32"/>
          <w:lang w:eastAsia="zh-CN"/>
        </w:rPr>
        <w:t>APP</w:t>
      </w:r>
      <w:bookmarkEnd w:id="14"/>
    </w:p>
    <w:p w:rsidR="00D404D5" w:rsidRDefault="00D404D5" w:rsidP="00D40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a.  </w:t>
      </w:r>
      <w:r>
        <w:rPr>
          <w:rFonts w:hint="eastAsia"/>
          <w:lang w:eastAsia="zh-CN"/>
        </w:rPr>
        <w:t>登录麦步开发者平台</w:t>
      </w:r>
      <w:r w:rsidRPr="00750031">
        <w:rPr>
          <w:lang w:eastAsia="zh-CN"/>
        </w:rPr>
        <w:t>http://dev.maibu.cc</w:t>
      </w:r>
      <w:r>
        <w:rPr>
          <w:rFonts w:hint="eastAsia"/>
          <w:lang w:eastAsia="zh-CN"/>
        </w:rPr>
        <w:t>，并注册。</w:t>
      </w:r>
    </w:p>
    <w:p w:rsidR="00D404D5" w:rsidRDefault="00D404D5" w:rsidP="00D40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b.  </w:t>
      </w:r>
      <w:r>
        <w:rPr>
          <w:rFonts w:hint="eastAsia"/>
          <w:lang w:eastAsia="zh-CN"/>
        </w:rPr>
        <w:t>点击“创建麦步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”，出现如图一所示“创建麦步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”引导界面。</w:t>
      </w:r>
    </w:p>
    <w:p w:rsidR="00D404D5" w:rsidRPr="0045300D" w:rsidRDefault="00D404D5" w:rsidP="00D404D5">
      <w:pPr>
        <w:rPr>
          <w:rFonts w:hint="eastAsia"/>
          <w:lang w:eastAsia="zh-CN"/>
        </w:rPr>
      </w:pPr>
    </w:p>
    <w:p w:rsidR="00D404D5" w:rsidRDefault="00D404D5" w:rsidP="00D404D5">
      <w:pPr>
        <w:jc w:val="center"/>
        <w:rPr>
          <w:rFonts w:hint="eastAsia"/>
          <w:lang w:eastAsia="zh-CN"/>
        </w:rPr>
      </w:pPr>
      <w:r w:rsidRPr="00692F98">
        <w:fldChar w:fldCharType="begin"/>
      </w:r>
      <w:r w:rsidRPr="00692F98">
        <w:instrText xml:space="preserve"> INCLUDEPICTURE "C:\\Users\\Administrator\\AppData\\Roaming\\Tencent\\Users\\278579960\\QQ\\WinTemp\\RichOle\\I(F@{D2WG)3J1R~070L{)0X.png" \* MERGEFORMATINET </w:instrText>
      </w:r>
      <w:r w:rsidRPr="00692F98">
        <w:fldChar w:fldCharType="separate"/>
      </w:r>
      <w:r w:rsidRPr="00692F9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1.4pt;height:109.2pt">
            <v:imagedata r:id="rId13" r:href="rId14"/>
          </v:shape>
        </w:pict>
      </w:r>
      <w:r w:rsidRPr="00692F98">
        <w:fldChar w:fldCharType="end"/>
      </w:r>
    </w:p>
    <w:p w:rsidR="00D404D5" w:rsidRPr="00E8064F" w:rsidRDefault="00D404D5" w:rsidP="00D404D5">
      <w:pPr>
        <w:jc w:val="center"/>
        <w:rPr>
          <w:rFonts w:hint="eastAsia"/>
          <w:sz w:val="18"/>
          <w:szCs w:val="18"/>
          <w:lang w:eastAsia="zh-CN"/>
        </w:rPr>
      </w:pPr>
      <w:r w:rsidRPr="00E8064F">
        <w:rPr>
          <w:rFonts w:hint="eastAsia"/>
          <w:sz w:val="18"/>
          <w:szCs w:val="18"/>
          <w:lang w:eastAsia="zh-CN"/>
        </w:rPr>
        <w:t>图一</w:t>
      </w:r>
    </w:p>
    <w:p w:rsidR="00D404D5" w:rsidRPr="00692F98" w:rsidRDefault="00D404D5" w:rsidP="00D404D5">
      <w:pPr>
        <w:rPr>
          <w:rFonts w:hint="eastAsia"/>
          <w:lang w:eastAsia="zh-CN"/>
        </w:rPr>
      </w:pPr>
    </w:p>
    <w:p w:rsidR="00D404D5" w:rsidRDefault="00D404D5" w:rsidP="00D404D5">
      <w:pPr>
        <w:rPr>
          <w:rFonts w:hint="eastAsia"/>
          <w:lang w:eastAsia="zh-CN"/>
        </w:rPr>
      </w:pPr>
      <w:r w:rsidRPr="000D2BEE">
        <w:rPr>
          <w:rFonts w:hint="eastAsia"/>
          <w:lang w:eastAsia="zh-CN"/>
        </w:rPr>
        <w:t>c.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“</w:t>
      </w:r>
      <w:r w:rsidRPr="000D2BEE">
        <w:rPr>
          <w:rFonts w:hint="eastAsia"/>
          <w:lang w:eastAsia="zh-CN"/>
        </w:rPr>
        <w:t>点击申请</w:t>
      </w:r>
      <w:r>
        <w:rPr>
          <w:rFonts w:hint="eastAsia"/>
          <w:lang w:eastAsia="zh-CN"/>
        </w:rPr>
        <w:t>”，输入你要创建的表盘或应用的名称，并选择“创建表盘”还是“创建应用”，见图二。</w:t>
      </w:r>
    </w:p>
    <w:p w:rsidR="00D404D5" w:rsidRDefault="00D404D5" w:rsidP="00D40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表盘定义：功能简单，主要用来显示时间，用户不能自定义按键操作，上下按键，系统会自动切换到另一个表盘，按选择键，进入系统应用菜单。</w:t>
      </w:r>
    </w:p>
    <w:p w:rsidR="00D404D5" w:rsidRPr="000D2BEE" w:rsidRDefault="00D404D5" w:rsidP="00D404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应用定义：功能稍复杂，可以与用户通过按键交互，安装后，显示在系统应用菜单列表中。</w:t>
      </w:r>
    </w:p>
    <w:p w:rsidR="00D404D5" w:rsidRDefault="00D404D5" w:rsidP="00D404D5">
      <w:pPr>
        <w:keepLines w:val="0"/>
        <w:spacing w:before="0" w:after="0"/>
        <w:jc w:val="center"/>
        <w:rPr>
          <w:rFonts w:ascii="宋体" w:hAnsi="宋体" w:cs="宋体" w:hint="eastAsia"/>
          <w:sz w:val="24"/>
          <w:szCs w:val="24"/>
          <w:lang w:eastAsia="zh-CN"/>
        </w:rPr>
      </w:pPr>
      <w:r w:rsidRPr="0087790F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87790F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"C:\\Users\\Administrator\\AppData\\Roaming\\Tencent\\Users\\278579960\\QQ\\WinTemp\\RichOle\\(C`N7$@LK[DGQSB)RQW3A17.png" \* MERGEFORMATINET </w:instrText>
      </w:r>
      <w:r w:rsidRPr="0087790F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87790F">
        <w:rPr>
          <w:rFonts w:ascii="宋体" w:hAnsi="宋体" w:cs="宋体"/>
          <w:sz w:val="24"/>
          <w:szCs w:val="24"/>
          <w:lang w:eastAsia="zh-CN"/>
        </w:rPr>
        <w:pict>
          <v:shape id="_x0000_i1028" type="#_x0000_t75" style="width:147pt;height:109.2pt">
            <v:imagedata r:id="rId15" r:href="rId16"/>
          </v:shape>
        </w:pict>
      </w:r>
      <w:r w:rsidRPr="0087790F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D404D5" w:rsidRPr="00E8064F" w:rsidRDefault="00D404D5" w:rsidP="00D404D5">
      <w:pPr>
        <w:jc w:val="center"/>
        <w:rPr>
          <w:rFonts w:hint="eastAsia"/>
          <w:sz w:val="18"/>
          <w:szCs w:val="18"/>
          <w:lang w:eastAsia="zh-CN"/>
        </w:rPr>
      </w:pPr>
      <w:r w:rsidRPr="00E8064F">
        <w:rPr>
          <w:rFonts w:hint="eastAsia"/>
          <w:sz w:val="18"/>
          <w:szCs w:val="18"/>
          <w:lang w:eastAsia="zh-CN"/>
        </w:rPr>
        <w:t>图二</w:t>
      </w:r>
    </w:p>
    <w:p w:rsidR="00D404D5" w:rsidRDefault="00D404D5" w:rsidP="00D404D5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</w:p>
    <w:p w:rsidR="00D404D5" w:rsidRPr="00F84656" w:rsidRDefault="00D404D5" w:rsidP="00D404D5">
      <w:pPr>
        <w:keepLines w:val="0"/>
        <w:spacing w:before="0" w:after="0"/>
        <w:rPr>
          <w:rFonts w:hint="eastAsia"/>
          <w:lang w:eastAsia="zh-CN"/>
        </w:rPr>
      </w:pPr>
      <w:r w:rsidRPr="00F84656">
        <w:rPr>
          <w:rFonts w:hint="eastAsia"/>
          <w:lang w:eastAsia="zh-CN"/>
        </w:rPr>
        <w:t>d.</w:t>
      </w:r>
      <w:r>
        <w:rPr>
          <w:rFonts w:hint="eastAsia"/>
          <w:lang w:eastAsia="zh-CN"/>
        </w:rPr>
        <w:t xml:space="preserve"> </w:t>
      </w:r>
      <w:r w:rsidRPr="00F84656">
        <w:rPr>
          <w:rFonts w:hint="eastAsia"/>
          <w:lang w:eastAsia="zh-CN"/>
        </w:rPr>
        <w:t xml:space="preserve"> </w:t>
      </w:r>
      <w:r w:rsidRPr="00F84656">
        <w:rPr>
          <w:rFonts w:hint="eastAsia"/>
          <w:lang w:eastAsia="zh-CN"/>
        </w:rPr>
        <w:t>保存生成的表盘或应用的唯一标识</w:t>
      </w:r>
      <w:r w:rsidRPr="00F84656">
        <w:rPr>
          <w:rFonts w:hint="eastAsia"/>
          <w:lang w:eastAsia="zh-CN"/>
        </w:rPr>
        <w:t>UUID</w:t>
      </w:r>
      <w:r w:rsidRPr="00F84656">
        <w:rPr>
          <w:rFonts w:hint="eastAsia"/>
          <w:lang w:eastAsia="zh-CN"/>
        </w:rPr>
        <w:t>，在后面创建表盘或应用安装包时需要使用</w:t>
      </w:r>
      <w:r>
        <w:rPr>
          <w:rFonts w:hint="eastAsia"/>
          <w:lang w:eastAsia="zh-CN"/>
        </w:rPr>
        <w:t>，见图三</w:t>
      </w:r>
      <w:r w:rsidRPr="00F84656">
        <w:rPr>
          <w:rFonts w:hint="eastAsia"/>
          <w:lang w:eastAsia="zh-CN"/>
        </w:rPr>
        <w:t>。</w:t>
      </w:r>
    </w:p>
    <w:p w:rsidR="00D404D5" w:rsidRDefault="00D404D5" w:rsidP="00D404D5">
      <w:pPr>
        <w:keepLines w:val="0"/>
        <w:spacing w:before="0" w:after="0"/>
        <w:jc w:val="center"/>
        <w:rPr>
          <w:rFonts w:ascii="宋体" w:hAnsi="宋体" w:cs="宋体" w:hint="eastAsia"/>
          <w:sz w:val="24"/>
          <w:szCs w:val="24"/>
          <w:lang w:eastAsia="zh-CN"/>
        </w:rPr>
      </w:pPr>
      <w:r w:rsidRPr="0063707E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63707E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"C:\\Users\\Administrator\\AppData\\Roaming\\Tencent\\Users\\278579960\\QQ\\WinTemp\\RichOle\\3(IN_)ZXDAA)}Y[A8FRLQ8D.png" \* MERGEFORMATINET </w:instrText>
      </w:r>
      <w:r w:rsidRPr="0063707E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63707E">
        <w:rPr>
          <w:rFonts w:ascii="宋体" w:hAnsi="宋体" w:cs="宋体"/>
          <w:sz w:val="24"/>
          <w:szCs w:val="24"/>
          <w:lang w:eastAsia="zh-CN"/>
        </w:rPr>
        <w:pict>
          <v:shape id="_x0000_i1029" type="#_x0000_t75" style="width:291pt;height:165pt">
            <v:imagedata r:id="rId17" r:href="rId18"/>
          </v:shape>
        </w:pict>
      </w:r>
      <w:r w:rsidRPr="0063707E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D404D5" w:rsidRPr="00564B1C" w:rsidRDefault="00D404D5" w:rsidP="00D404D5">
      <w:pPr>
        <w:jc w:val="center"/>
        <w:rPr>
          <w:rFonts w:hint="eastAsia"/>
          <w:sz w:val="18"/>
          <w:szCs w:val="18"/>
          <w:lang w:eastAsia="zh-CN"/>
        </w:rPr>
      </w:pPr>
      <w:r w:rsidRPr="00564B1C">
        <w:rPr>
          <w:rFonts w:hint="eastAsia"/>
          <w:sz w:val="18"/>
          <w:szCs w:val="18"/>
          <w:lang w:eastAsia="zh-CN"/>
        </w:rPr>
        <w:t>图三</w:t>
      </w:r>
    </w:p>
    <w:p w:rsidR="00D404D5" w:rsidRPr="00895C5D" w:rsidRDefault="00D404D5" w:rsidP="00D404D5">
      <w:pPr>
        <w:keepLines w:val="0"/>
        <w:spacing w:before="0" w:after="0"/>
        <w:ind w:left="200" w:firstLine="200"/>
        <w:rPr>
          <w:rFonts w:hint="eastAsia"/>
          <w:lang w:eastAsia="zh-CN"/>
        </w:rPr>
      </w:pPr>
    </w:p>
    <w:p w:rsidR="00D404D5" w:rsidRDefault="00D404D5" w:rsidP="00A62B89">
      <w:pPr>
        <w:rPr>
          <w:rFonts w:hint="eastAsia"/>
          <w:lang w:eastAsia="zh-CN"/>
        </w:rPr>
      </w:pPr>
    </w:p>
    <w:p w:rsidR="00D404D5" w:rsidRDefault="00D404D5" w:rsidP="00A62B89">
      <w:pPr>
        <w:rPr>
          <w:rFonts w:hint="eastAsia"/>
          <w:lang w:eastAsia="zh-CN"/>
        </w:rPr>
      </w:pPr>
    </w:p>
    <w:p w:rsidR="00D32223" w:rsidRDefault="00D32223" w:rsidP="00D32223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15" w:name="_Toc440618747"/>
      <w:r w:rsidRPr="00A14BE8">
        <w:rPr>
          <w:rFonts w:hint="eastAsia"/>
          <w:sz w:val="32"/>
          <w:szCs w:val="32"/>
          <w:lang w:eastAsia="zh-CN"/>
        </w:rPr>
        <w:t>编辑</w:t>
      </w:r>
      <w:r w:rsidRPr="003B153E">
        <w:rPr>
          <w:rFonts w:hint="eastAsia"/>
          <w:sz w:val="32"/>
          <w:szCs w:val="32"/>
          <w:lang w:eastAsia="zh-CN"/>
        </w:rPr>
        <w:t>用户工作目录</w:t>
      </w:r>
      <w:bookmarkEnd w:id="15"/>
    </w:p>
    <w:p w:rsidR="00D32223" w:rsidRPr="00263DA5" w:rsidRDefault="00C77DE2" w:rsidP="00D32223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  <w:r w:rsidRPr="00C77DE2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C77DE2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"C:\\Users\\Administrator\\AppData\\Roaming\\Tencent\\Users\\278579960\\QQ\\WinTemp\\RichOle\\1P3PA8BZWK}VYQ8GQ7{)1RV.png" \* MERGEFORMATINET </w:instrText>
      </w:r>
      <w:r w:rsidRPr="00C77DE2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C77DE2">
        <w:rPr>
          <w:rFonts w:ascii="宋体" w:hAnsi="宋体" w:cs="宋体"/>
          <w:sz w:val="24"/>
          <w:szCs w:val="24"/>
          <w:lang w:eastAsia="zh-CN"/>
        </w:rPr>
        <w:pict>
          <v:shape id="_x0000_i1030" type="#_x0000_t75" style="width:162.6pt;height:56.4pt">
            <v:imagedata r:id="rId19" r:href="rId20"/>
          </v:shape>
        </w:pict>
      </w:r>
      <w:r w:rsidRPr="00C77DE2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D32223" w:rsidRDefault="00D32223" w:rsidP="00D32223">
      <w:pPr>
        <w:rPr>
          <w:rFonts w:hint="eastAsia"/>
        </w:rPr>
      </w:pPr>
      <w:r w:rsidRPr="0028627A">
        <w:rPr>
          <w:rFonts w:hint="eastAsia"/>
          <w:b/>
        </w:rPr>
        <w:t>a</w:t>
      </w:r>
      <w:r w:rsidRPr="0028627A">
        <w:rPr>
          <w:b/>
        </w:rPr>
        <w:t>ppinfo.</w:t>
      </w:r>
      <w:r w:rsidRPr="0028627A">
        <w:rPr>
          <w:rFonts w:hint="eastAsia"/>
          <w:b/>
        </w:rPr>
        <w:t>json</w:t>
      </w:r>
      <w:r w:rsidRPr="0028627A">
        <w:rPr>
          <w:rFonts w:hint="eastAsia"/>
          <w:b/>
        </w:rPr>
        <w:t>：</w:t>
      </w:r>
      <w:r>
        <w:rPr>
          <w:rFonts w:hint="eastAsia"/>
        </w:rPr>
        <w:t>用户配置文件，设置用户</w:t>
      </w:r>
      <w:r>
        <w:rPr>
          <w:rFonts w:hint="eastAsia"/>
        </w:rPr>
        <w:t>APP</w:t>
      </w:r>
      <w:r>
        <w:rPr>
          <w:rFonts w:hint="eastAsia"/>
        </w:rPr>
        <w:t>相关信息。</w:t>
      </w:r>
    </w:p>
    <w:p w:rsidR="00D32223" w:rsidRDefault="00D32223" w:rsidP="00D32223">
      <w:pPr>
        <w:rPr>
          <w:rFonts w:hint="eastAsia"/>
          <w:lang w:eastAsia="zh-CN"/>
        </w:rPr>
      </w:pPr>
      <w:r w:rsidRPr="0028627A">
        <w:rPr>
          <w:rFonts w:hint="eastAsia"/>
          <w:b/>
          <w:lang w:eastAsia="zh-CN"/>
        </w:rPr>
        <w:t>resources</w:t>
      </w:r>
      <w:r w:rsidR="00D15304" w:rsidRPr="0028627A">
        <w:rPr>
          <w:rFonts w:hint="eastAsia"/>
          <w:b/>
          <w:lang w:eastAsia="zh-CN"/>
        </w:rPr>
        <w:t>：</w:t>
      </w:r>
      <w:r w:rsidR="00D15304">
        <w:rPr>
          <w:rFonts w:hint="eastAsia"/>
          <w:lang w:eastAsia="zh-CN"/>
        </w:rPr>
        <w:t>资源目录，存放图片</w:t>
      </w:r>
      <w:r w:rsidR="00971FE9">
        <w:rPr>
          <w:rFonts w:hint="eastAsia"/>
          <w:lang w:eastAsia="zh-CN"/>
        </w:rPr>
        <w:t>，图片必须为</w:t>
      </w:r>
      <w:r w:rsidR="00971FE9" w:rsidRPr="00CF2775">
        <w:rPr>
          <w:rFonts w:hint="eastAsia"/>
          <w:color w:val="FF0000"/>
          <w:lang w:eastAsia="zh-CN"/>
        </w:rPr>
        <w:t>黑白单色</w:t>
      </w:r>
      <w:r w:rsidR="00971FE9" w:rsidRPr="00CF2775">
        <w:rPr>
          <w:rFonts w:hint="eastAsia"/>
          <w:color w:val="FF0000"/>
          <w:lang w:eastAsia="zh-CN"/>
        </w:rPr>
        <w:t>bmp</w:t>
      </w:r>
      <w:r w:rsidR="00971FE9">
        <w:rPr>
          <w:rFonts w:hint="eastAsia"/>
          <w:lang w:eastAsia="zh-CN"/>
        </w:rPr>
        <w:t>格式</w:t>
      </w:r>
      <w:r w:rsidR="00AF2651">
        <w:rPr>
          <w:rFonts w:hint="eastAsia"/>
          <w:lang w:eastAsia="zh-CN"/>
        </w:rPr>
        <w:t>，可以使用系统画板另存为选项，保存为</w:t>
      </w:r>
      <w:r w:rsidR="00AF2651" w:rsidRPr="00CF2775">
        <w:rPr>
          <w:rFonts w:hint="eastAsia"/>
          <w:color w:val="FF0000"/>
          <w:lang w:eastAsia="zh-CN"/>
        </w:rPr>
        <w:t>BMP</w:t>
      </w:r>
      <w:r w:rsidR="00AF2651" w:rsidRPr="00CF2775">
        <w:rPr>
          <w:rFonts w:hint="eastAsia"/>
          <w:color w:val="FF0000"/>
          <w:lang w:eastAsia="zh-CN"/>
        </w:rPr>
        <w:t>单色位图</w:t>
      </w:r>
      <w:r>
        <w:rPr>
          <w:rFonts w:hint="eastAsia"/>
          <w:lang w:eastAsia="zh-CN"/>
        </w:rPr>
        <w:t>。</w:t>
      </w:r>
    </w:p>
    <w:p w:rsidR="00D32223" w:rsidRDefault="00563973" w:rsidP="00D32223">
      <w:pPr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**</w:t>
      </w:r>
      <w:r w:rsidR="0028627A" w:rsidRPr="0028627A">
        <w:rPr>
          <w:rFonts w:hint="eastAsia"/>
          <w:b/>
          <w:lang w:eastAsia="zh-CN"/>
        </w:rPr>
        <w:t>*.c</w:t>
      </w:r>
      <w:r w:rsidR="0028627A">
        <w:rPr>
          <w:rFonts w:hint="eastAsia"/>
          <w:lang w:eastAsia="zh-CN"/>
        </w:rPr>
        <w:t>：</w:t>
      </w:r>
      <w:r w:rsidR="00D32223">
        <w:rPr>
          <w:rFonts w:hint="eastAsia"/>
          <w:lang w:eastAsia="zh-CN"/>
        </w:rPr>
        <w:t>用</w:t>
      </w:r>
      <w:r w:rsidR="0028627A">
        <w:rPr>
          <w:rFonts w:hint="eastAsia"/>
          <w:lang w:eastAsia="zh-CN"/>
        </w:rPr>
        <w:t>户源代码</w:t>
      </w:r>
      <w:r w:rsidR="00D32223">
        <w:rPr>
          <w:rFonts w:hint="eastAsia"/>
          <w:lang w:eastAsia="zh-CN"/>
        </w:rPr>
        <w:t>。</w:t>
      </w:r>
    </w:p>
    <w:p w:rsidR="008471FF" w:rsidRDefault="008471FF" w:rsidP="00D3222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相关设置及目录层次参考</w:t>
      </w:r>
      <w:r>
        <w:rPr>
          <w:rFonts w:hint="eastAsia"/>
          <w:lang w:eastAsia="zh-CN"/>
        </w:rPr>
        <w:t>demo</w:t>
      </w:r>
      <w:r w:rsidR="004423BA">
        <w:rPr>
          <w:rFonts w:hint="eastAsia"/>
          <w:lang w:eastAsia="zh-CN"/>
        </w:rPr>
        <w:t>。</w:t>
      </w:r>
    </w:p>
    <w:p w:rsidR="00D32223" w:rsidRDefault="00D32223" w:rsidP="00D32223">
      <w:pPr>
        <w:rPr>
          <w:rFonts w:hint="eastAsia"/>
          <w:lang w:eastAsia="zh-CN"/>
        </w:rPr>
      </w:pPr>
    </w:p>
    <w:p w:rsidR="00D32223" w:rsidRPr="001641EE" w:rsidRDefault="00D32223" w:rsidP="00D32223">
      <w:pPr>
        <w:rPr>
          <w:rFonts w:hint="eastAsia"/>
          <w:b/>
          <w:sz w:val="28"/>
          <w:szCs w:val="28"/>
          <w:lang w:eastAsia="zh-CN"/>
        </w:rPr>
      </w:pPr>
      <w:r w:rsidRPr="00AB4CA9">
        <w:rPr>
          <w:rFonts w:hint="eastAsia"/>
          <w:b/>
          <w:sz w:val="28"/>
          <w:szCs w:val="28"/>
          <w:lang w:eastAsia="zh-CN"/>
        </w:rPr>
        <w:t>appinfo.json</w:t>
      </w:r>
      <w:r w:rsidRPr="00AB4CA9">
        <w:rPr>
          <w:rFonts w:hint="eastAsia"/>
          <w:b/>
          <w:sz w:val="28"/>
          <w:szCs w:val="28"/>
          <w:lang w:eastAsia="zh-CN"/>
        </w:rPr>
        <w:t>文件结构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  <w:lang w:eastAsia="zh-CN"/>
        </w:rPr>
      </w:pPr>
      <w:r w:rsidRPr="00EE32D0">
        <w:rPr>
          <w:rFonts w:ascii="宋体" w:cs="宋体"/>
          <w:sz w:val="22"/>
          <w:szCs w:val="22"/>
          <w:lang w:eastAsia="zh-CN"/>
        </w:rPr>
        <w:t>{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  <w:lang w:eastAsia="zh-CN"/>
        </w:rPr>
      </w:pPr>
      <w:r w:rsidRPr="00EE32D0">
        <w:rPr>
          <w:rFonts w:ascii="宋体" w:cs="宋体"/>
          <w:sz w:val="22"/>
          <w:szCs w:val="22"/>
          <w:lang w:eastAsia="zh-CN"/>
        </w:rPr>
        <w:t xml:space="preserve">  "uuid": "1d6c7f01-d948-42a6-aa4e-b2084210ebbc",</w:t>
      </w:r>
      <w:r w:rsidRPr="00EE32D0">
        <w:rPr>
          <w:rFonts w:ascii="宋体" w:cs="宋体"/>
          <w:sz w:val="22"/>
          <w:szCs w:val="22"/>
          <w:lang w:eastAsia="zh-CN"/>
        </w:rPr>
        <w:tab/>
      </w:r>
      <w:r>
        <w:rPr>
          <w:rFonts w:ascii="宋体" w:cs="宋体" w:hint="eastAsia"/>
          <w:sz w:val="22"/>
          <w:szCs w:val="22"/>
          <w:lang w:eastAsia="zh-CN"/>
        </w:rPr>
        <w:t>//手表表盘或应用的唯一标识，用户在麦步开发者平台注册，并创建表盘或应用时会自动产生，由用户在此处填充。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  <w:lang w:eastAsia="zh-CN"/>
        </w:rPr>
      </w:pPr>
      <w:r w:rsidRPr="00EE32D0">
        <w:rPr>
          <w:rFonts w:ascii="宋体" w:cs="宋体"/>
          <w:sz w:val="22"/>
          <w:szCs w:val="22"/>
          <w:lang w:eastAsia="zh-CN"/>
        </w:rPr>
        <w:t xml:space="preserve">  "name": "</w:t>
      </w:r>
      <w:r w:rsidRPr="00F43C1A">
        <w:rPr>
          <w:rFonts w:ascii="宋体" w:cs="宋体" w:hint="eastAsia"/>
          <w:sz w:val="22"/>
          <w:szCs w:val="22"/>
          <w:lang w:eastAsia="zh-CN"/>
        </w:rPr>
        <w:t>名字</w:t>
      </w:r>
      <w:r w:rsidRPr="00EE32D0">
        <w:rPr>
          <w:rFonts w:ascii="宋体" w:cs="宋体"/>
          <w:sz w:val="22"/>
          <w:szCs w:val="22"/>
          <w:lang w:eastAsia="zh-CN"/>
        </w:rPr>
        <w:t>",</w:t>
      </w:r>
      <w:r>
        <w:rPr>
          <w:rFonts w:ascii="宋体" w:cs="宋体" w:hint="eastAsia"/>
          <w:sz w:val="22"/>
          <w:szCs w:val="22"/>
          <w:lang w:eastAsia="zh-CN"/>
        </w:rPr>
        <w:tab/>
      </w:r>
      <w:r>
        <w:rPr>
          <w:rFonts w:ascii="宋体" w:cs="宋体" w:hint="eastAsia"/>
          <w:sz w:val="22"/>
          <w:szCs w:val="22"/>
          <w:lang w:eastAsia="zh-CN"/>
        </w:rPr>
        <w:tab/>
      </w:r>
      <w:r>
        <w:rPr>
          <w:rFonts w:ascii="宋体" w:cs="宋体" w:hint="eastAsia"/>
          <w:sz w:val="22"/>
          <w:szCs w:val="22"/>
          <w:lang w:eastAsia="zh-CN"/>
        </w:rPr>
        <w:tab/>
      </w:r>
      <w:r>
        <w:rPr>
          <w:rFonts w:ascii="宋体" w:cs="宋体" w:hint="eastAsia"/>
          <w:sz w:val="22"/>
          <w:szCs w:val="22"/>
          <w:lang w:eastAsia="zh-CN"/>
        </w:rPr>
        <w:tab/>
        <w:t>//表盘或应用名，</w:t>
      </w:r>
      <w:r w:rsidRPr="00C832FC">
        <w:rPr>
          <w:rFonts w:ascii="宋体" w:cs="宋体" w:hint="eastAsia"/>
          <w:color w:val="FF0000"/>
          <w:sz w:val="22"/>
          <w:szCs w:val="22"/>
          <w:lang w:eastAsia="zh-CN"/>
        </w:rPr>
        <w:t>utf-8编码</w:t>
      </w:r>
      <w:r>
        <w:rPr>
          <w:rFonts w:ascii="宋体" w:cs="宋体" w:hint="eastAsia"/>
          <w:sz w:val="22"/>
          <w:szCs w:val="22"/>
          <w:lang w:eastAsia="zh-CN"/>
        </w:rPr>
        <w:t>,小于16字节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  <w:lang w:eastAsia="zh-CN"/>
        </w:rPr>
      </w:pPr>
      <w:r w:rsidRPr="00EE32D0">
        <w:rPr>
          <w:rFonts w:ascii="宋体" w:cs="宋体"/>
          <w:sz w:val="22"/>
          <w:szCs w:val="22"/>
          <w:lang w:eastAsia="zh-CN"/>
        </w:rPr>
        <w:t xml:space="preserve">  </w:t>
      </w:r>
      <w:r w:rsidRPr="00EE32D0">
        <w:rPr>
          <w:rFonts w:ascii="宋体" w:cs="宋体"/>
          <w:sz w:val="22"/>
          <w:szCs w:val="22"/>
        </w:rPr>
        <w:t>"icon": "IMAGE_ICON"</w:t>
      </w:r>
      <w:r>
        <w:rPr>
          <w:rFonts w:ascii="宋体" w:cs="宋体" w:hint="eastAsia"/>
          <w:sz w:val="22"/>
          <w:szCs w:val="22"/>
        </w:rPr>
        <w:t>,</w:t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  <w:t>//应用图标，对应下面资源中某图片</w:t>
      </w:r>
      <w:r w:rsidR="009444E7">
        <w:rPr>
          <w:rFonts w:ascii="宋体" w:cs="宋体" w:hint="eastAsia"/>
          <w:sz w:val="22"/>
          <w:szCs w:val="22"/>
          <w:lang w:eastAsia="zh-CN"/>
        </w:rPr>
        <w:t>宏定义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"version": "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32D0">
          <w:rPr>
            <w:rFonts w:ascii="宋体" w:cs="宋体"/>
            <w:sz w:val="22"/>
            <w:szCs w:val="22"/>
          </w:rPr>
          <w:t>2.0.0</w:t>
        </w:r>
      </w:smartTag>
      <w:r w:rsidRPr="00EE32D0">
        <w:rPr>
          <w:rFonts w:ascii="宋体" w:cs="宋体"/>
          <w:sz w:val="22"/>
          <w:szCs w:val="22"/>
        </w:rPr>
        <w:t>",</w:t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  <w:t>//应用版本,小于7字节</w:t>
      </w:r>
    </w:p>
    <w:p w:rsidR="00D32223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  <w:lang w:eastAsia="zh-CN"/>
        </w:rPr>
      </w:pPr>
      <w:r>
        <w:rPr>
          <w:rFonts w:ascii="宋体" w:cs="宋体"/>
          <w:sz w:val="22"/>
          <w:szCs w:val="22"/>
        </w:rPr>
        <w:t xml:space="preserve">  "watch</w:t>
      </w:r>
      <w:r>
        <w:rPr>
          <w:rFonts w:ascii="宋体" w:cs="宋体" w:hint="eastAsia"/>
          <w:sz w:val="22"/>
          <w:szCs w:val="22"/>
        </w:rPr>
        <w:t>face</w:t>
      </w:r>
      <w:r w:rsidRPr="00EE32D0">
        <w:rPr>
          <w:rFonts w:ascii="宋体" w:cs="宋体"/>
          <w:sz w:val="22"/>
          <w:szCs w:val="22"/>
        </w:rPr>
        <w:t>": "true",</w:t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  <w:t>//用户表盘或应用类型，true手表表盘；false手表应用</w:t>
      </w:r>
    </w:p>
    <w:p w:rsidR="00D32223" w:rsidRPr="00EE32D0" w:rsidRDefault="00D32223" w:rsidP="00D32223">
      <w:pPr>
        <w:autoSpaceDE w:val="0"/>
        <w:autoSpaceDN w:val="0"/>
        <w:adjustRightInd w:val="0"/>
        <w:ind w:firstLineChars="100" w:firstLine="220"/>
        <w:rPr>
          <w:rFonts w:ascii="宋体" w:cs="宋体" w:hint="eastAsia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>"resources": [</w:t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  <w:t>//资源集合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{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"type": "bmp",</w:t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</w:r>
      <w:r>
        <w:rPr>
          <w:rFonts w:ascii="宋体" w:cs="宋体" w:hint="eastAsia"/>
          <w:sz w:val="22"/>
          <w:szCs w:val="22"/>
        </w:rPr>
        <w:tab/>
        <w:t>//资源类型，bmp图片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"name": "</w:t>
      </w:r>
      <w:r>
        <w:rPr>
          <w:rFonts w:ascii="宋体" w:cs="宋体" w:hint="eastAsia"/>
          <w:sz w:val="22"/>
          <w:szCs w:val="22"/>
        </w:rPr>
        <w:t>RES_</w:t>
      </w:r>
      <w:r w:rsidRPr="00EE32D0">
        <w:rPr>
          <w:rFonts w:ascii="宋体" w:cs="宋体"/>
          <w:sz w:val="22"/>
          <w:szCs w:val="22"/>
        </w:rPr>
        <w:t>IMAGE_ICON",</w:t>
      </w:r>
      <w:r>
        <w:rPr>
          <w:rFonts w:ascii="宋体" w:cs="宋体" w:hint="eastAsia"/>
          <w:sz w:val="22"/>
          <w:szCs w:val="22"/>
        </w:rPr>
        <w:tab/>
        <w:t>//图片宏定义，用户在代码中获取图片资源需要使用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  <w:lang w:eastAsia="zh-CN"/>
        </w:rPr>
      </w:pPr>
      <w:r w:rsidRPr="00EE32D0">
        <w:rPr>
          <w:rFonts w:ascii="宋体" w:cs="宋体"/>
          <w:sz w:val="22"/>
          <w:szCs w:val="22"/>
        </w:rPr>
        <w:t xml:space="preserve">        "file": "icon.bmp"</w:t>
      </w:r>
      <w:r>
        <w:rPr>
          <w:rFonts w:ascii="宋体" w:cs="宋体" w:hint="eastAsia"/>
          <w:sz w:val="22"/>
          <w:szCs w:val="22"/>
        </w:rPr>
        <w:t xml:space="preserve"> //图片文件名</w:t>
      </w:r>
      <w:r w:rsidR="00DB1F65">
        <w:rPr>
          <w:rFonts w:ascii="宋体" w:cs="宋体" w:hint="eastAsia"/>
          <w:sz w:val="22"/>
          <w:szCs w:val="22"/>
          <w:lang w:eastAsia="zh-CN"/>
        </w:rPr>
        <w:t>，即目录resources/images/下文件名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},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{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"type": "bmp",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"name": "</w:t>
      </w:r>
      <w:r>
        <w:rPr>
          <w:rFonts w:ascii="宋体" w:cs="宋体" w:hint="eastAsia"/>
          <w:sz w:val="22"/>
          <w:szCs w:val="22"/>
        </w:rPr>
        <w:t>RES_</w:t>
      </w:r>
      <w:r w:rsidRPr="00EE32D0">
        <w:rPr>
          <w:rFonts w:ascii="宋体" w:cs="宋体"/>
          <w:sz w:val="22"/>
          <w:szCs w:val="22"/>
        </w:rPr>
        <w:t>IMAGE_RAIN",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"file": "rain.bmp"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},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{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"type": "bmp",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"name": "</w:t>
      </w:r>
      <w:r>
        <w:rPr>
          <w:rFonts w:ascii="宋体" w:cs="宋体" w:hint="eastAsia"/>
          <w:sz w:val="22"/>
          <w:szCs w:val="22"/>
        </w:rPr>
        <w:t>RES_</w:t>
      </w:r>
      <w:r w:rsidRPr="00EE32D0">
        <w:rPr>
          <w:rFonts w:ascii="宋体" w:cs="宋体"/>
          <w:sz w:val="22"/>
          <w:szCs w:val="22"/>
        </w:rPr>
        <w:t>IMAGE_SNOW",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EE32D0">
        <w:rPr>
          <w:rFonts w:ascii="宋体" w:cs="宋体"/>
          <w:sz w:val="22"/>
          <w:szCs w:val="22"/>
        </w:rPr>
        <w:t xml:space="preserve">        "file": "snow.bmp"</w:t>
      </w:r>
    </w:p>
    <w:p w:rsidR="00D32223" w:rsidRPr="00EE32D0" w:rsidRDefault="00D32223" w:rsidP="00D32223">
      <w:pPr>
        <w:autoSpaceDE w:val="0"/>
        <w:autoSpaceDN w:val="0"/>
        <w:adjustRightInd w:val="0"/>
        <w:rPr>
          <w:rFonts w:ascii="宋体" w:cs="宋体" w:hint="eastAsia"/>
          <w:sz w:val="22"/>
          <w:szCs w:val="22"/>
        </w:rPr>
      </w:pPr>
      <w:r>
        <w:rPr>
          <w:rFonts w:ascii="宋体" w:cs="宋体"/>
          <w:sz w:val="22"/>
          <w:szCs w:val="22"/>
        </w:rPr>
        <w:t xml:space="preserve">      }</w:t>
      </w:r>
    </w:p>
    <w:p w:rsidR="00D32223" w:rsidRPr="00F43C1A" w:rsidRDefault="00D32223" w:rsidP="00D32223">
      <w:pPr>
        <w:autoSpaceDE w:val="0"/>
        <w:autoSpaceDN w:val="0"/>
        <w:adjustRightInd w:val="0"/>
        <w:rPr>
          <w:rFonts w:ascii="宋体" w:cs="宋体"/>
          <w:sz w:val="22"/>
          <w:szCs w:val="22"/>
        </w:rPr>
      </w:pPr>
      <w:r w:rsidRPr="00F43C1A">
        <w:rPr>
          <w:rFonts w:ascii="宋体" w:cs="宋体"/>
          <w:sz w:val="22"/>
          <w:szCs w:val="22"/>
        </w:rPr>
        <w:t xml:space="preserve">    ]</w:t>
      </w:r>
    </w:p>
    <w:p w:rsidR="00D32223" w:rsidRPr="00F43C1A" w:rsidRDefault="00D32223" w:rsidP="00D32223">
      <w:pPr>
        <w:rPr>
          <w:rFonts w:ascii="宋体" w:cs="宋体" w:hint="eastAsia"/>
          <w:sz w:val="22"/>
          <w:szCs w:val="22"/>
        </w:rPr>
      </w:pPr>
      <w:r w:rsidRPr="00F43C1A">
        <w:rPr>
          <w:rFonts w:ascii="宋体" w:cs="宋体"/>
          <w:sz w:val="22"/>
          <w:szCs w:val="22"/>
        </w:rPr>
        <w:t>}</w:t>
      </w:r>
    </w:p>
    <w:p w:rsidR="00D32223" w:rsidRDefault="00D32223" w:rsidP="00A62B89">
      <w:pPr>
        <w:rPr>
          <w:rFonts w:hint="eastAsia"/>
          <w:lang w:eastAsia="zh-CN"/>
        </w:rPr>
      </w:pPr>
    </w:p>
    <w:p w:rsidR="00D32223" w:rsidRDefault="00D32223" w:rsidP="00A62B89">
      <w:pPr>
        <w:rPr>
          <w:rFonts w:hint="eastAsia"/>
          <w:lang w:eastAsia="zh-CN"/>
        </w:rPr>
      </w:pPr>
    </w:p>
    <w:p w:rsidR="005313CF" w:rsidRDefault="00C57815" w:rsidP="005313CF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16" w:name="_Toc440618748"/>
      <w:r>
        <w:rPr>
          <w:rFonts w:hint="eastAsia"/>
          <w:sz w:val="32"/>
          <w:szCs w:val="32"/>
          <w:lang w:eastAsia="zh-CN"/>
        </w:rPr>
        <w:t>编译</w:t>
      </w:r>
      <w:r w:rsidR="008E7125">
        <w:rPr>
          <w:rFonts w:hint="eastAsia"/>
          <w:sz w:val="32"/>
          <w:szCs w:val="32"/>
          <w:lang w:eastAsia="zh-CN"/>
        </w:rPr>
        <w:t>及打包</w:t>
      </w:r>
      <w:bookmarkEnd w:id="16"/>
    </w:p>
    <w:p w:rsidR="007E0FDF" w:rsidRDefault="0050400F" w:rsidP="007E0FDF">
      <w:pPr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首先我们需要先安装编译工具，</w:t>
      </w:r>
      <w:r w:rsidR="005610C9">
        <w:rPr>
          <w:rFonts w:hint="eastAsia"/>
          <w:lang w:eastAsia="zh-CN"/>
        </w:rPr>
        <w:t>进入</w:t>
      </w:r>
      <w:r w:rsidR="005610C9">
        <w:rPr>
          <w:rFonts w:hint="eastAsia"/>
          <w:lang w:eastAsia="zh-CN"/>
        </w:rPr>
        <w:t>Arm-tools</w:t>
      </w:r>
      <w:r w:rsidR="005610C9">
        <w:rPr>
          <w:rFonts w:hint="eastAsia"/>
          <w:lang w:eastAsia="zh-CN"/>
        </w:rPr>
        <w:t>目录，</w:t>
      </w:r>
      <w:r w:rsidR="007F5252">
        <w:rPr>
          <w:rFonts w:hint="eastAsia"/>
          <w:lang w:eastAsia="zh-CN"/>
        </w:rPr>
        <w:t>双击</w:t>
      </w:r>
      <w:r w:rsidR="005610C9" w:rsidRPr="005610C9">
        <w:rPr>
          <w:lang w:eastAsia="zh-CN"/>
        </w:rPr>
        <w:t>gcc-arm-none-eabi-4_7-2014q2-20140408-win32</w:t>
      </w:r>
      <w:r w:rsidR="005610C9">
        <w:rPr>
          <w:rFonts w:hint="eastAsia"/>
          <w:lang w:eastAsia="zh-CN"/>
        </w:rPr>
        <w:t>.exe</w:t>
      </w:r>
      <w:r w:rsidR="00F6463E">
        <w:rPr>
          <w:rFonts w:hint="eastAsia"/>
          <w:lang w:eastAsia="zh-CN"/>
        </w:rPr>
        <w:t>进入安装流程</w:t>
      </w:r>
      <w:r w:rsidR="001216F6">
        <w:rPr>
          <w:rFonts w:hint="eastAsia"/>
          <w:lang w:eastAsia="zh-CN"/>
        </w:rPr>
        <w:t>，只需要安装一次</w:t>
      </w:r>
      <w:r w:rsidR="003C11C1">
        <w:rPr>
          <w:rFonts w:hint="eastAsia"/>
          <w:lang w:eastAsia="zh-CN"/>
        </w:rPr>
        <w:t>。</w:t>
      </w:r>
      <w:r w:rsidR="002F2530">
        <w:rPr>
          <w:rFonts w:hint="eastAsia"/>
          <w:lang w:eastAsia="zh-CN"/>
        </w:rPr>
        <w:t>添加编译器程序所在路径到系统环境变量中。例如：右击“我的电脑”</w:t>
      </w:r>
      <w:r w:rsidR="002F2530">
        <w:rPr>
          <w:rFonts w:hint="eastAsia"/>
          <w:lang w:eastAsia="zh-CN"/>
        </w:rPr>
        <w:t>-&gt;</w:t>
      </w:r>
      <w:r w:rsidR="002F2530">
        <w:rPr>
          <w:rFonts w:hint="eastAsia"/>
          <w:lang w:eastAsia="zh-CN"/>
        </w:rPr>
        <w:t>“属性”</w:t>
      </w:r>
      <w:r w:rsidR="002F2530">
        <w:rPr>
          <w:rFonts w:hint="eastAsia"/>
          <w:lang w:eastAsia="zh-CN"/>
        </w:rPr>
        <w:t>-&gt;</w:t>
      </w:r>
      <w:r w:rsidR="002F2530">
        <w:rPr>
          <w:rFonts w:hint="eastAsia"/>
          <w:lang w:eastAsia="zh-CN"/>
        </w:rPr>
        <w:t>“高级系统设置”</w:t>
      </w:r>
      <w:r w:rsidR="002F2530">
        <w:rPr>
          <w:rFonts w:hint="eastAsia"/>
          <w:lang w:eastAsia="zh-CN"/>
        </w:rPr>
        <w:t>-&gt;</w:t>
      </w:r>
      <w:r w:rsidR="002F2530">
        <w:rPr>
          <w:rFonts w:hint="eastAsia"/>
          <w:lang w:eastAsia="zh-CN"/>
        </w:rPr>
        <w:t>“环境变量”</w:t>
      </w:r>
      <w:r w:rsidR="002F2530">
        <w:rPr>
          <w:rFonts w:hint="eastAsia"/>
          <w:lang w:eastAsia="zh-CN"/>
        </w:rPr>
        <w:t>-&gt;</w:t>
      </w:r>
      <w:r w:rsidR="002F2530">
        <w:rPr>
          <w:rFonts w:hint="eastAsia"/>
          <w:lang w:eastAsia="zh-CN"/>
        </w:rPr>
        <w:t>“系统变量”中选择</w:t>
      </w:r>
      <w:r w:rsidR="002F2530">
        <w:rPr>
          <w:rFonts w:hint="eastAsia"/>
          <w:lang w:eastAsia="zh-CN"/>
        </w:rPr>
        <w:t>Path</w:t>
      </w:r>
      <w:r w:rsidR="002F2530">
        <w:rPr>
          <w:rFonts w:hint="eastAsia"/>
          <w:lang w:eastAsia="zh-CN"/>
        </w:rPr>
        <w:t>双击，在最后面添加“</w:t>
      </w:r>
      <w:r w:rsidR="002F2530">
        <w:rPr>
          <w:rFonts w:hint="eastAsia"/>
          <w:lang w:eastAsia="zh-CN"/>
        </w:rPr>
        <w:t>;</w:t>
      </w:r>
      <w:r w:rsidR="002F2530" w:rsidRPr="003426EA">
        <w:rPr>
          <w:lang w:eastAsia="zh-CN"/>
        </w:rPr>
        <w:t xml:space="preserve">C:\Program Files (x86)\GNU Tools ARM Embedded\4.7 2014q2\bin </w:t>
      </w:r>
      <w:r w:rsidR="002F2530">
        <w:rPr>
          <w:rFonts w:hint="eastAsia"/>
          <w:lang w:eastAsia="zh-CN"/>
        </w:rPr>
        <w:t>”（引号中内容为举例，请填写实际编译工具安装目录中包含</w:t>
      </w:r>
      <w:r w:rsidR="002F2530">
        <w:rPr>
          <w:rFonts w:hint="eastAsia"/>
          <w:lang w:eastAsia="zh-CN"/>
        </w:rPr>
        <w:t>bin</w:t>
      </w:r>
      <w:r w:rsidR="002F2530">
        <w:rPr>
          <w:rFonts w:hint="eastAsia"/>
          <w:lang w:eastAsia="zh-CN"/>
        </w:rPr>
        <w:t>目录的绝对路径），注意引号中最前面是英文分号。</w:t>
      </w:r>
    </w:p>
    <w:p w:rsidR="002F2530" w:rsidRDefault="002C18BE" w:rsidP="007E0FDF">
      <w:pPr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Visual MWatch</w:t>
      </w:r>
      <w:r>
        <w:rPr>
          <w:rFonts w:hint="eastAsia"/>
          <w:lang w:eastAsia="zh-CN"/>
        </w:rPr>
        <w:t>目录下</w:t>
      </w:r>
      <w:r w:rsidRPr="002C18BE">
        <w:rPr>
          <w:lang w:eastAsia="zh-CN"/>
        </w:rPr>
        <w:t>mbcc\bin</w:t>
      </w:r>
      <w:r>
        <w:rPr>
          <w:rFonts w:hint="eastAsia"/>
          <w:lang w:eastAsia="zh-CN"/>
        </w:rPr>
        <w:t>的绝对路径（如</w:t>
      </w:r>
      <w:r w:rsidR="002C33A0">
        <w:rPr>
          <w:rFonts w:hint="eastAsia"/>
          <w:lang w:eastAsia="zh-CN"/>
        </w:rPr>
        <w:t>F:</w:t>
      </w:r>
      <w:r w:rsidR="007079B5">
        <w:rPr>
          <w:rFonts w:hint="eastAsia"/>
          <w:lang w:eastAsia="zh-CN"/>
        </w:rPr>
        <w:t>\Visual MWatch</w:t>
      </w:r>
      <w:r w:rsidR="002C33A0" w:rsidRPr="002C33A0">
        <w:rPr>
          <w:rFonts w:hint="eastAsia"/>
          <w:lang w:eastAsia="zh-CN"/>
        </w:rPr>
        <w:t>\mbcc\bin</w:t>
      </w:r>
      <w:r>
        <w:rPr>
          <w:rFonts w:hint="eastAsia"/>
          <w:lang w:eastAsia="zh-CN"/>
        </w:rPr>
        <w:t>）到系统环境变量</w:t>
      </w:r>
      <w:r>
        <w:rPr>
          <w:rFonts w:hint="eastAsia"/>
          <w:lang w:eastAsia="zh-CN"/>
        </w:rPr>
        <w:t>Path</w:t>
      </w:r>
      <w:r>
        <w:rPr>
          <w:rFonts w:hint="eastAsia"/>
          <w:lang w:eastAsia="zh-CN"/>
        </w:rPr>
        <w:t>中。</w:t>
      </w:r>
      <w:r w:rsidR="00CA7BF6">
        <w:rPr>
          <w:rFonts w:hint="eastAsia"/>
          <w:lang w:eastAsia="zh-CN"/>
        </w:rPr>
        <w:t>添加系统环境变量，有的</w:t>
      </w:r>
      <w:r w:rsidR="003B235E">
        <w:rPr>
          <w:rFonts w:hint="eastAsia"/>
          <w:lang w:eastAsia="zh-CN"/>
        </w:rPr>
        <w:t>Window</w:t>
      </w:r>
      <w:r w:rsidR="009938BB">
        <w:rPr>
          <w:rFonts w:hint="eastAsia"/>
          <w:lang w:eastAsia="zh-CN"/>
        </w:rPr>
        <w:t>s</w:t>
      </w:r>
      <w:r w:rsidR="003B235E">
        <w:rPr>
          <w:rFonts w:hint="eastAsia"/>
          <w:lang w:eastAsia="zh-CN"/>
        </w:rPr>
        <w:t>系统</w:t>
      </w:r>
      <w:r w:rsidR="00CA7BF6">
        <w:rPr>
          <w:rFonts w:hint="eastAsia"/>
          <w:lang w:eastAsia="zh-CN"/>
        </w:rPr>
        <w:t>需要重启</w:t>
      </w:r>
      <w:r w:rsidR="00B254CC">
        <w:rPr>
          <w:rFonts w:hint="eastAsia"/>
          <w:lang w:eastAsia="zh-CN"/>
        </w:rPr>
        <w:t>才能生效</w:t>
      </w:r>
      <w:r w:rsidR="00CA7BF6">
        <w:rPr>
          <w:rFonts w:hint="eastAsia"/>
          <w:lang w:eastAsia="zh-CN"/>
        </w:rPr>
        <w:t>。</w:t>
      </w:r>
    </w:p>
    <w:p w:rsidR="00537EC0" w:rsidRDefault="009B327F" w:rsidP="00871D47">
      <w:pPr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把准备好的工作目录</w:t>
      </w:r>
      <w:r w:rsidR="0080702D">
        <w:rPr>
          <w:rFonts w:hint="eastAsia"/>
          <w:lang w:eastAsia="zh-CN"/>
        </w:rPr>
        <w:t>：</w:t>
      </w:r>
      <w:r w:rsidR="007D4715">
        <w:rPr>
          <w:rFonts w:hint="eastAsia"/>
          <w:lang w:eastAsia="zh-CN"/>
        </w:rPr>
        <w:t>文件夹</w:t>
      </w:r>
      <w:r w:rsidR="007D4715">
        <w:rPr>
          <w:rFonts w:hint="eastAsia"/>
          <w:lang w:eastAsia="zh-CN"/>
        </w:rPr>
        <w:t>resources</w:t>
      </w:r>
      <w:r w:rsidR="007D4715">
        <w:rPr>
          <w:rFonts w:hint="eastAsia"/>
          <w:lang w:eastAsia="zh-CN"/>
        </w:rPr>
        <w:t>、</w:t>
      </w:r>
      <w:r w:rsidR="00780057">
        <w:rPr>
          <w:rFonts w:hint="eastAsia"/>
          <w:lang w:eastAsia="zh-CN"/>
        </w:rPr>
        <w:t>**.c</w:t>
      </w:r>
      <w:r w:rsidR="0080702D">
        <w:rPr>
          <w:rFonts w:hint="eastAsia"/>
          <w:lang w:eastAsia="zh-CN"/>
        </w:rPr>
        <w:t>、</w:t>
      </w:r>
      <w:r w:rsidR="0080702D">
        <w:rPr>
          <w:rFonts w:hint="eastAsia"/>
          <w:lang w:eastAsia="zh-CN"/>
        </w:rPr>
        <w:t>appinfo.json</w:t>
      </w:r>
      <w:r w:rsidR="00A36B81">
        <w:rPr>
          <w:rFonts w:hint="eastAsia"/>
          <w:lang w:eastAsia="zh-CN"/>
        </w:rPr>
        <w:t>复制到</w:t>
      </w:r>
      <w:r w:rsidR="0080375B">
        <w:rPr>
          <w:rFonts w:hint="eastAsia"/>
          <w:lang w:eastAsia="zh-CN"/>
        </w:rPr>
        <w:t>Visual</w:t>
      </w:r>
      <w:r w:rsidR="00522714">
        <w:rPr>
          <w:rFonts w:hint="eastAsia"/>
          <w:lang w:eastAsia="zh-CN"/>
        </w:rPr>
        <w:t xml:space="preserve"> </w:t>
      </w:r>
      <w:r w:rsidR="0080375B">
        <w:rPr>
          <w:rFonts w:hint="eastAsia"/>
          <w:lang w:eastAsia="zh-CN"/>
        </w:rPr>
        <w:t>MWatch</w:t>
      </w:r>
      <w:r w:rsidR="00CD2AAF">
        <w:rPr>
          <w:rFonts w:hint="eastAsia"/>
          <w:lang w:eastAsia="zh-CN"/>
        </w:rPr>
        <w:t>目录下，</w:t>
      </w:r>
      <w:r w:rsidR="00180E9F">
        <w:rPr>
          <w:rFonts w:hint="eastAsia"/>
          <w:lang w:eastAsia="zh-CN"/>
        </w:rPr>
        <w:t>双击</w:t>
      </w:r>
      <w:r w:rsidR="00180E9F">
        <w:rPr>
          <w:rFonts w:hint="eastAsia"/>
          <w:lang w:eastAsia="zh-CN"/>
        </w:rPr>
        <w:t>Visual</w:t>
      </w:r>
      <w:r w:rsidR="00F126F8">
        <w:rPr>
          <w:rFonts w:hint="eastAsia"/>
          <w:lang w:eastAsia="zh-CN"/>
        </w:rPr>
        <w:t xml:space="preserve"> </w:t>
      </w:r>
      <w:r w:rsidR="00180E9F">
        <w:rPr>
          <w:rFonts w:hint="eastAsia"/>
          <w:lang w:eastAsia="zh-CN"/>
        </w:rPr>
        <w:t>MWatch</w:t>
      </w:r>
      <w:r w:rsidR="00AD11E8">
        <w:rPr>
          <w:rFonts w:hint="eastAsia"/>
          <w:lang w:eastAsia="zh-CN"/>
        </w:rPr>
        <w:t>.exe</w:t>
      </w:r>
      <w:r w:rsidR="00CD2AAF">
        <w:rPr>
          <w:rFonts w:hint="eastAsia"/>
          <w:lang w:eastAsia="zh-CN"/>
        </w:rPr>
        <w:t>，如下</w:t>
      </w:r>
      <w:r w:rsidR="00AC55F3">
        <w:rPr>
          <w:rFonts w:hint="eastAsia"/>
          <w:lang w:eastAsia="zh-CN"/>
        </w:rPr>
        <w:t>图</w:t>
      </w:r>
      <w:r w:rsidR="00CD2AAF">
        <w:rPr>
          <w:rFonts w:hint="eastAsia"/>
          <w:lang w:eastAsia="zh-CN"/>
        </w:rPr>
        <w:t>所示。</w:t>
      </w:r>
    </w:p>
    <w:p w:rsidR="00195CB8" w:rsidRDefault="00AA4CA8" w:rsidP="00195C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pict>
          <v:shape id="_x0000_i1031" type="#_x0000_t75" style="width:415.2pt;height:230.4pt">
            <v:imagedata r:id="rId21" o:title=""/>
          </v:shape>
        </w:pict>
      </w:r>
    </w:p>
    <w:p w:rsidR="00195CB8" w:rsidRDefault="00195CB8" w:rsidP="00195CB8">
      <w:pPr>
        <w:rPr>
          <w:rFonts w:hint="eastAsia"/>
          <w:lang w:eastAsia="zh-CN"/>
        </w:rPr>
      </w:pPr>
    </w:p>
    <w:p w:rsidR="0037444C" w:rsidRDefault="0037444C" w:rsidP="0037444C">
      <w:pPr>
        <w:numPr>
          <w:ilvl w:val="0"/>
          <w:numId w:val="2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如果要模拟应用或表盘效果，需要在源代码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函数中开头处添加</w:t>
      </w:r>
      <w:r>
        <w:rPr>
          <w:rFonts w:hint="eastAsia"/>
          <w:lang w:eastAsia="zh-CN"/>
        </w:rPr>
        <w:t>simulator_init()</w:t>
      </w:r>
      <w:r>
        <w:rPr>
          <w:rFonts w:hint="eastAsia"/>
          <w:lang w:eastAsia="zh-CN"/>
        </w:rPr>
        <w:t>接口，</w:t>
      </w:r>
      <w:r w:rsidR="004D07DE"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前添加</w:t>
      </w:r>
      <w:r>
        <w:rPr>
          <w:rFonts w:hint="eastAsia"/>
          <w:lang w:eastAsia="zh-CN"/>
        </w:rPr>
        <w:t>simulator_wait()</w:t>
      </w:r>
      <w:r>
        <w:rPr>
          <w:rFonts w:hint="eastAsia"/>
          <w:lang w:eastAsia="zh-CN"/>
        </w:rPr>
        <w:t>接口，如果下图所示</w:t>
      </w:r>
      <w:r w:rsidR="000073FC">
        <w:rPr>
          <w:rFonts w:hint="eastAsia"/>
          <w:lang w:eastAsia="zh-CN"/>
        </w:rPr>
        <w:t>，</w:t>
      </w:r>
      <w:r w:rsidR="0013046F" w:rsidRPr="00C72822">
        <w:rPr>
          <w:rFonts w:hint="eastAsia"/>
          <w:color w:val="FF0000"/>
          <w:lang w:eastAsia="zh-CN"/>
        </w:rPr>
        <w:t>然后把</w:t>
      </w:r>
      <w:r w:rsidR="0013046F" w:rsidRPr="00C72822">
        <w:rPr>
          <w:rFonts w:hint="eastAsia"/>
          <w:color w:val="FF0000"/>
          <w:lang w:eastAsia="zh-CN"/>
        </w:rPr>
        <w:t>**.c</w:t>
      </w:r>
      <w:r w:rsidR="0013046F" w:rsidRPr="00C72822">
        <w:rPr>
          <w:rFonts w:hint="eastAsia"/>
          <w:color w:val="FF0000"/>
          <w:lang w:eastAsia="zh-CN"/>
        </w:rPr>
        <w:t>文件拖曳到编辑区，</w:t>
      </w:r>
      <w:r w:rsidR="000073FC">
        <w:rPr>
          <w:rFonts w:hint="eastAsia"/>
          <w:lang w:eastAsia="zh-CN"/>
        </w:rPr>
        <w:t>点击菜单“构建”中“模拟”按钮。</w:t>
      </w:r>
      <w:r w:rsidR="00761368">
        <w:rPr>
          <w:rFonts w:hint="eastAsia"/>
          <w:lang w:eastAsia="zh-CN"/>
        </w:rPr>
        <w:t>如果需要生成下载到手表上的安装包，需要去掉以上两个接口，然后点击菜单“构建”中“打包”按钮，会生成名为“</w:t>
      </w:r>
      <w:r w:rsidR="00761368">
        <w:rPr>
          <w:rFonts w:hint="eastAsia"/>
          <w:lang w:eastAsia="zh-CN"/>
        </w:rPr>
        <w:t>OUT.MAI</w:t>
      </w:r>
      <w:r w:rsidR="00761368">
        <w:rPr>
          <w:rFonts w:hint="eastAsia"/>
          <w:lang w:eastAsia="zh-CN"/>
        </w:rPr>
        <w:t>”的安装包。</w:t>
      </w:r>
    </w:p>
    <w:p w:rsidR="00861904" w:rsidRPr="00861904" w:rsidRDefault="00861904" w:rsidP="003B4D94">
      <w:pPr>
        <w:keepLines w:val="0"/>
        <w:spacing w:before="0" w:after="0"/>
        <w:jc w:val="center"/>
        <w:rPr>
          <w:rFonts w:ascii="宋体" w:hAnsi="宋体" w:cs="宋体"/>
          <w:sz w:val="24"/>
          <w:szCs w:val="24"/>
          <w:lang w:eastAsia="zh-CN"/>
        </w:rPr>
      </w:pPr>
      <w:r w:rsidRPr="00861904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861904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"C:\\Users\\Administrator\\AppData\\Roaming\\Tencent\\Users\\278579960\\QQ\\WinTemp\\RichOle\\R(AHI]}C3D2KB_QJQJZ@H~T.png" \* MERGEFORMATINET </w:instrText>
      </w:r>
      <w:r w:rsidRPr="00861904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861904">
        <w:rPr>
          <w:rFonts w:ascii="宋体" w:hAnsi="宋体" w:cs="宋体"/>
          <w:sz w:val="24"/>
          <w:szCs w:val="24"/>
          <w:lang w:eastAsia="zh-CN"/>
        </w:rPr>
        <w:pict>
          <v:shape id="_x0000_i1032" type="#_x0000_t75" style="width:285pt;height:126pt">
            <v:imagedata r:id="rId22" r:href="rId23"/>
          </v:shape>
        </w:pict>
      </w:r>
      <w:r w:rsidRPr="00861904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37444C" w:rsidRPr="0037444C" w:rsidRDefault="0037444C" w:rsidP="00195CB8">
      <w:pPr>
        <w:rPr>
          <w:rFonts w:hint="eastAsia"/>
          <w:lang w:eastAsia="zh-CN"/>
        </w:rPr>
      </w:pPr>
    </w:p>
    <w:p w:rsidR="00626E41" w:rsidRDefault="00CA151A" w:rsidP="003426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>OUT.</w:t>
      </w:r>
      <w:r w:rsidR="00327294">
        <w:rPr>
          <w:rFonts w:hint="eastAsia"/>
          <w:lang w:eastAsia="zh-CN"/>
        </w:rPr>
        <w:t>MAI</w:t>
      </w:r>
      <w:r>
        <w:rPr>
          <w:rFonts w:hint="eastAsia"/>
          <w:lang w:eastAsia="zh-CN"/>
        </w:rPr>
        <w:t>大小为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，则注意查看</w:t>
      </w:r>
      <w:r w:rsidR="00D12910">
        <w:rPr>
          <w:rFonts w:hint="eastAsia"/>
          <w:lang w:eastAsia="zh-CN"/>
        </w:rPr>
        <w:t>日志区</w:t>
      </w:r>
      <w:r>
        <w:rPr>
          <w:rFonts w:hint="eastAsia"/>
          <w:lang w:eastAsia="zh-CN"/>
        </w:rPr>
        <w:t>编译或打包错误提示信息</w:t>
      </w:r>
      <w:r w:rsidR="002B6267">
        <w:rPr>
          <w:rFonts w:hint="eastAsia"/>
          <w:lang w:eastAsia="zh-CN"/>
        </w:rPr>
        <w:t>，检查</w:t>
      </w:r>
      <w:r w:rsidR="002B6267">
        <w:rPr>
          <w:rFonts w:hint="eastAsia"/>
          <w:lang w:eastAsia="zh-CN"/>
        </w:rPr>
        <w:t>appinfo.json</w:t>
      </w:r>
      <w:r w:rsidR="002B6267">
        <w:rPr>
          <w:rFonts w:hint="eastAsia"/>
          <w:lang w:eastAsia="zh-CN"/>
        </w:rPr>
        <w:t>文件格式是否正确，资源文件是否存在等。</w:t>
      </w:r>
    </w:p>
    <w:p w:rsidR="006B5303" w:rsidRDefault="006B5303" w:rsidP="003426E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点击“模拟后”，如果应用有注册按键事件，则可以点击对应的按钮。</w:t>
      </w:r>
    </w:p>
    <w:p w:rsidR="00B57DD3" w:rsidRDefault="00B57DD3" w:rsidP="003426EA">
      <w:pPr>
        <w:rPr>
          <w:rFonts w:hint="eastAsia"/>
          <w:lang w:eastAsia="zh-CN"/>
        </w:rPr>
      </w:pPr>
    </w:p>
    <w:p w:rsidR="00B57DD3" w:rsidRDefault="00B57DD3" w:rsidP="003426EA">
      <w:pPr>
        <w:rPr>
          <w:rFonts w:hint="eastAsia"/>
          <w:lang w:eastAsia="zh-CN"/>
        </w:rPr>
      </w:pPr>
    </w:p>
    <w:p w:rsidR="008C00A9" w:rsidRDefault="00B57DD3" w:rsidP="00CB2C10">
      <w:pPr>
        <w:numPr>
          <w:ilvl w:val="0"/>
          <w:numId w:val="29"/>
        </w:numPr>
        <w:rPr>
          <w:rFonts w:hint="eastAsia"/>
          <w:color w:val="FF0000"/>
          <w:lang w:eastAsia="zh-CN"/>
        </w:rPr>
      </w:pPr>
      <w:r w:rsidRPr="0023063A">
        <w:rPr>
          <w:rFonts w:hint="eastAsia"/>
          <w:color w:val="FF0000"/>
          <w:lang w:eastAsia="zh-CN"/>
        </w:rPr>
        <w:t>暂时不支持几何图层。</w:t>
      </w:r>
    </w:p>
    <w:p w:rsidR="002F0CBD" w:rsidRPr="002F0CBD" w:rsidRDefault="00E478B4" w:rsidP="002F0CBD">
      <w:pPr>
        <w:numPr>
          <w:ilvl w:val="0"/>
          <w:numId w:val="29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如果出现如下错误</w:t>
      </w:r>
      <w:r w:rsidR="002F0CBD">
        <w:rPr>
          <w:rFonts w:hint="eastAsia"/>
          <w:color w:val="FF0000"/>
          <w:lang w:eastAsia="zh-CN"/>
        </w:rPr>
        <w:t>，请在任务管理器中手动删除</w:t>
      </w:r>
      <w:r w:rsidR="002F0CBD">
        <w:rPr>
          <w:rFonts w:hint="eastAsia"/>
          <w:color w:val="FF0000"/>
          <w:lang w:eastAsia="zh-CN"/>
        </w:rPr>
        <w:t>mw.exe</w:t>
      </w:r>
      <w:r w:rsidR="002F0CBD">
        <w:rPr>
          <w:rFonts w:hint="eastAsia"/>
          <w:color w:val="FF0000"/>
          <w:lang w:eastAsia="zh-CN"/>
        </w:rPr>
        <w:t>程序。</w:t>
      </w:r>
    </w:p>
    <w:p w:rsidR="002F0CBD" w:rsidRPr="002F0CBD" w:rsidRDefault="002F0CBD" w:rsidP="002F0CBD">
      <w:pPr>
        <w:keepLines w:val="0"/>
        <w:spacing w:before="0" w:after="0"/>
        <w:rPr>
          <w:rFonts w:ascii="宋体" w:hAnsi="宋体" w:cs="宋体"/>
          <w:sz w:val="24"/>
          <w:szCs w:val="24"/>
          <w:lang w:eastAsia="zh-CN"/>
        </w:rPr>
      </w:pPr>
      <w:r w:rsidRPr="002F0CBD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2F0CBD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"C:\\Users\\Administrator\\Documents\\Tencent Files\\278579960\\Image\\C2C\\[0SJUS{1ELKSQ`@1VMSXX9E.png" \* MERGEFORMATINET </w:instrText>
      </w:r>
      <w:r w:rsidRPr="002F0CBD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2F0CBD">
        <w:rPr>
          <w:rFonts w:ascii="宋体" w:hAnsi="宋体" w:cs="宋体"/>
          <w:sz w:val="24"/>
          <w:szCs w:val="24"/>
          <w:lang w:eastAsia="zh-CN"/>
        </w:rPr>
        <w:pict>
          <v:shape id="_x0000_i1033" type="#_x0000_t75" style="width:267.6pt;height:97.2pt">
            <v:imagedata r:id="rId24" r:href="rId25"/>
          </v:shape>
        </w:pict>
      </w:r>
      <w:r w:rsidRPr="002F0CBD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2F0CBD" w:rsidRDefault="002F0CBD" w:rsidP="002F0CBD">
      <w:pPr>
        <w:rPr>
          <w:rFonts w:hint="eastAsia"/>
          <w:color w:val="FF0000"/>
          <w:lang w:eastAsia="zh-CN"/>
        </w:rPr>
      </w:pPr>
    </w:p>
    <w:p w:rsidR="002F0CBD" w:rsidRDefault="002F0CBD" w:rsidP="002F0CBD">
      <w:pPr>
        <w:ind w:left="360"/>
        <w:rPr>
          <w:rFonts w:hint="eastAsia"/>
          <w:color w:val="FF0000"/>
          <w:lang w:eastAsia="zh-CN"/>
        </w:rPr>
      </w:pPr>
    </w:p>
    <w:p w:rsidR="002F0CBD" w:rsidRDefault="002F0CBD" w:rsidP="002F0CBD">
      <w:pPr>
        <w:ind w:left="360"/>
        <w:rPr>
          <w:rFonts w:hint="eastAsia"/>
          <w:color w:val="FF0000"/>
          <w:lang w:eastAsia="zh-CN"/>
        </w:rPr>
      </w:pPr>
    </w:p>
    <w:p w:rsidR="0023063A" w:rsidRPr="002F0CBD" w:rsidRDefault="0023063A" w:rsidP="002F0CBD">
      <w:pPr>
        <w:keepLines w:val="0"/>
        <w:spacing w:before="0" w:after="0"/>
        <w:ind w:left="360"/>
        <w:rPr>
          <w:rFonts w:ascii="宋体" w:hAnsi="宋体" w:cs="宋体" w:hint="eastAsia"/>
          <w:sz w:val="24"/>
          <w:szCs w:val="24"/>
          <w:lang w:eastAsia="zh-CN"/>
        </w:rPr>
      </w:pPr>
    </w:p>
    <w:p w:rsidR="00423DBF" w:rsidRDefault="00423DBF" w:rsidP="00A62B89">
      <w:pPr>
        <w:rPr>
          <w:rFonts w:hint="eastAsia"/>
          <w:lang w:eastAsia="zh-CN"/>
        </w:rPr>
      </w:pPr>
    </w:p>
    <w:p w:rsidR="00D92A34" w:rsidRDefault="00D92A34" w:rsidP="00D92A34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17" w:name="_Toc440618749"/>
      <w:r>
        <w:rPr>
          <w:rFonts w:hint="eastAsia"/>
          <w:sz w:val="32"/>
          <w:szCs w:val="32"/>
          <w:lang w:eastAsia="zh-CN"/>
        </w:rPr>
        <w:t>上传及提交安装包</w:t>
      </w:r>
      <w:bookmarkEnd w:id="17"/>
    </w:p>
    <w:p w:rsidR="003F4618" w:rsidRDefault="00725049" w:rsidP="003F4618">
      <w:pPr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进入开发者平台，</w:t>
      </w:r>
      <w:r w:rsidR="00531672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“我的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”，</w:t>
      </w:r>
      <w:r w:rsidR="001C1074">
        <w:rPr>
          <w:rFonts w:hint="eastAsia"/>
          <w:lang w:eastAsia="zh-CN"/>
        </w:rPr>
        <w:t>选择上一次创建的表盘或应用，</w:t>
      </w:r>
      <w:r w:rsidR="00FE51C8">
        <w:rPr>
          <w:rFonts w:hint="eastAsia"/>
          <w:lang w:eastAsia="zh-CN"/>
        </w:rPr>
        <w:t>如图四所示。</w:t>
      </w:r>
      <w:r w:rsidR="0019254F">
        <w:rPr>
          <w:rFonts w:hint="eastAsia"/>
          <w:lang w:eastAsia="zh-CN"/>
        </w:rPr>
        <w:t>选择</w:t>
      </w:r>
      <w:r w:rsidR="0032119A">
        <w:rPr>
          <w:rFonts w:hint="eastAsia"/>
          <w:lang w:eastAsia="zh-CN"/>
        </w:rPr>
        <w:t>后</w:t>
      </w:r>
      <w:r w:rsidR="00E501AC">
        <w:rPr>
          <w:rFonts w:hint="eastAsia"/>
          <w:lang w:eastAsia="zh-CN"/>
        </w:rPr>
        <w:t>进入</w:t>
      </w:r>
      <w:r w:rsidR="00F60BFE">
        <w:rPr>
          <w:rFonts w:hint="eastAsia"/>
          <w:lang w:eastAsia="zh-CN"/>
        </w:rPr>
        <w:t>引导界面</w:t>
      </w:r>
      <w:r w:rsidR="00E501AC">
        <w:rPr>
          <w:rFonts w:hint="eastAsia"/>
          <w:lang w:eastAsia="zh-CN"/>
        </w:rPr>
        <w:t>。</w:t>
      </w:r>
    </w:p>
    <w:p w:rsidR="00E501AC" w:rsidRDefault="00E501AC" w:rsidP="00E501AC">
      <w:pPr>
        <w:keepLines w:val="0"/>
        <w:spacing w:before="0" w:after="0"/>
        <w:jc w:val="center"/>
        <w:rPr>
          <w:rFonts w:ascii="宋体" w:hAnsi="宋体" w:cs="宋体" w:hint="eastAsia"/>
          <w:sz w:val="24"/>
          <w:szCs w:val="24"/>
          <w:lang w:eastAsia="zh-CN"/>
        </w:rPr>
      </w:pPr>
      <w:r w:rsidRPr="00E501AC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E501AC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"C:\\Users\\Administrator\\AppData\\Roaming\\Tencent\\Users\\278579960\\QQ\\WinTemp\\RichOle\\E2$`9AQJ18L93V0[Q6WUR(1.png" \* MERGEFORMATINET </w:instrText>
      </w:r>
      <w:r w:rsidRPr="00E501AC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E501AC">
        <w:rPr>
          <w:rFonts w:ascii="宋体" w:hAnsi="宋体" w:cs="宋体"/>
          <w:sz w:val="24"/>
          <w:szCs w:val="24"/>
          <w:lang w:eastAsia="zh-CN"/>
        </w:rPr>
        <w:pict>
          <v:shape id="_x0000_i1034" type="#_x0000_t75" style="width:279.6pt;height:75.6pt">
            <v:imagedata r:id="rId26" r:href="rId27"/>
          </v:shape>
        </w:pict>
      </w:r>
      <w:r w:rsidRPr="00E501AC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E501AC" w:rsidRPr="00B721C0" w:rsidRDefault="00F46D5D" w:rsidP="00B721C0">
      <w:pPr>
        <w:jc w:val="center"/>
        <w:rPr>
          <w:rFonts w:hint="eastAsia"/>
          <w:sz w:val="18"/>
          <w:szCs w:val="18"/>
          <w:lang w:eastAsia="zh-CN"/>
        </w:rPr>
      </w:pPr>
      <w:r w:rsidRPr="00B721C0">
        <w:rPr>
          <w:rFonts w:hint="eastAsia"/>
          <w:sz w:val="18"/>
          <w:szCs w:val="18"/>
          <w:lang w:eastAsia="zh-CN"/>
        </w:rPr>
        <w:t>图四</w:t>
      </w:r>
    </w:p>
    <w:p w:rsidR="009E58B2" w:rsidRDefault="005441C0" w:rsidP="009E58B2">
      <w:pPr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r w:rsidR="00F90E43">
        <w:rPr>
          <w:rFonts w:hint="eastAsia"/>
          <w:lang w:eastAsia="zh-CN"/>
        </w:rPr>
        <w:t>引导</w:t>
      </w:r>
      <w:r w:rsidR="00516BCC">
        <w:rPr>
          <w:rFonts w:hint="eastAsia"/>
          <w:lang w:eastAsia="zh-CN"/>
        </w:rPr>
        <w:t>界面</w:t>
      </w:r>
      <w:r w:rsidR="009E58B2">
        <w:rPr>
          <w:rFonts w:hint="eastAsia"/>
          <w:lang w:eastAsia="zh-CN"/>
        </w:rPr>
        <w:t>“编辑</w:t>
      </w:r>
      <w:r w:rsidR="009E58B2">
        <w:rPr>
          <w:rFonts w:hint="eastAsia"/>
          <w:lang w:eastAsia="zh-CN"/>
        </w:rPr>
        <w:t>/</w:t>
      </w:r>
      <w:r w:rsidR="009E58B2">
        <w:rPr>
          <w:rFonts w:hint="eastAsia"/>
          <w:lang w:eastAsia="zh-CN"/>
        </w:rPr>
        <w:t>上传”</w:t>
      </w:r>
      <w:r w:rsidR="00B1133C">
        <w:rPr>
          <w:rFonts w:hint="eastAsia"/>
          <w:lang w:eastAsia="zh-CN"/>
        </w:rPr>
        <w:t>，依次提交相关信息，如图五所示</w:t>
      </w:r>
      <w:r w:rsidR="00587B1A">
        <w:rPr>
          <w:rFonts w:hint="eastAsia"/>
          <w:lang w:eastAsia="zh-CN"/>
        </w:rPr>
        <w:t>，点击“上传</w:t>
      </w:r>
      <w:r w:rsidR="005626C5">
        <w:rPr>
          <w:rFonts w:hint="eastAsia"/>
          <w:lang w:eastAsia="zh-CN"/>
        </w:rPr>
        <w:t>.</w:t>
      </w:r>
      <w:r w:rsidR="00282C63">
        <w:rPr>
          <w:rFonts w:hint="eastAsia"/>
          <w:lang w:eastAsia="zh-CN"/>
        </w:rPr>
        <w:t>mai</w:t>
      </w:r>
      <w:r w:rsidR="00587B1A">
        <w:rPr>
          <w:rFonts w:hint="eastAsia"/>
          <w:lang w:eastAsia="zh-CN"/>
        </w:rPr>
        <w:t>文件”，选择之前编译打包好的安装包</w:t>
      </w:r>
      <w:r w:rsidR="00114E08">
        <w:rPr>
          <w:rFonts w:hint="eastAsia"/>
          <w:lang w:eastAsia="zh-CN"/>
        </w:rPr>
        <w:t>OUT.MAI</w:t>
      </w:r>
      <w:r w:rsidR="00CE467A">
        <w:rPr>
          <w:rFonts w:hint="eastAsia"/>
          <w:lang w:eastAsia="zh-CN"/>
        </w:rPr>
        <w:t>，</w:t>
      </w:r>
      <w:r w:rsidR="001101AE">
        <w:rPr>
          <w:rFonts w:hint="eastAsia"/>
          <w:lang w:eastAsia="zh-CN"/>
        </w:rPr>
        <w:t>然后</w:t>
      </w:r>
      <w:r w:rsidR="00CE467A">
        <w:rPr>
          <w:rFonts w:hint="eastAsia"/>
          <w:lang w:eastAsia="zh-CN"/>
        </w:rPr>
        <w:t>点击“保存”</w:t>
      </w:r>
      <w:r w:rsidR="009E58B2">
        <w:rPr>
          <w:rFonts w:hint="eastAsia"/>
          <w:lang w:eastAsia="zh-CN"/>
        </w:rPr>
        <w:t>。</w:t>
      </w:r>
    </w:p>
    <w:p w:rsidR="00343BB6" w:rsidRDefault="00343BB6" w:rsidP="00BF7C35">
      <w:pPr>
        <w:keepLines w:val="0"/>
        <w:spacing w:before="0" w:after="0"/>
        <w:jc w:val="center"/>
        <w:rPr>
          <w:rFonts w:ascii="宋体" w:hAnsi="宋体" w:cs="宋体" w:hint="eastAsia"/>
          <w:sz w:val="24"/>
          <w:szCs w:val="24"/>
          <w:lang w:eastAsia="zh-CN"/>
        </w:rPr>
      </w:pPr>
      <w:r w:rsidRPr="00343BB6">
        <w:rPr>
          <w:rFonts w:ascii="宋体" w:hAnsi="宋体" w:cs="宋体"/>
          <w:sz w:val="24"/>
          <w:szCs w:val="24"/>
          <w:lang w:eastAsia="zh-CN"/>
        </w:rPr>
        <w:fldChar w:fldCharType="begin"/>
      </w:r>
      <w:r w:rsidRPr="00343BB6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"C:\\Users\\Administrator\\AppData\\Roaming\\Tencent\\Users\\278579960\\QQ\\WinTemp\\RichOle\\$0DPQ~QRBGOG6V4$DR](L(L.png" \* MERGEFORMATINET </w:instrText>
      </w:r>
      <w:r w:rsidRPr="00343BB6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="00BF7C35" w:rsidRPr="00343BB6">
        <w:rPr>
          <w:rFonts w:ascii="宋体" w:hAnsi="宋体" w:cs="宋体"/>
          <w:sz w:val="24"/>
          <w:szCs w:val="24"/>
          <w:lang w:eastAsia="zh-CN"/>
        </w:rPr>
        <w:pict>
          <v:shape id="_x0000_i1035" type="#_x0000_t75" style="width:298.2pt;height:237pt">
            <v:imagedata r:id="rId28" r:href="rId29"/>
          </v:shape>
        </w:pict>
      </w:r>
      <w:r w:rsidRPr="00343BB6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0F1086" w:rsidRPr="000F1086" w:rsidRDefault="000F1086" w:rsidP="000F1086">
      <w:pPr>
        <w:keepLines w:val="0"/>
        <w:spacing w:before="0" w:after="0"/>
        <w:jc w:val="center"/>
        <w:rPr>
          <w:rFonts w:ascii="宋体" w:hAnsi="宋体" w:cs="宋体"/>
          <w:sz w:val="24"/>
          <w:szCs w:val="24"/>
          <w:lang w:eastAsia="zh-CN"/>
        </w:rPr>
      </w:pPr>
      <w:r w:rsidRPr="000F1086">
        <w:rPr>
          <w:rFonts w:ascii="宋体" w:hAnsi="宋体" w:cs="宋体"/>
          <w:sz w:val="24"/>
          <w:szCs w:val="24"/>
          <w:lang w:eastAsia="zh-CN"/>
        </w:rPr>
        <w:lastRenderedPageBreak/>
        <w:fldChar w:fldCharType="begin"/>
      </w:r>
      <w:r w:rsidRPr="000F1086">
        <w:rPr>
          <w:rFonts w:ascii="宋体" w:hAnsi="宋体" w:cs="宋体"/>
          <w:sz w:val="24"/>
          <w:szCs w:val="24"/>
          <w:lang w:eastAsia="zh-CN"/>
        </w:rPr>
        <w:instrText xml:space="preserve"> INCLUDEPICTURE "C:\\Users\\Administrator\\AppData\\Roaming\\Tencent\\Users\\278579960\\QQ\\WinTemp\\RichOle\\QBU65YQ8R$UX%E_}K8RVH%N.png" \* MERGEFORMATINET </w:instrText>
      </w:r>
      <w:r w:rsidRPr="000F1086">
        <w:rPr>
          <w:rFonts w:ascii="宋体" w:hAnsi="宋体" w:cs="宋体"/>
          <w:sz w:val="24"/>
          <w:szCs w:val="24"/>
          <w:lang w:eastAsia="zh-CN"/>
        </w:rPr>
        <w:fldChar w:fldCharType="separate"/>
      </w:r>
      <w:r w:rsidRPr="000F1086">
        <w:rPr>
          <w:rFonts w:ascii="宋体" w:hAnsi="宋体" w:cs="宋体"/>
          <w:sz w:val="24"/>
          <w:szCs w:val="24"/>
          <w:lang w:eastAsia="zh-CN"/>
        </w:rPr>
        <w:pict>
          <v:shape id="_x0000_i1036" type="#_x0000_t75" style="width:174pt;height:325.2pt">
            <v:imagedata r:id="rId30" r:href="rId31"/>
          </v:shape>
        </w:pict>
      </w:r>
      <w:r w:rsidRPr="000F1086">
        <w:rPr>
          <w:rFonts w:ascii="宋体" w:hAnsi="宋体" w:cs="宋体"/>
          <w:sz w:val="24"/>
          <w:szCs w:val="24"/>
          <w:lang w:eastAsia="zh-CN"/>
        </w:rPr>
        <w:fldChar w:fldCharType="end"/>
      </w:r>
    </w:p>
    <w:p w:rsidR="00BF7C35" w:rsidRDefault="00BF7C35" w:rsidP="00BF7C35">
      <w:pPr>
        <w:keepLines w:val="0"/>
        <w:spacing w:before="0" w:after="0"/>
        <w:jc w:val="center"/>
        <w:rPr>
          <w:rFonts w:ascii="宋体" w:hAnsi="宋体" w:cs="宋体" w:hint="eastAsia"/>
          <w:sz w:val="24"/>
          <w:szCs w:val="24"/>
          <w:lang w:eastAsia="zh-CN"/>
        </w:rPr>
      </w:pPr>
    </w:p>
    <w:p w:rsidR="00BF7C35" w:rsidRPr="00B721C0" w:rsidRDefault="00BF7C35" w:rsidP="00B721C0">
      <w:pPr>
        <w:jc w:val="center"/>
        <w:rPr>
          <w:rFonts w:hint="eastAsia"/>
          <w:sz w:val="18"/>
          <w:szCs w:val="18"/>
          <w:lang w:eastAsia="zh-CN"/>
        </w:rPr>
      </w:pPr>
      <w:r w:rsidRPr="00B721C0">
        <w:rPr>
          <w:rFonts w:hint="eastAsia"/>
          <w:sz w:val="18"/>
          <w:szCs w:val="18"/>
          <w:lang w:eastAsia="zh-CN"/>
        </w:rPr>
        <w:t>图五</w:t>
      </w:r>
    </w:p>
    <w:p w:rsidR="00BF7C35" w:rsidRPr="00343BB6" w:rsidRDefault="00BF7C35" w:rsidP="00343BB6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</w:p>
    <w:p w:rsidR="00AA42E7" w:rsidRDefault="00AA42E7" w:rsidP="00AA42E7">
      <w:pPr>
        <w:numPr>
          <w:ilvl w:val="0"/>
          <w:numId w:val="3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最后，在</w:t>
      </w:r>
      <w:r w:rsidR="00A8722F">
        <w:rPr>
          <w:rFonts w:hint="eastAsia"/>
          <w:lang w:eastAsia="zh-CN"/>
        </w:rPr>
        <w:t>引导界面</w:t>
      </w:r>
      <w:r w:rsidR="004D73E2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“提交发布”</w:t>
      </w:r>
      <w:r w:rsidR="00A8722F">
        <w:rPr>
          <w:rFonts w:hint="eastAsia"/>
          <w:lang w:eastAsia="zh-CN"/>
        </w:rPr>
        <w:t>，按步骤提交后</w:t>
      </w:r>
      <w:r w:rsidR="00E1243C">
        <w:rPr>
          <w:rFonts w:hint="eastAsia"/>
          <w:lang w:eastAsia="zh-CN"/>
        </w:rPr>
        <w:t>即可。</w:t>
      </w:r>
    </w:p>
    <w:p w:rsidR="00B1133C" w:rsidRPr="00AA42E7" w:rsidRDefault="00B1133C" w:rsidP="000832F6">
      <w:pPr>
        <w:ind w:left="200"/>
        <w:rPr>
          <w:rFonts w:hint="eastAsia"/>
          <w:lang w:eastAsia="zh-CN"/>
        </w:rPr>
      </w:pPr>
    </w:p>
    <w:p w:rsidR="009E58B2" w:rsidRPr="00E501AC" w:rsidRDefault="009E58B2" w:rsidP="009E58B2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</w:p>
    <w:p w:rsidR="00A86B17" w:rsidRDefault="00A86B17" w:rsidP="00A86B17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18" w:name="_Toc440618750"/>
      <w:r>
        <w:rPr>
          <w:rFonts w:hint="eastAsia"/>
          <w:sz w:val="32"/>
          <w:szCs w:val="32"/>
          <w:lang w:eastAsia="zh-CN"/>
        </w:rPr>
        <w:t>等待审核</w:t>
      </w:r>
      <w:bookmarkEnd w:id="18"/>
    </w:p>
    <w:p w:rsidR="00A7053E" w:rsidRDefault="0018104B" w:rsidP="0027016D">
      <w:pPr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麦步工作人员会尽快审核你提交的表盘或应用，如果审核通过，会直接在麦步</w:t>
      </w:r>
      <w:r>
        <w:rPr>
          <w:rFonts w:hint="eastAsia"/>
          <w:lang w:eastAsia="zh-CN"/>
        </w:rPr>
        <w:t>app store</w:t>
      </w:r>
      <w:r>
        <w:rPr>
          <w:rFonts w:hint="eastAsia"/>
          <w:lang w:eastAsia="zh-CN"/>
        </w:rPr>
        <w:t>上线，所有用户都可以在麦步手机客户端中下载并安装到麦步智能手表中</w:t>
      </w:r>
      <w:r w:rsidR="00A7053E">
        <w:rPr>
          <w:rFonts w:hint="eastAsia"/>
          <w:lang w:eastAsia="zh-CN"/>
        </w:rPr>
        <w:t>。</w:t>
      </w:r>
    </w:p>
    <w:p w:rsidR="0027016D" w:rsidRDefault="00FF50D0" w:rsidP="0027016D">
      <w:pPr>
        <w:numPr>
          <w:ilvl w:val="0"/>
          <w:numId w:val="32"/>
        </w:numPr>
        <w:rPr>
          <w:rFonts w:hint="eastAsia"/>
          <w:lang w:eastAsia="zh-CN"/>
        </w:rPr>
      </w:pPr>
      <w:bookmarkStart w:id="19" w:name="OLE_LINK1"/>
      <w:r>
        <w:rPr>
          <w:rFonts w:hint="eastAsia"/>
          <w:lang w:eastAsia="zh-CN"/>
        </w:rPr>
        <w:t>如果审核未通过，请查看</w:t>
      </w:r>
      <w:r w:rsidR="00640F61">
        <w:rPr>
          <w:rFonts w:hint="eastAsia"/>
          <w:lang w:eastAsia="zh-CN"/>
        </w:rPr>
        <w:t>未通过</w:t>
      </w:r>
      <w:r>
        <w:rPr>
          <w:rFonts w:hint="eastAsia"/>
          <w:lang w:eastAsia="zh-CN"/>
        </w:rPr>
        <w:t>原因，并进行修改</w:t>
      </w:r>
      <w:r w:rsidR="00C452C1">
        <w:rPr>
          <w:rFonts w:hint="eastAsia"/>
          <w:lang w:eastAsia="zh-CN"/>
        </w:rPr>
        <w:t>，再次提交。</w:t>
      </w:r>
    </w:p>
    <w:bookmarkEnd w:id="19"/>
    <w:p w:rsidR="00A62B89" w:rsidRPr="00B83CAD" w:rsidRDefault="00A62B89" w:rsidP="00A62B89">
      <w:pPr>
        <w:rPr>
          <w:rFonts w:hint="eastAsia"/>
          <w:lang w:eastAsia="zh-CN"/>
        </w:rPr>
      </w:pPr>
    </w:p>
    <w:p w:rsidR="00D728AD" w:rsidRDefault="00D728AD" w:rsidP="00D728AD">
      <w:pPr>
        <w:jc w:val="center"/>
        <w:rPr>
          <w:rFonts w:hint="eastAsia"/>
          <w:lang w:eastAsia="zh-CN"/>
        </w:rPr>
      </w:pPr>
    </w:p>
    <w:p w:rsidR="00601BC9" w:rsidRDefault="00601BC9" w:rsidP="00601BC9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20" w:name="_Toc440618751"/>
      <w:r>
        <w:rPr>
          <w:rFonts w:hint="eastAsia"/>
          <w:sz w:val="32"/>
          <w:szCs w:val="32"/>
          <w:lang w:eastAsia="zh-CN"/>
        </w:rPr>
        <w:t>C</w:t>
      </w:r>
      <w:r>
        <w:rPr>
          <w:rFonts w:hint="eastAsia"/>
          <w:sz w:val="32"/>
          <w:szCs w:val="32"/>
          <w:lang w:eastAsia="zh-CN"/>
        </w:rPr>
        <w:t>库</w:t>
      </w:r>
      <w:r w:rsidR="006132FE">
        <w:rPr>
          <w:rFonts w:hint="eastAsia"/>
          <w:sz w:val="32"/>
          <w:szCs w:val="32"/>
          <w:lang w:eastAsia="zh-CN"/>
        </w:rPr>
        <w:t>接口</w:t>
      </w:r>
      <w:bookmarkEnd w:id="20"/>
    </w:p>
    <w:p w:rsidR="00601BC9" w:rsidRDefault="00E510D1" w:rsidP="00E510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目前只支持以下标准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库接口：</w:t>
      </w:r>
    </w:p>
    <w:p w:rsidR="00131E35" w:rsidRDefault="00131E35" w:rsidP="00131E35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  <w:r w:rsidRPr="00131E35">
        <w:rPr>
          <w:rFonts w:ascii="宋体" w:hAnsi="宋体" w:cs="宋体"/>
          <w:sz w:val="24"/>
          <w:szCs w:val="24"/>
          <w:lang w:eastAsia="zh-CN"/>
        </w:rPr>
        <w:t>strlen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strstr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atoi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strncpy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sprintf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sin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cos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memcpy</w:t>
      </w:r>
      <w:r w:rsidRPr="00131E35">
        <w:rPr>
          <w:rFonts w:ascii="宋体" w:hAnsi="宋体" w:cs="宋体"/>
          <w:sz w:val="24"/>
          <w:szCs w:val="24"/>
          <w:lang w:eastAsia="zh-CN"/>
        </w:rPr>
        <w:br/>
      </w:r>
      <w:r w:rsidRPr="00131E35">
        <w:rPr>
          <w:rFonts w:ascii="宋体" w:hAnsi="宋体" w:cs="宋体"/>
          <w:sz w:val="24"/>
          <w:szCs w:val="24"/>
          <w:lang w:eastAsia="zh-CN"/>
        </w:rPr>
        <w:lastRenderedPageBreak/>
        <w:t>memset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malloc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strcpy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strcmp</w:t>
      </w:r>
      <w:r w:rsidRPr="00131E35">
        <w:rPr>
          <w:rFonts w:ascii="宋体" w:hAnsi="宋体" w:cs="宋体"/>
          <w:sz w:val="24"/>
          <w:szCs w:val="24"/>
          <w:lang w:eastAsia="zh-CN"/>
        </w:rPr>
        <w:br/>
        <w:t>free</w:t>
      </w:r>
    </w:p>
    <w:p w:rsidR="00B14030" w:rsidRDefault="00B14030" w:rsidP="00131E35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</w:p>
    <w:p w:rsidR="00B14030" w:rsidRPr="00D06835" w:rsidRDefault="00B14030" w:rsidP="00131E35">
      <w:pPr>
        <w:keepLines w:val="0"/>
        <w:spacing w:before="0" w:after="0"/>
        <w:rPr>
          <w:rFonts w:ascii="宋体" w:hAnsi="宋体" w:cs="宋体" w:hint="eastAsia"/>
          <w:color w:val="FF0000"/>
          <w:sz w:val="24"/>
          <w:szCs w:val="24"/>
          <w:lang w:eastAsia="zh-CN"/>
        </w:rPr>
      </w:pPr>
      <w:r w:rsidRPr="00D06835">
        <w:rPr>
          <w:rFonts w:ascii="宋体" w:hAnsi="宋体" w:cs="宋体" w:hint="eastAsia"/>
          <w:color w:val="FF0000"/>
          <w:sz w:val="24"/>
          <w:szCs w:val="24"/>
          <w:lang w:eastAsia="zh-CN"/>
        </w:rPr>
        <w:t>暂时不支持 switch语句。</w:t>
      </w:r>
    </w:p>
    <w:p w:rsidR="00B14030" w:rsidRPr="00D06835" w:rsidRDefault="00B14030" w:rsidP="00131E35">
      <w:pPr>
        <w:keepLines w:val="0"/>
        <w:spacing w:before="0" w:after="0"/>
        <w:rPr>
          <w:rFonts w:ascii="宋体" w:hAnsi="宋体" w:cs="宋体" w:hint="eastAsia"/>
          <w:color w:val="FF0000"/>
          <w:sz w:val="24"/>
          <w:szCs w:val="24"/>
          <w:lang w:eastAsia="zh-CN"/>
        </w:rPr>
      </w:pPr>
      <w:r w:rsidRPr="00D06835">
        <w:rPr>
          <w:rFonts w:ascii="宋体" w:hAnsi="宋体" w:cs="宋体" w:hint="eastAsia"/>
          <w:color w:val="FF0000"/>
          <w:sz w:val="24"/>
          <w:szCs w:val="24"/>
          <w:lang w:eastAsia="zh-CN"/>
        </w:rPr>
        <w:t>数组定义必须指定大小。</w:t>
      </w:r>
    </w:p>
    <w:p w:rsidR="00B14030" w:rsidRPr="00D06835" w:rsidRDefault="00B14030" w:rsidP="00131E35">
      <w:pPr>
        <w:keepLines w:val="0"/>
        <w:spacing w:before="0" w:after="0"/>
        <w:rPr>
          <w:rFonts w:ascii="宋体" w:hAnsi="宋体" w:cs="宋体" w:hint="eastAsia"/>
          <w:color w:val="FF0000"/>
          <w:sz w:val="24"/>
          <w:szCs w:val="24"/>
          <w:lang w:eastAsia="zh-CN"/>
        </w:rPr>
      </w:pPr>
      <w:r w:rsidRPr="00D06835">
        <w:rPr>
          <w:rFonts w:ascii="宋体" w:hAnsi="宋体" w:cs="宋体" w:hint="eastAsia"/>
          <w:color w:val="FF0000"/>
          <w:sz w:val="24"/>
          <w:szCs w:val="24"/>
          <w:lang w:eastAsia="zh-CN"/>
        </w:rPr>
        <w:t>全局结构体必须定义为static类型。</w:t>
      </w:r>
    </w:p>
    <w:p w:rsidR="00C51F29" w:rsidRPr="00D06835" w:rsidRDefault="00C51F29" w:rsidP="00131E35">
      <w:pPr>
        <w:keepLines w:val="0"/>
        <w:spacing w:before="0" w:after="0"/>
        <w:rPr>
          <w:rFonts w:ascii="宋体" w:hAnsi="宋体" w:cs="宋体" w:hint="eastAsia"/>
          <w:color w:val="FF0000"/>
          <w:sz w:val="24"/>
          <w:szCs w:val="24"/>
          <w:lang w:eastAsia="zh-CN"/>
        </w:rPr>
      </w:pPr>
      <w:r w:rsidRPr="00D06835">
        <w:rPr>
          <w:rFonts w:ascii="宋体" w:hAnsi="宋体" w:cs="宋体" w:hint="eastAsia"/>
          <w:color w:val="FF0000"/>
          <w:sz w:val="24"/>
          <w:szCs w:val="24"/>
          <w:lang w:eastAsia="zh-CN"/>
        </w:rPr>
        <w:t>函数也建议使用static修饰。</w:t>
      </w:r>
    </w:p>
    <w:p w:rsidR="00B14030" w:rsidRPr="00131E35" w:rsidRDefault="00B14030" w:rsidP="00131E35">
      <w:pPr>
        <w:keepLines w:val="0"/>
        <w:spacing w:before="0" w:after="0"/>
        <w:rPr>
          <w:rFonts w:ascii="宋体" w:hAnsi="宋体" w:cs="宋体" w:hint="eastAsia"/>
          <w:sz w:val="24"/>
          <w:szCs w:val="24"/>
          <w:lang w:eastAsia="zh-CN"/>
        </w:rPr>
      </w:pPr>
    </w:p>
    <w:p w:rsidR="00E510D1" w:rsidRPr="00131E35" w:rsidRDefault="00E510D1" w:rsidP="00E510D1">
      <w:pPr>
        <w:rPr>
          <w:rFonts w:hint="eastAsia"/>
          <w:lang w:eastAsia="zh-CN"/>
        </w:rPr>
      </w:pPr>
    </w:p>
    <w:p w:rsidR="00491FDC" w:rsidRDefault="00491FDC" w:rsidP="00491FDC">
      <w:pPr>
        <w:pStyle w:val="10"/>
        <w:pageBreakBefore w:val="0"/>
        <w:numPr>
          <w:ilvl w:val="0"/>
          <w:numId w:val="4"/>
        </w:numPr>
        <w:rPr>
          <w:rFonts w:hint="eastAsia"/>
          <w:sz w:val="32"/>
          <w:szCs w:val="32"/>
          <w:lang w:eastAsia="zh-CN"/>
        </w:rPr>
      </w:pPr>
      <w:bookmarkStart w:id="21" w:name="_Toc440618752"/>
      <w:r>
        <w:rPr>
          <w:rFonts w:hint="eastAsia"/>
          <w:sz w:val="32"/>
          <w:szCs w:val="32"/>
          <w:lang w:eastAsia="zh-CN"/>
        </w:rPr>
        <w:t>麦步</w:t>
      </w:r>
      <w:r>
        <w:rPr>
          <w:rFonts w:hint="eastAsia"/>
          <w:sz w:val="32"/>
          <w:szCs w:val="32"/>
          <w:lang w:eastAsia="zh-CN"/>
        </w:rPr>
        <w:t>SDK</w:t>
      </w:r>
      <w:r>
        <w:rPr>
          <w:rFonts w:hint="eastAsia"/>
          <w:sz w:val="32"/>
          <w:szCs w:val="32"/>
          <w:lang w:eastAsia="zh-CN"/>
        </w:rPr>
        <w:t>接口</w:t>
      </w:r>
      <w:bookmarkEnd w:id="21"/>
    </w:p>
    <w:p w:rsidR="00491FDC" w:rsidRDefault="00491FDC" w:rsidP="00491F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</w:t>
      </w:r>
      <w:r w:rsidR="008B4D8C">
        <w:rPr>
          <w:rFonts w:hint="eastAsia"/>
          <w:lang w:eastAsia="zh-CN"/>
        </w:rPr>
        <w:t>手表</w:t>
      </w:r>
      <w:r w:rsidR="008B4D8C">
        <w:rPr>
          <w:rFonts w:hint="eastAsia"/>
          <w:lang w:eastAsia="zh-CN"/>
        </w:rPr>
        <w:t>OS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8B4D8C">
          <w:rPr>
            <w:rFonts w:hint="eastAsia"/>
            <w:lang w:eastAsia="zh-CN"/>
          </w:rPr>
          <w:t>1.6.1</w:t>
        </w:r>
      </w:smartTag>
      <w:r w:rsidR="009C2C3B">
        <w:rPr>
          <w:rFonts w:hint="eastAsia"/>
          <w:lang w:eastAsia="zh-CN"/>
        </w:rPr>
        <w:t>及以上版本</w:t>
      </w:r>
      <w:r>
        <w:rPr>
          <w:rFonts w:hint="eastAsia"/>
          <w:lang w:eastAsia="zh-CN"/>
        </w:rPr>
        <w:t>支持以下</w:t>
      </w:r>
      <w:r w:rsidR="00460739">
        <w:rPr>
          <w:rFonts w:hint="eastAsia"/>
          <w:lang w:eastAsia="zh-CN"/>
        </w:rPr>
        <w:t>麦步</w:t>
      </w:r>
      <w:r w:rsidR="00460739">
        <w:rPr>
          <w:rFonts w:hint="eastAsia"/>
          <w:lang w:eastAsia="zh-CN"/>
        </w:rPr>
        <w:t>SDK</w:t>
      </w:r>
      <w:r>
        <w:rPr>
          <w:rFonts w:hint="eastAsia"/>
          <w:lang w:eastAsia="zh-CN"/>
        </w:rPr>
        <w:t>接口：</w:t>
      </w:r>
    </w:p>
    <w:p w:rsidR="00D37931" w:rsidRPr="00D37931" w:rsidRDefault="00D37931" w:rsidP="00D37931">
      <w:pPr>
        <w:keepLines w:val="0"/>
        <w:spacing w:before="0" w:after="0"/>
        <w:rPr>
          <w:rFonts w:ascii="宋体" w:hAnsi="宋体" w:cs="宋体"/>
          <w:sz w:val="24"/>
          <w:szCs w:val="24"/>
          <w:lang w:eastAsia="zh-CN"/>
        </w:rPr>
      </w:pPr>
      <w:r w:rsidRPr="00D37931">
        <w:rPr>
          <w:rFonts w:ascii="宋体" w:hAnsi="宋体" w:cs="宋体"/>
          <w:sz w:val="24"/>
          <w:szCs w:val="24"/>
          <w:lang w:eastAsia="zh-CN"/>
        </w:rPr>
        <w:t>maibu_get_bootloader_version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maibu_get_os_version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="00354F57">
        <w:rPr>
          <w:rFonts w:ascii="宋体" w:hAnsi="宋体" w:cs="宋体"/>
          <w:sz w:val="24"/>
          <w:szCs w:val="24"/>
          <w:lang w:eastAsia="zh-CN"/>
        </w:rPr>
        <w:t>maibu_get_accel_data</w:t>
      </w:r>
      <w:r w:rsidR="00354F57">
        <w:rPr>
          <w:rFonts w:ascii="宋体" w:hAnsi="宋体" w:cs="宋体"/>
          <w:sz w:val="24"/>
          <w:szCs w:val="24"/>
          <w:lang w:eastAsia="zh-CN"/>
        </w:rPr>
        <w:br/>
        <w:t>maibu_get_pressure</w:t>
      </w:r>
      <w:r w:rsidR="00354F57">
        <w:rPr>
          <w:rFonts w:ascii="宋体" w:hAnsi="宋体" w:cs="宋体"/>
          <w:sz w:val="24"/>
          <w:szCs w:val="24"/>
          <w:lang w:eastAsia="zh-CN"/>
        </w:rPr>
        <w:br/>
        <w:t>maibu_get_temperature</w:t>
      </w:r>
      <w:r w:rsidR="00354F57">
        <w:rPr>
          <w:rFonts w:ascii="宋体" w:hAnsi="宋体" w:cs="宋体"/>
          <w:sz w:val="24"/>
          <w:szCs w:val="24"/>
          <w:lang w:eastAsia="zh-CN"/>
        </w:rPr>
        <w:br/>
        <w:t>maibu_get_altitude</w:t>
      </w:r>
      <w:r w:rsidR="00354F57">
        <w:rPr>
          <w:rFonts w:ascii="宋体" w:hAnsi="宋体" w:cs="宋体"/>
          <w:sz w:val="24"/>
          <w:szCs w:val="24"/>
          <w:lang w:eastAsia="zh-CN"/>
        </w:rPr>
        <w:br/>
      </w:r>
      <w:r w:rsidRPr="00D37931">
        <w:rPr>
          <w:rFonts w:ascii="宋体" w:hAnsi="宋体" w:cs="宋体"/>
          <w:sz w:val="24"/>
          <w:szCs w:val="24"/>
          <w:lang w:eastAsia="zh-CN"/>
        </w:rPr>
        <w:t>app_service_timer_subscribe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app_service_timer_unsubscribe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app_persist_get_data_size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app_persist_read_data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app_persist_write_data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app_persist_write_data_extend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app_persist_delete_data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app_persist_create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app_comm_register_recv_callback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app_comm_send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app_layer_create_geometry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app_layer_create_bitmap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app_layer_create_text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app_layer_set_scroll_text_key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app_layer_set_bitmap_bitmap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app_layer_set_text_text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app_layer_set_bg_color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app_layer_add_block_element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app_layer_create_block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app_layer_set_block_element_text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app_layer_set_block_element_bitmap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maibu_layer_get_text_text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maibu_layer_get_text_frame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maibu_layer_set_text_frame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Pr="00D37931">
        <w:rPr>
          <w:rFonts w:ascii="宋体" w:hAnsi="宋体" w:cs="宋体"/>
          <w:sz w:val="24"/>
          <w:szCs w:val="24"/>
          <w:lang w:eastAsia="zh-CN"/>
        </w:rPr>
        <w:lastRenderedPageBreak/>
        <w:t>maibu_layer_get_bitmap_frame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maibu_layer_set_bitmap_frame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app_layer_create_scroll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app_layer_create_multi_menu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app_layer_add_multi_menu_item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app_layer_add_multi_menu_element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app_layer_set_multi_menu_selected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app_layer_get_multi_menu_selected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app_layer_set_multi_menu_item_text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app_layer_set_multi_menu_item_bitmap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app_layer_set_selected_status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maibu_layer_set_visible_status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app_window_stack_get_window_by_id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app_window_update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app_window_click_subscribe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app_window_stack_push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app_window_stack_replace_window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app_window_stack_pop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app_window_get_layer_by_id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app_window_replace_layer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app_window_add_layer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app_window_create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app_window_timer_subscribe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app_window_set_current_selected_layer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app_window_set_down_button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app_window_set_up_button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app_get_time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app_get_time_number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app_service_get_datetime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app_get_dt_by_num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app_plug_status_bar_create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app_plug_status_bar_add_time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app_plug_status_bar_add_battery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="00354F57">
        <w:rPr>
          <w:rFonts w:ascii="宋体" w:hAnsi="宋体" w:cs="宋体"/>
          <w:sz w:val="24"/>
          <w:szCs w:val="24"/>
          <w:lang w:eastAsia="zh-CN"/>
        </w:rPr>
        <w:t>app_plug_status_bar_add_ble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="00354F57">
        <w:rPr>
          <w:rFonts w:ascii="宋体" w:hAnsi="宋体" w:cs="宋体"/>
          <w:sz w:val="24"/>
          <w:szCs w:val="24"/>
          <w:lang w:eastAsia="zh-CN"/>
        </w:rPr>
        <w:t>res_get_user_bitmap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maibu_service_backlight_on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maibu_service_sys_notify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maibu_service_vibes_off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maibu_service_vibes_pulse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maibu_get_battery_voltage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maibu_get_battery_percent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maibu_get_run_time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="00354F57">
        <w:rPr>
          <w:rFonts w:ascii="宋体" w:hAnsi="宋体" w:cs="宋体"/>
          <w:sz w:val="24"/>
          <w:szCs w:val="24"/>
          <w:lang w:eastAsia="zh-CN"/>
        </w:rPr>
        <w:t>maibu_get_ble_rssi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maibu_get_watch_id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maibu_get_ble_status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Pr="00D37931">
        <w:rPr>
          <w:rFonts w:ascii="宋体" w:hAnsi="宋体" w:cs="宋体"/>
          <w:sz w:val="24"/>
          <w:szCs w:val="24"/>
          <w:lang w:eastAsia="zh-CN"/>
        </w:rPr>
        <w:lastRenderedPageBreak/>
        <w:t>maibu_get_phone_type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="00354F57">
        <w:rPr>
          <w:rFonts w:ascii="宋体" w:hAnsi="宋体" w:cs="宋体"/>
          <w:sz w:val="24"/>
          <w:szCs w:val="24"/>
          <w:lang w:eastAsia="zh-CN"/>
        </w:rPr>
        <w:t>maibu_get_curr_max_conn_intvl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maibu_set_app_exit_time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</w:t>
      </w:r>
      <w:r w:rsidR="00354F57">
        <w:rPr>
          <w:rFonts w:ascii="宋体" w:hAnsi="宋体" w:cs="宋体"/>
          <w:sz w:val="24"/>
          <w:szCs w:val="24"/>
          <w:lang w:eastAsia="zh-CN"/>
        </w:rPr>
        <w:t>ibu_service_sys_event_subscribe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maibu_print_log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maibu_read_log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maibu_clear_log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maibu_get_bank_chip_id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maibu_get_user_account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maibu_ios_time_string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maibu_protocol_time_string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  <w:r w:rsidR="00354F57">
        <w:rPr>
          <w:rFonts w:ascii="宋体" w:hAnsi="宋体" w:cs="宋体"/>
          <w:sz w:val="24"/>
          <w:szCs w:val="24"/>
          <w:lang w:eastAsia="zh-CN"/>
        </w:rPr>
        <w:t>maibu_get_sport_data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maibu_get_json_str</w:t>
      </w:r>
      <w:r w:rsidRPr="00D37931">
        <w:rPr>
          <w:rFonts w:ascii="宋体" w:hAnsi="宋体" w:cs="宋体"/>
          <w:sz w:val="24"/>
          <w:szCs w:val="24"/>
          <w:lang w:eastAsia="zh-CN"/>
        </w:rPr>
        <w:br/>
        <w:t>maibu_get_json_int</w:t>
      </w:r>
      <w:r w:rsidRPr="00D37931">
        <w:rPr>
          <w:rFonts w:ascii="宋体" w:hAnsi="宋体" w:cs="宋体"/>
          <w:sz w:val="24"/>
          <w:szCs w:val="24"/>
          <w:lang w:eastAsia="zh-CN"/>
        </w:rPr>
        <w:br/>
      </w:r>
    </w:p>
    <w:p w:rsidR="00054D8C" w:rsidRPr="00D37931" w:rsidRDefault="00054D8C" w:rsidP="001D3AAC">
      <w:pPr>
        <w:rPr>
          <w:rFonts w:hint="eastAsia"/>
          <w:lang w:eastAsia="zh-CN"/>
        </w:rPr>
      </w:pPr>
    </w:p>
    <w:p w:rsidR="00903F83" w:rsidRDefault="00903F83" w:rsidP="001D3AAC">
      <w:pPr>
        <w:rPr>
          <w:rFonts w:hint="eastAsia"/>
          <w:lang w:eastAsia="zh-CN"/>
        </w:rPr>
      </w:pPr>
    </w:p>
    <w:p w:rsidR="00054D8C" w:rsidRPr="00FC0CA6" w:rsidRDefault="00054D8C" w:rsidP="001D3AAC">
      <w:pPr>
        <w:rPr>
          <w:rFonts w:hint="eastAsia"/>
          <w:lang w:eastAsia="zh-CN"/>
        </w:rPr>
      </w:pPr>
    </w:p>
    <w:sectPr w:rsidR="00054D8C" w:rsidRPr="00FC0CA6" w:rsidSect="00117A2B">
      <w:headerReference w:type="even" r:id="rId32"/>
      <w:headerReference w:type="first" r:id="rId33"/>
      <w:pgSz w:w="11907" w:h="16840" w:code="9"/>
      <w:pgMar w:top="1440" w:right="1797" w:bottom="1134" w:left="1797" w:header="731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A8F" w:rsidRDefault="00AC1A8F">
      <w:r>
        <w:separator/>
      </w:r>
    </w:p>
  </w:endnote>
  <w:endnote w:type="continuationSeparator" w:id="0">
    <w:p w:rsidR="00AC1A8F" w:rsidRDefault="00AC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43" w:rsidRDefault="00113243" w:rsidP="00390D77">
    <w:pPr>
      <w:pStyle w:val="ad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113243" w:rsidRDefault="00113243" w:rsidP="0029728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43" w:rsidRDefault="00113243" w:rsidP="00390D77">
    <w:pPr>
      <w:pStyle w:val="ad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3B57CA">
      <w:rPr>
        <w:rStyle w:val="af4"/>
        <w:noProof/>
      </w:rPr>
      <w:t>11</w:t>
    </w:r>
    <w:r>
      <w:rPr>
        <w:rStyle w:val="af4"/>
      </w:rPr>
      <w:fldChar w:fldCharType="end"/>
    </w:r>
  </w:p>
  <w:p w:rsidR="00113243" w:rsidRDefault="00113243" w:rsidP="00297282">
    <w:pPr>
      <w:pStyle w:val="a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43" w:rsidRDefault="00113243"/>
  <w:p w:rsidR="00113243" w:rsidRDefault="001132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A8F" w:rsidRDefault="00AC1A8F">
      <w:r>
        <w:separator/>
      </w:r>
    </w:p>
  </w:footnote>
  <w:footnote w:type="continuationSeparator" w:id="0">
    <w:p w:rsidR="00AC1A8F" w:rsidRDefault="00AC1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139" w:rsidRDefault="00D3113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43" w:rsidRPr="00ED710B" w:rsidRDefault="00CE6C2D" w:rsidP="00A10C1F">
    <w:pPr>
      <w:pStyle w:val="ac"/>
      <w:jc w:val="left"/>
      <w:rPr>
        <w:rFonts w:hint="eastAsia"/>
        <w:lang w:eastAsia="zh-CN"/>
      </w:rPr>
    </w:pPr>
    <w:r w:rsidRPr="00CE6C2D"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.4pt;height:23.4pt">
          <v:imagedata r:id="rId1" o:title="Logo-small"/>
        </v:shape>
      </w:pict>
    </w:r>
    <w:r w:rsidR="00113243">
      <w:rPr>
        <w:rFonts w:hint="eastAsia"/>
        <w:lang w:eastAsia="zh-CN"/>
      </w:rPr>
      <w:t xml:space="preserve">                                                                    </w:t>
    </w:r>
    <w:r w:rsidR="006877D3">
      <w:rPr>
        <w:rFonts w:hint="eastAsia"/>
        <w:lang w:eastAsia="zh-CN"/>
      </w:rPr>
      <w:t xml:space="preserve">     </w:t>
    </w:r>
    <w:r w:rsidR="00E83A5B">
      <w:rPr>
        <w:rFonts w:hint="eastAsia"/>
        <w:lang w:eastAsia="zh-CN"/>
      </w:rPr>
      <w:t xml:space="preserve">                        </w:t>
    </w:r>
    <w:r w:rsidR="00E83A5B">
      <w:rPr>
        <w:rFonts w:hint="eastAsia"/>
        <w:b/>
        <w:i/>
        <w:lang w:eastAsia="zh-CN"/>
      </w:rPr>
      <w:t>表盘及应用开发用户指导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43" w:rsidRPr="003C7AC4" w:rsidRDefault="003C7AC4" w:rsidP="00A10C1F">
    <w:pPr>
      <w:pStyle w:val="ac"/>
      <w:jc w:val="left"/>
      <w:rPr>
        <w:rFonts w:hint="eastAsia"/>
        <w:lang w:eastAsia="zh-CN"/>
      </w:rPr>
    </w:pPr>
    <w:r w:rsidRPr="003C7AC4"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1.4pt;height:23.4pt">
          <v:imagedata r:id="rId1" o:title="Logo-small"/>
        </v:shape>
      </w:pict>
    </w:r>
    <w:r>
      <w:rPr>
        <w:rFonts w:hint="eastAsia"/>
        <w:lang w:eastAsia="zh-CN"/>
      </w:rPr>
      <w:tab/>
      <w:t xml:space="preserve">                                            </w:t>
    </w:r>
    <w:bookmarkStart w:id="1" w:name="OLE_LINK2"/>
    <w:r w:rsidR="006877D3">
      <w:rPr>
        <w:rFonts w:hint="eastAsia"/>
        <w:lang w:eastAsia="zh-CN"/>
      </w:rPr>
      <w:t xml:space="preserve">            </w:t>
    </w:r>
    <w:bookmarkEnd w:id="1"/>
    <w:r w:rsidR="006877D3">
      <w:rPr>
        <w:rFonts w:hint="eastAsia"/>
        <w:lang w:eastAsia="zh-CN"/>
      </w:rPr>
      <w:t xml:space="preserve">                 </w:t>
    </w:r>
    <w:bookmarkStart w:id="2" w:name="OLE_LINK3"/>
    <w:bookmarkStart w:id="3" w:name="OLE_LINK5"/>
    <w:bookmarkStart w:id="4" w:name="_Hlk427339361"/>
    <w:bookmarkStart w:id="5" w:name="OLE_LINK6"/>
    <w:bookmarkStart w:id="6" w:name="OLE_LINK9"/>
    <w:bookmarkStart w:id="7" w:name="_Hlk427339362"/>
    <w:bookmarkStart w:id="8" w:name="OLE_LINK10"/>
    <w:bookmarkStart w:id="9" w:name="OLE_LINK11"/>
    <w:bookmarkStart w:id="10" w:name="_Hlk427339364"/>
    <w:r w:rsidR="00E83A5B">
      <w:rPr>
        <w:rFonts w:hint="eastAsia"/>
        <w:lang w:eastAsia="zh-CN"/>
      </w:rPr>
      <w:t xml:space="preserve">                        </w:t>
    </w:r>
    <w:bookmarkStart w:id="11" w:name="OLE_LINK12"/>
    <w:r w:rsidR="006877D3">
      <w:rPr>
        <w:rFonts w:hint="eastAsia"/>
        <w:b/>
        <w:i/>
        <w:lang w:eastAsia="zh-CN"/>
      </w:rPr>
      <w:t>表盘及应用开发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r w:rsidR="00E83A5B">
      <w:rPr>
        <w:rFonts w:hint="eastAsia"/>
        <w:b/>
        <w:i/>
        <w:lang w:eastAsia="zh-CN"/>
      </w:rPr>
      <w:t>用户指导</w:t>
    </w:r>
    <w:bookmarkEnd w:id="11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3243" w:rsidRDefault="0011324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1327"/>
      <w:gridCol w:w="1395"/>
    </w:tblGrid>
    <w:tr w:rsidR="00113243" w:rsidRPr="005431D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13"/>
      </w:trPr>
      <w:tc>
        <w:tcPr>
          <w:tcW w:w="5783" w:type="dxa"/>
          <w:tcBorders>
            <w:top w:val="single" w:sz="12" w:space="0" w:color="auto"/>
          </w:tcBorders>
        </w:tcPr>
        <w:p w:rsidR="00113243" w:rsidRDefault="00113243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ClientName  \* MERGEFORMAT </w:instrText>
          </w:r>
          <w:r>
            <w:rPr>
              <w:b/>
              <w:bCs/>
            </w:rPr>
            <w:fldChar w:fldCharType="separate"/>
          </w:r>
          <w:r>
            <w:t>Shanghai Stock Exchange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113243" w:rsidRPr="005431D5" w:rsidRDefault="00113243">
          <w:pPr>
            <w:spacing w:after="0"/>
            <w:rPr>
              <w:lang w:val="de-DE"/>
            </w:rPr>
          </w:pPr>
        </w:p>
      </w:tc>
      <w:tc>
        <w:tcPr>
          <w:tcW w:w="1395" w:type="dxa"/>
          <w:tcBorders>
            <w:top w:val="single" w:sz="12" w:space="0" w:color="auto"/>
            <w:bottom w:val="single" w:sz="6" w:space="0" w:color="auto"/>
          </w:tcBorders>
        </w:tcPr>
        <w:p w:rsidR="00113243" w:rsidRPr="005431D5" w:rsidRDefault="00113243">
          <w:pPr>
            <w:spacing w:after="0"/>
            <w:ind w:right="57"/>
            <w:jc w:val="right"/>
          </w:pPr>
          <w:r w:rsidRPr="005431D5">
            <w:t>Internal</w:t>
          </w:r>
        </w:p>
      </w:tc>
    </w:tr>
    <w:tr w:rsidR="00113243" w:rsidRPr="005431D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13"/>
      </w:trPr>
      <w:tc>
        <w:tcPr>
          <w:tcW w:w="5783" w:type="dxa"/>
        </w:tcPr>
        <w:p w:rsidR="00113243" w:rsidRPr="003E58B4" w:rsidRDefault="00113243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ProjName  \* MERGEFORMAT </w:instrText>
          </w:r>
          <w:r>
            <w:rPr>
              <w:b/>
              <w:bCs/>
            </w:rPr>
            <w:fldChar w:fldCharType="separate"/>
          </w:r>
          <w:r w:rsidRPr="00B51890">
            <w:rPr>
              <w:b/>
              <w:bCs/>
            </w:rPr>
            <w:t>New Generation Trading System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Worksteam \h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113243" w:rsidRPr="005431D5" w:rsidRDefault="00113243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113243" w:rsidRPr="005431D5" w:rsidRDefault="00113243">
          <w:pPr>
            <w:spacing w:after="0"/>
            <w:ind w:right="57"/>
            <w:jc w:val="right"/>
          </w:pPr>
          <w:r w:rsidRPr="005431D5">
            <w:t xml:space="preserve">Version </w:t>
          </w:r>
          <w:fldSimple w:instr=" REF  Version ">
            <w:r>
              <w:rPr>
                <w:rFonts w:hint="eastAsia"/>
                <w:lang w:eastAsia="zh-CN"/>
              </w:rPr>
              <w:t>1.0</w:t>
            </w:r>
          </w:fldSimple>
        </w:p>
      </w:tc>
    </w:tr>
    <w:tr w:rsidR="00113243" w:rsidRPr="005431D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13"/>
      </w:trPr>
      <w:tc>
        <w:tcPr>
          <w:tcW w:w="5783" w:type="dxa"/>
          <w:tcBorders>
            <w:top w:val="single" w:sz="6" w:space="0" w:color="auto"/>
          </w:tcBorders>
        </w:tcPr>
        <w:p w:rsidR="00113243" w:rsidRPr="00D3626B" w:rsidRDefault="00113243">
          <w:pPr>
            <w:spacing w:after="0"/>
            <w:rPr>
              <w:b/>
              <w:bCs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eastAsia="zh-CN"/>
            </w:rPr>
            <w:instrText xml:space="preserve"> REF documentname \h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113243" w:rsidRPr="005431D5" w:rsidRDefault="00113243">
          <w:pPr>
            <w:spacing w:after="0"/>
            <w:rPr>
              <w:lang w:eastAsia="zh-CN"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113243" w:rsidRPr="005431D5" w:rsidRDefault="00113243">
          <w:pPr>
            <w:spacing w:after="0"/>
            <w:ind w:right="57"/>
            <w:jc w:val="right"/>
          </w:pP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REF  DocumentID </w:instrText>
          </w:r>
          <w:r>
            <w:rPr>
              <w:spacing w:val="10"/>
            </w:rPr>
            <w:fldChar w:fldCharType="separate"/>
          </w:r>
          <w:r>
            <w:rPr>
              <w:b/>
              <w:bCs/>
              <w:spacing w:val="10"/>
            </w:rPr>
            <w:t>Error! Reference source not found.</w:t>
          </w:r>
          <w:r>
            <w:rPr>
              <w:spacing w:val="10"/>
            </w:rPr>
            <w:fldChar w:fldCharType="end"/>
          </w:r>
        </w:p>
      </w:tc>
    </w:tr>
    <w:tr w:rsidR="00113243" w:rsidRPr="005431D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10"/>
      </w:trPr>
      <w:tc>
        <w:tcPr>
          <w:tcW w:w="5783" w:type="dxa"/>
        </w:tcPr>
        <w:p w:rsidR="00113243" w:rsidRPr="00942A0E" w:rsidRDefault="00113243">
          <w:pPr>
            <w:spacing w:after="0"/>
            <w:rPr>
              <w:b/>
              <w:bCs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REF DocumentID \h </w:instrText>
          </w:r>
          <w:r>
            <w:rPr>
              <w:sz w:val="24"/>
            </w:rPr>
            <w:fldChar w:fldCharType="separate"/>
          </w:r>
          <w:r w:rsidRPr="00942A0E">
            <w:rPr>
              <w:sz w:val="24"/>
            </w:rPr>
            <w:t>Error!</w:t>
          </w:r>
          <w:r>
            <w:rPr>
              <w:b/>
              <w:bCs/>
              <w:sz w:val="24"/>
            </w:rPr>
            <w:t xml:space="preserve"> Reference source not found.</w:t>
          </w:r>
          <w:r w:rsidRPr="00942A0E">
            <w:rPr>
              <w:b/>
              <w:bCs/>
              <w:sz w:val="24"/>
            </w:rPr>
            <w:fldChar w:fldCharType="end"/>
          </w:r>
        </w:p>
      </w:tc>
      <w:tc>
        <w:tcPr>
          <w:tcW w:w="1327" w:type="dxa"/>
        </w:tcPr>
        <w:p w:rsidR="00113243" w:rsidRPr="005431D5" w:rsidRDefault="00113243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113243" w:rsidRPr="005431D5" w:rsidRDefault="00113243">
          <w:pPr>
            <w:spacing w:after="0"/>
            <w:ind w:right="57"/>
            <w:jc w:val="right"/>
          </w:pPr>
          <w:r>
            <w:fldChar w:fldCharType="begin"/>
          </w:r>
          <w:r>
            <w:instrText xml:space="preserve"> SAVEDATE  \@ "dd/MM/yy"  \* MERGEFORMAT </w:instrText>
          </w:r>
          <w:r>
            <w:fldChar w:fldCharType="separate"/>
          </w:r>
          <w:r w:rsidR="003B57CA">
            <w:rPr>
              <w:noProof/>
            </w:rPr>
            <w:t>27/01/16</w:t>
          </w:r>
          <w:r>
            <w:fldChar w:fldCharType="end"/>
          </w:r>
        </w:p>
      </w:tc>
    </w:tr>
    <w:tr w:rsidR="00113243" w:rsidRPr="005431D5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13"/>
      </w:trPr>
      <w:tc>
        <w:tcPr>
          <w:tcW w:w="5783" w:type="dxa"/>
          <w:tcBorders>
            <w:bottom w:val="single" w:sz="6" w:space="0" w:color="auto"/>
          </w:tcBorders>
        </w:tcPr>
        <w:p w:rsidR="00113243" w:rsidRPr="003E58B4" w:rsidRDefault="00113243">
          <w:pPr>
            <w:spacing w:after="0"/>
          </w:pPr>
          <w:r w:rsidRPr="003E58B4">
            <w:fldChar w:fldCharType="begin"/>
          </w:r>
          <w:r w:rsidRPr="003E58B4">
            <w:instrText xml:space="preserve"> REF  confident </w:instrText>
          </w:r>
          <w:r>
            <w:instrText xml:space="preserve"> \* MERGEFORMAT </w:instrText>
          </w:r>
          <w:r w:rsidRPr="003E58B4">
            <w:fldChar w:fldCharType="separate"/>
          </w:r>
          <w:r>
            <w:t>Confidential</w:t>
          </w:r>
          <w:r w:rsidRPr="003E58B4">
            <w:fldChar w:fldCharType="end"/>
          </w:r>
        </w:p>
      </w:tc>
      <w:tc>
        <w:tcPr>
          <w:tcW w:w="1327" w:type="dxa"/>
        </w:tcPr>
        <w:p w:rsidR="00113243" w:rsidRPr="005431D5" w:rsidRDefault="00113243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</w:tcBorders>
        </w:tcPr>
        <w:p w:rsidR="00113243" w:rsidRPr="005431D5" w:rsidRDefault="00113243">
          <w:pPr>
            <w:spacing w:after="0"/>
            <w:ind w:left="-56" w:right="57"/>
            <w:jc w:val="right"/>
          </w:pPr>
          <w:r w:rsidRPr="005431D5">
            <w:rPr>
              <w:spacing w:val="10"/>
            </w:rPr>
            <w:t xml:space="preserve">Page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PAGE  </w:instrText>
          </w:r>
          <w:r>
            <w:rPr>
              <w:spacing w:val="10"/>
            </w:rPr>
            <w:fldChar w:fldCharType="separate"/>
          </w:r>
          <w:r>
            <w:rPr>
              <w:noProof/>
              <w:spacing w:val="10"/>
            </w:rPr>
            <w:t>3</w:t>
          </w:r>
          <w:r>
            <w:rPr>
              <w:spacing w:val="10"/>
            </w:rPr>
            <w:fldChar w:fldCharType="end"/>
          </w:r>
          <w:r w:rsidRPr="005431D5">
            <w:rPr>
              <w:spacing w:val="10"/>
            </w:rPr>
            <w:t xml:space="preserve"> of </w:t>
          </w:r>
          <w:r w:rsidRPr="005431D5">
            <w:rPr>
              <w:spacing w:val="10"/>
            </w:rPr>
            <w:fldChar w:fldCharType="begin"/>
          </w:r>
          <w:r w:rsidRPr="005431D5">
            <w:rPr>
              <w:spacing w:val="10"/>
            </w:rPr>
            <w:instrText xml:space="preserve"> NUMPAGES  \* MERGEFORMAT </w:instrText>
          </w:r>
          <w:r w:rsidRPr="005431D5">
            <w:rPr>
              <w:spacing w:val="10"/>
            </w:rPr>
            <w:fldChar w:fldCharType="separate"/>
          </w:r>
          <w:r>
            <w:rPr>
              <w:noProof/>
              <w:spacing w:val="10"/>
            </w:rPr>
            <w:t>3</w:t>
          </w:r>
          <w:r w:rsidRPr="005431D5">
            <w:rPr>
              <w:spacing w:val="10"/>
            </w:rPr>
            <w:fldChar w:fldCharType="end"/>
          </w:r>
        </w:p>
      </w:tc>
    </w:tr>
    <w:tr w:rsidR="00113243" w:rsidRPr="0046775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499"/>
      </w:trPr>
      <w:tc>
        <w:tcPr>
          <w:tcW w:w="5783" w:type="dxa"/>
          <w:tcBorders>
            <w:bottom w:val="single" w:sz="12" w:space="0" w:color="auto"/>
          </w:tcBorders>
        </w:tcPr>
        <w:p w:rsidR="00113243" w:rsidRPr="00467759" w:rsidRDefault="00113243">
          <w:pPr>
            <w:tabs>
              <w:tab w:val="left" w:pos="1725"/>
            </w:tabs>
            <w:spacing w:line="340" w:lineRule="exact"/>
            <w:rPr>
              <w:b/>
              <w:bCs/>
            </w:rPr>
          </w:pPr>
          <w:r w:rsidRPr="00467759">
            <w:rPr>
              <w:b/>
              <w:bCs/>
            </w:rPr>
            <w:fldChar w:fldCharType="begin"/>
          </w:r>
          <w:r w:rsidRPr="00467759">
            <w:rPr>
              <w:b/>
              <w:bCs/>
            </w:rPr>
            <w:instrText xml:space="preserve"> REF  Status </w:instrText>
          </w:r>
          <w:r>
            <w:rPr>
              <w:b/>
              <w:bCs/>
            </w:rPr>
            <w:instrText xml:space="preserve"> \* MERGEFORMAT </w:instrText>
          </w:r>
          <w:r w:rsidRPr="00467759">
            <w:rPr>
              <w:b/>
              <w:bCs/>
            </w:rPr>
            <w:fldChar w:fldCharType="separate"/>
          </w:r>
          <w:r>
            <w:t>Error! Reference source not found.</w:t>
          </w:r>
          <w:r w:rsidRPr="00467759"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tc>
      <w:tc>
        <w:tcPr>
          <w:tcW w:w="1327" w:type="dxa"/>
          <w:tcBorders>
            <w:bottom w:val="single" w:sz="12" w:space="0" w:color="auto"/>
          </w:tcBorders>
        </w:tcPr>
        <w:p w:rsidR="00113243" w:rsidRPr="00467759" w:rsidRDefault="00113243">
          <w:pPr>
            <w:spacing w:line="340" w:lineRule="exact"/>
            <w:rPr>
              <w:b/>
              <w:bCs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12" w:space="0" w:color="auto"/>
          </w:tcBorders>
        </w:tcPr>
        <w:p w:rsidR="00113243" w:rsidRPr="00467759" w:rsidRDefault="00113243">
          <w:pPr>
            <w:spacing w:line="340" w:lineRule="exact"/>
            <w:ind w:right="57"/>
            <w:jc w:val="right"/>
            <w:rPr>
              <w:b/>
              <w:bCs/>
            </w:rPr>
          </w:pPr>
        </w:p>
      </w:tc>
    </w:tr>
  </w:tbl>
  <w:p w:rsidR="00113243" w:rsidRDefault="00113243"/>
  <w:p w:rsidR="00113243" w:rsidRDefault="00113243"/>
  <w:p w:rsidR="00113243" w:rsidRDefault="001132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A20F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ABEDCD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08AFB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662A10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3C020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D2C0DA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3C611E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3CA87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0608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F02606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06866F89"/>
    <w:multiLevelType w:val="hybridMultilevel"/>
    <w:tmpl w:val="EC2ABAAA"/>
    <w:lvl w:ilvl="0" w:tplc="6FB27B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BE4682C"/>
    <w:multiLevelType w:val="singleLevel"/>
    <w:tmpl w:val="9A7CF0A4"/>
    <w:lvl w:ilvl="0">
      <w:start w:val="1"/>
      <w:numFmt w:val="bullet"/>
      <w:pStyle w:val="Resume3"/>
      <w:lvlText w:val=""/>
      <w:lvlJc w:val="left"/>
      <w:pPr>
        <w:tabs>
          <w:tab w:val="num" w:pos="562"/>
        </w:tabs>
        <w:ind w:left="562" w:hanging="562"/>
      </w:pPr>
      <w:rPr>
        <w:rFonts w:ascii="Symbol" w:hAnsi="Symbol" w:hint="default"/>
        <w:sz w:val="20"/>
      </w:rPr>
    </w:lvl>
  </w:abstractNum>
  <w:abstractNum w:abstractNumId="12" w15:restartNumberingAfterBreak="0">
    <w:nsid w:val="0D093FFF"/>
    <w:multiLevelType w:val="hybridMultilevel"/>
    <w:tmpl w:val="C8E0B864"/>
    <w:lvl w:ilvl="0" w:tplc="8820C59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10400BA"/>
    <w:multiLevelType w:val="hybridMultilevel"/>
    <w:tmpl w:val="12B4E52E"/>
    <w:lvl w:ilvl="0" w:tplc="6FB27B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A2415DA"/>
    <w:multiLevelType w:val="multilevel"/>
    <w:tmpl w:val="F274F0E8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39C4A37"/>
    <w:multiLevelType w:val="multilevel"/>
    <w:tmpl w:val="6062F6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28AE595B"/>
    <w:multiLevelType w:val="hybridMultilevel"/>
    <w:tmpl w:val="124C2E70"/>
    <w:lvl w:ilvl="0" w:tplc="79761F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62737"/>
    <w:multiLevelType w:val="multilevel"/>
    <w:tmpl w:val="6062F6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D931699"/>
    <w:multiLevelType w:val="hybridMultilevel"/>
    <w:tmpl w:val="ACA4C30E"/>
    <w:lvl w:ilvl="0" w:tplc="78BC22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AC71AD6"/>
    <w:multiLevelType w:val="multilevel"/>
    <w:tmpl w:val="0409001F"/>
    <w:styleLink w:val="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3B3D5EA6"/>
    <w:multiLevelType w:val="multilevel"/>
    <w:tmpl w:val="C4AA6800"/>
    <w:lvl w:ilvl="0">
      <w:start w:val="1"/>
      <w:numFmt w:val="lowerLetter"/>
      <w:lvlText w:val="%1．"/>
      <w:lvlJc w:val="left"/>
      <w:pPr>
        <w:tabs>
          <w:tab w:val="num" w:pos="425"/>
        </w:tabs>
        <w:ind w:left="425" w:hanging="425"/>
      </w:pPr>
      <w:rPr>
        <w:rFonts w:ascii="Arial" w:eastAsia="宋体" w:hAnsi="Arial" w:cs="Times New Roman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DBB7B1B"/>
    <w:multiLevelType w:val="hybridMultilevel"/>
    <w:tmpl w:val="D0E80400"/>
    <w:lvl w:ilvl="0" w:tplc="752C8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017A4"/>
    <w:multiLevelType w:val="multilevel"/>
    <w:tmpl w:val="25D4BC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2FB1C83"/>
    <w:multiLevelType w:val="multilevel"/>
    <w:tmpl w:val="6062F6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89A59DF"/>
    <w:multiLevelType w:val="multilevel"/>
    <w:tmpl w:val="6062F6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9E604BB"/>
    <w:multiLevelType w:val="multilevel"/>
    <w:tmpl w:val="A8EA9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F4F22A2"/>
    <w:multiLevelType w:val="multilevel"/>
    <w:tmpl w:val="6062F6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3A21821"/>
    <w:multiLevelType w:val="hybridMultilevel"/>
    <w:tmpl w:val="9AD08F34"/>
    <w:lvl w:ilvl="0" w:tplc="6FB27B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3BB4084"/>
    <w:multiLevelType w:val="hybridMultilevel"/>
    <w:tmpl w:val="E47AA226"/>
    <w:lvl w:ilvl="0" w:tplc="E462018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9" w15:restartNumberingAfterBreak="0">
    <w:nsid w:val="6A5219CF"/>
    <w:multiLevelType w:val="hybridMultilevel"/>
    <w:tmpl w:val="361C5C8E"/>
    <w:lvl w:ilvl="0" w:tplc="6CA0CC6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0" w15:restartNumberingAfterBreak="0">
    <w:nsid w:val="6E5872B9"/>
    <w:multiLevelType w:val="hybridMultilevel"/>
    <w:tmpl w:val="9A7AC3CA"/>
    <w:lvl w:ilvl="0" w:tplc="905E117C">
      <w:start w:val="1"/>
      <w:numFmt w:val="none"/>
      <w:lvlText w:val="a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9C1419DA">
      <w:start w:val="2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4900574"/>
    <w:multiLevelType w:val="multilevel"/>
    <w:tmpl w:val="C82E1C02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 w15:restartNumberingAfterBreak="0">
    <w:nsid w:val="7BB93F9B"/>
    <w:multiLevelType w:val="multilevel"/>
    <w:tmpl w:val="5318216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9"/>
  </w:num>
  <w:num w:numId="2">
    <w:abstractNumId w:val="32"/>
  </w:num>
  <w:num w:numId="3">
    <w:abstractNumId w:val="11"/>
  </w:num>
  <w:num w:numId="4">
    <w:abstractNumId w:val="26"/>
  </w:num>
  <w:num w:numId="5">
    <w:abstractNumId w:val="19"/>
  </w:num>
  <w:num w:numId="6">
    <w:abstractNumId w:val="22"/>
  </w:num>
  <w:num w:numId="7">
    <w:abstractNumId w:val="14"/>
  </w:num>
  <w:num w:numId="8">
    <w:abstractNumId w:val="31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8"/>
  </w:num>
  <w:num w:numId="22">
    <w:abstractNumId w:val="17"/>
  </w:num>
  <w:num w:numId="23">
    <w:abstractNumId w:val="23"/>
  </w:num>
  <w:num w:numId="24">
    <w:abstractNumId w:val="15"/>
  </w:num>
  <w:num w:numId="25">
    <w:abstractNumId w:val="29"/>
  </w:num>
  <w:num w:numId="26">
    <w:abstractNumId w:val="30"/>
  </w:num>
  <w:num w:numId="27">
    <w:abstractNumId w:val="25"/>
  </w:num>
  <w:num w:numId="28">
    <w:abstractNumId w:val="12"/>
  </w:num>
  <w:num w:numId="29">
    <w:abstractNumId w:val="18"/>
  </w:num>
  <w:num w:numId="30">
    <w:abstractNumId w:val="20"/>
  </w:num>
  <w:num w:numId="31">
    <w:abstractNumId w:val="24"/>
  </w:num>
  <w:num w:numId="32">
    <w:abstractNumId w:val="10"/>
  </w:num>
  <w:num w:numId="33">
    <w:abstractNumId w:val="27"/>
  </w:num>
  <w:num w:numId="3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2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3C"/>
    <w:rsid w:val="000003F6"/>
    <w:rsid w:val="00000836"/>
    <w:rsid w:val="00000AEA"/>
    <w:rsid w:val="000014D6"/>
    <w:rsid w:val="000015DB"/>
    <w:rsid w:val="0000199E"/>
    <w:rsid w:val="00001DEB"/>
    <w:rsid w:val="0000210E"/>
    <w:rsid w:val="0000250B"/>
    <w:rsid w:val="00002809"/>
    <w:rsid w:val="0000315A"/>
    <w:rsid w:val="000033D6"/>
    <w:rsid w:val="00003B78"/>
    <w:rsid w:val="000040B6"/>
    <w:rsid w:val="00004401"/>
    <w:rsid w:val="00004D4E"/>
    <w:rsid w:val="00004F85"/>
    <w:rsid w:val="0000529E"/>
    <w:rsid w:val="00005D39"/>
    <w:rsid w:val="0000645C"/>
    <w:rsid w:val="00006733"/>
    <w:rsid w:val="00006D0D"/>
    <w:rsid w:val="000073FC"/>
    <w:rsid w:val="00007C49"/>
    <w:rsid w:val="00010002"/>
    <w:rsid w:val="000102B8"/>
    <w:rsid w:val="000105AF"/>
    <w:rsid w:val="000108B2"/>
    <w:rsid w:val="00010F08"/>
    <w:rsid w:val="0001104A"/>
    <w:rsid w:val="000111CA"/>
    <w:rsid w:val="0001138E"/>
    <w:rsid w:val="00011A6A"/>
    <w:rsid w:val="00012A38"/>
    <w:rsid w:val="000137BC"/>
    <w:rsid w:val="00013DBA"/>
    <w:rsid w:val="000143E5"/>
    <w:rsid w:val="000149D4"/>
    <w:rsid w:val="00014BB9"/>
    <w:rsid w:val="00014E29"/>
    <w:rsid w:val="00015077"/>
    <w:rsid w:val="00015279"/>
    <w:rsid w:val="0001560B"/>
    <w:rsid w:val="00015C77"/>
    <w:rsid w:val="00015E45"/>
    <w:rsid w:val="000162BD"/>
    <w:rsid w:val="00016CF3"/>
    <w:rsid w:val="00016E17"/>
    <w:rsid w:val="00016FA8"/>
    <w:rsid w:val="0001732D"/>
    <w:rsid w:val="00017471"/>
    <w:rsid w:val="00017DB0"/>
    <w:rsid w:val="00017EAA"/>
    <w:rsid w:val="00020950"/>
    <w:rsid w:val="00020A53"/>
    <w:rsid w:val="00021554"/>
    <w:rsid w:val="00021AF0"/>
    <w:rsid w:val="00021BA4"/>
    <w:rsid w:val="00022BD3"/>
    <w:rsid w:val="00023B8A"/>
    <w:rsid w:val="00023CA9"/>
    <w:rsid w:val="00023F0C"/>
    <w:rsid w:val="0002417B"/>
    <w:rsid w:val="00024540"/>
    <w:rsid w:val="00024772"/>
    <w:rsid w:val="00024AA8"/>
    <w:rsid w:val="00024E07"/>
    <w:rsid w:val="0002569A"/>
    <w:rsid w:val="00025A32"/>
    <w:rsid w:val="00025F35"/>
    <w:rsid w:val="0002603C"/>
    <w:rsid w:val="000275AE"/>
    <w:rsid w:val="00030AB8"/>
    <w:rsid w:val="00030E3A"/>
    <w:rsid w:val="00030F43"/>
    <w:rsid w:val="0003105C"/>
    <w:rsid w:val="000313B7"/>
    <w:rsid w:val="00032331"/>
    <w:rsid w:val="000329F0"/>
    <w:rsid w:val="00033C61"/>
    <w:rsid w:val="00033DB3"/>
    <w:rsid w:val="00033FF3"/>
    <w:rsid w:val="0003435B"/>
    <w:rsid w:val="00034634"/>
    <w:rsid w:val="000350A2"/>
    <w:rsid w:val="00035164"/>
    <w:rsid w:val="00035878"/>
    <w:rsid w:val="00036225"/>
    <w:rsid w:val="000368C3"/>
    <w:rsid w:val="0003693F"/>
    <w:rsid w:val="00036F70"/>
    <w:rsid w:val="00036FD6"/>
    <w:rsid w:val="0003755C"/>
    <w:rsid w:val="000376DC"/>
    <w:rsid w:val="0004054B"/>
    <w:rsid w:val="00040A27"/>
    <w:rsid w:val="0004176B"/>
    <w:rsid w:val="00041BE9"/>
    <w:rsid w:val="00041D60"/>
    <w:rsid w:val="00042AA4"/>
    <w:rsid w:val="0004302B"/>
    <w:rsid w:val="00043A2F"/>
    <w:rsid w:val="00043CC7"/>
    <w:rsid w:val="00043CE4"/>
    <w:rsid w:val="000445FE"/>
    <w:rsid w:val="00044E19"/>
    <w:rsid w:val="00045FA1"/>
    <w:rsid w:val="0004662C"/>
    <w:rsid w:val="00047395"/>
    <w:rsid w:val="00047A05"/>
    <w:rsid w:val="00047AB1"/>
    <w:rsid w:val="00047CE7"/>
    <w:rsid w:val="000500E6"/>
    <w:rsid w:val="00050A8A"/>
    <w:rsid w:val="000510A5"/>
    <w:rsid w:val="000513FF"/>
    <w:rsid w:val="000514C2"/>
    <w:rsid w:val="000519DA"/>
    <w:rsid w:val="000527C5"/>
    <w:rsid w:val="00052A3A"/>
    <w:rsid w:val="00052BA3"/>
    <w:rsid w:val="00052C65"/>
    <w:rsid w:val="00052CD3"/>
    <w:rsid w:val="00052E17"/>
    <w:rsid w:val="00053370"/>
    <w:rsid w:val="00053898"/>
    <w:rsid w:val="00054D8C"/>
    <w:rsid w:val="00056945"/>
    <w:rsid w:val="0005732D"/>
    <w:rsid w:val="0005738F"/>
    <w:rsid w:val="00057433"/>
    <w:rsid w:val="00060514"/>
    <w:rsid w:val="0006071E"/>
    <w:rsid w:val="00060B07"/>
    <w:rsid w:val="00061182"/>
    <w:rsid w:val="00061AAB"/>
    <w:rsid w:val="00061C94"/>
    <w:rsid w:val="000629C6"/>
    <w:rsid w:val="00063C29"/>
    <w:rsid w:val="00063DD8"/>
    <w:rsid w:val="000646A0"/>
    <w:rsid w:val="00064AC7"/>
    <w:rsid w:val="00065036"/>
    <w:rsid w:val="000654A2"/>
    <w:rsid w:val="000662C9"/>
    <w:rsid w:val="00066726"/>
    <w:rsid w:val="00066C24"/>
    <w:rsid w:val="00066D40"/>
    <w:rsid w:val="0006715C"/>
    <w:rsid w:val="0006771B"/>
    <w:rsid w:val="00067BFE"/>
    <w:rsid w:val="00067E16"/>
    <w:rsid w:val="00070613"/>
    <w:rsid w:val="0007134C"/>
    <w:rsid w:val="00071603"/>
    <w:rsid w:val="000718B0"/>
    <w:rsid w:val="00072637"/>
    <w:rsid w:val="000727BB"/>
    <w:rsid w:val="0007431A"/>
    <w:rsid w:val="00074DD3"/>
    <w:rsid w:val="00074DF6"/>
    <w:rsid w:val="00074EDB"/>
    <w:rsid w:val="000752CA"/>
    <w:rsid w:val="00075B07"/>
    <w:rsid w:val="000760F9"/>
    <w:rsid w:val="0007623C"/>
    <w:rsid w:val="0007697E"/>
    <w:rsid w:val="00076B6D"/>
    <w:rsid w:val="000803A9"/>
    <w:rsid w:val="00080475"/>
    <w:rsid w:val="00080A5C"/>
    <w:rsid w:val="00081550"/>
    <w:rsid w:val="00081FCB"/>
    <w:rsid w:val="000824EC"/>
    <w:rsid w:val="00082F28"/>
    <w:rsid w:val="000832F6"/>
    <w:rsid w:val="00083773"/>
    <w:rsid w:val="000837A5"/>
    <w:rsid w:val="00083AE3"/>
    <w:rsid w:val="00083FDB"/>
    <w:rsid w:val="000842CD"/>
    <w:rsid w:val="000844D1"/>
    <w:rsid w:val="000846EF"/>
    <w:rsid w:val="000863F3"/>
    <w:rsid w:val="00086818"/>
    <w:rsid w:val="00087443"/>
    <w:rsid w:val="00087E4A"/>
    <w:rsid w:val="00090036"/>
    <w:rsid w:val="00090868"/>
    <w:rsid w:val="000909F8"/>
    <w:rsid w:val="00091857"/>
    <w:rsid w:val="00093059"/>
    <w:rsid w:val="00093536"/>
    <w:rsid w:val="00093AE8"/>
    <w:rsid w:val="00093F75"/>
    <w:rsid w:val="00094020"/>
    <w:rsid w:val="0009448A"/>
    <w:rsid w:val="00094732"/>
    <w:rsid w:val="00095C96"/>
    <w:rsid w:val="00095CE9"/>
    <w:rsid w:val="000976B1"/>
    <w:rsid w:val="000977A8"/>
    <w:rsid w:val="00097FC6"/>
    <w:rsid w:val="000A0757"/>
    <w:rsid w:val="000A07AD"/>
    <w:rsid w:val="000A1116"/>
    <w:rsid w:val="000A215A"/>
    <w:rsid w:val="000A2985"/>
    <w:rsid w:val="000A2D4A"/>
    <w:rsid w:val="000A3CAB"/>
    <w:rsid w:val="000A424B"/>
    <w:rsid w:val="000A4307"/>
    <w:rsid w:val="000A6197"/>
    <w:rsid w:val="000A63FB"/>
    <w:rsid w:val="000A6879"/>
    <w:rsid w:val="000A6BF2"/>
    <w:rsid w:val="000A78E2"/>
    <w:rsid w:val="000A7B30"/>
    <w:rsid w:val="000B0127"/>
    <w:rsid w:val="000B030F"/>
    <w:rsid w:val="000B0F37"/>
    <w:rsid w:val="000B18C0"/>
    <w:rsid w:val="000B1CA1"/>
    <w:rsid w:val="000B2010"/>
    <w:rsid w:val="000B2846"/>
    <w:rsid w:val="000B2DC4"/>
    <w:rsid w:val="000B2DF7"/>
    <w:rsid w:val="000B2E90"/>
    <w:rsid w:val="000B3174"/>
    <w:rsid w:val="000B3286"/>
    <w:rsid w:val="000B49F4"/>
    <w:rsid w:val="000B4DC2"/>
    <w:rsid w:val="000B5142"/>
    <w:rsid w:val="000B5365"/>
    <w:rsid w:val="000B5875"/>
    <w:rsid w:val="000B59F4"/>
    <w:rsid w:val="000B5C5F"/>
    <w:rsid w:val="000B6551"/>
    <w:rsid w:val="000B6A5E"/>
    <w:rsid w:val="000B778C"/>
    <w:rsid w:val="000B7A75"/>
    <w:rsid w:val="000B7EFD"/>
    <w:rsid w:val="000C03C0"/>
    <w:rsid w:val="000C0B24"/>
    <w:rsid w:val="000C148E"/>
    <w:rsid w:val="000C1601"/>
    <w:rsid w:val="000C25F7"/>
    <w:rsid w:val="000C34BC"/>
    <w:rsid w:val="000C44C5"/>
    <w:rsid w:val="000C466B"/>
    <w:rsid w:val="000C4CD1"/>
    <w:rsid w:val="000C536E"/>
    <w:rsid w:val="000C586A"/>
    <w:rsid w:val="000D00B5"/>
    <w:rsid w:val="000D0DBC"/>
    <w:rsid w:val="000D17AF"/>
    <w:rsid w:val="000D18B1"/>
    <w:rsid w:val="000D1BCA"/>
    <w:rsid w:val="000D2491"/>
    <w:rsid w:val="000D270F"/>
    <w:rsid w:val="000D2A15"/>
    <w:rsid w:val="000D2BEE"/>
    <w:rsid w:val="000D3340"/>
    <w:rsid w:val="000D3599"/>
    <w:rsid w:val="000D393D"/>
    <w:rsid w:val="000D3D9D"/>
    <w:rsid w:val="000D3FB7"/>
    <w:rsid w:val="000D40E9"/>
    <w:rsid w:val="000D41D5"/>
    <w:rsid w:val="000D51CB"/>
    <w:rsid w:val="000D5664"/>
    <w:rsid w:val="000D6012"/>
    <w:rsid w:val="000D623B"/>
    <w:rsid w:val="000D6410"/>
    <w:rsid w:val="000D6710"/>
    <w:rsid w:val="000D6F65"/>
    <w:rsid w:val="000D78B8"/>
    <w:rsid w:val="000E04A7"/>
    <w:rsid w:val="000E05ED"/>
    <w:rsid w:val="000E0E6E"/>
    <w:rsid w:val="000E19F9"/>
    <w:rsid w:val="000E2F22"/>
    <w:rsid w:val="000E3DEA"/>
    <w:rsid w:val="000E40B1"/>
    <w:rsid w:val="000E47E8"/>
    <w:rsid w:val="000E4C59"/>
    <w:rsid w:val="000E4E43"/>
    <w:rsid w:val="000E527E"/>
    <w:rsid w:val="000E53D7"/>
    <w:rsid w:val="000E5E5B"/>
    <w:rsid w:val="000E70FC"/>
    <w:rsid w:val="000E762B"/>
    <w:rsid w:val="000E7AE7"/>
    <w:rsid w:val="000E7C98"/>
    <w:rsid w:val="000F0215"/>
    <w:rsid w:val="000F041E"/>
    <w:rsid w:val="000F0AB0"/>
    <w:rsid w:val="000F1086"/>
    <w:rsid w:val="000F231E"/>
    <w:rsid w:val="000F296A"/>
    <w:rsid w:val="000F2F5F"/>
    <w:rsid w:val="000F3766"/>
    <w:rsid w:val="000F3CA9"/>
    <w:rsid w:val="000F4A30"/>
    <w:rsid w:val="000F4B68"/>
    <w:rsid w:val="000F4E98"/>
    <w:rsid w:val="000F544A"/>
    <w:rsid w:val="000F5470"/>
    <w:rsid w:val="000F5A5A"/>
    <w:rsid w:val="000F5D86"/>
    <w:rsid w:val="000F62A1"/>
    <w:rsid w:val="000F6876"/>
    <w:rsid w:val="000F6C15"/>
    <w:rsid w:val="000F6C5C"/>
    <w:rsid w:val="000F7019"/>
    <w:rsid w:val="000F70DD"/>
    <w:rsid w:val="000F70E8"/>
    <w:rsid w:val="001000B0"/>
    <w:rsid w:val="0010062D"/>
    <w:rsid w:val="00100FFD"/>
    <w:rsid w:val="001011F3"/>
    <w:rsid w:val="00101518"/>
    <w:rsid w:val="0010188B"/>
    <w:rsid w:val="00101E37"/>
    <w:rsid w:val="00102718"/>
    <w:rsid w:val="00102C0A"/>
    <w:rsid w:val="00103060"/>
    <w:rsid w:val="00103B43"/>
    <w:rsid w:val="00103BE7"/>
    <w:rsid w:val="00104624"/>
    <w:rsid w:val="001048B7"/>
    <w:rsid w:val="00105C6E"/>
    <w:rsid w:val="00105D7A"/>
    <w:rsid w:val="001062AB"/>
    <w:rsid w:val="00106A2C"/>
    <w:rsid w:val="00106A8C"/>
    <w:rsid w:val="00106D37"/>
    <w:rsid w:val="00106F5A"/>
    <w:rsid w:val="0010724D"/>
    <w:rsid w:val="00107879"/>
    <w:rsid w:val="00107CC4"/>
    <w:rsid w:val="001100AD"/>
    <w:rsid w:val="001101AE"/>
    <w:rsid w:val="001102B6"/>
    <w:rsid w:val="00110442"/>
    <w:rsid w:val="00110B8D"/>
    <w:rsid w:val="00110D4B"/>
    <w:rsid w:val="00110D9D"/>
    <w:rsid w:val="00111DFC"/>
    <w:rsid w:val="00111FE4"/>
    <w:rsid w:val="00112FE8"/>
    <w:rsid w:val="00113243"/>
    <w:rsid w:val="001144ED"/>
    <w:rsid w:val="00114586"/>
    <w:rsid w:val="00114A30"/>
    <w:rsid w:val="00114E08"/>
    <w:rsid w:val="0011587D"/>
    <w:rsid w:val="00115D79"/>
    <w:rsid w:val="00115E1D"/>
    <w:rsid w:val="00115F1D"/>
    <w:rsid w:val="0011693E"/>
    <w:rsid w:val="00116958"/>
    <w:rsid w:val="00117425"/>
    <w:rsid w:val="001178EE"/>
    <w:rsid w:val="00117A2B"/>
    <w:rsid w:val="001215A4"/>
    <w:rsid w:val="001216F6"/>
    <w:rsid w:val="001219B3"/>
    <w:rsid w:val="00121E2C"/>
    <w:rsid w:val="00122162"/>
    <w:rsid w:val="00122174"/>
    <w:rsid w:val="00122A2C"/>
    <w:rsid w:val="00122B2C"/>
    <w:rsid w:val="00122D68"/>
    <w:rsid w:val="00123497"/>
    <w:rsid w:val="00123C0D"/>
    <w:rsid w:val="00123CDA"/>
    <w:rsid w:val="00124307"/>
    <w:rsid w:val="001243A2"/>
    <w:rsid w:val="00124BD4"/>
    <w:rsid w:val="001250E4"/>
    <w:rsid w:val="00125670"/>
    <w:rsid w:val="0012602F"/>
    <w:rsid w:val="001266F3"/>
    <w:rsid w:val="00126EED"/>
    <w:rsid w:val="00127383"/>
    <w:rsid w:val="0012774F"/>
    <w:rsid w:val="00127799"/>
    <w:rsid w:val="00127D60"/>
    <w:rsid w:val="00130218"/>
    <w:rsid w:val="0013046F"/>
    <w:rsid w:val="00130C48"/>
    <w:rsid w:val="0013112F"/>
    <w:rsid w:val="00131293"/>
    <w:rsid w:val="001314AD"/>
    <w:rsid w:val="00131ABD"/>
    <w:rsid w:val="00131E35"/>
    <w:rsid w:val="00131FDF"/>
    <w:rsid w:val="001326A1"/>
    <w:rsid w:val="00132B0E"/>
    <w:rsid w:val="00132C98"/>
    <w:rsid w:val="00133434"/>
    <w:rsid w:val="0013357A"/>
    <w:rsid w:val="001335A4"/>
    <w:rsid w:val="00133B5F"/>
    <w:rsid w:val="00133D38"/>
    <w:rsid w:val="001348D0"/>
    <w:rsid w:val="00134938"/>
    <w:rsid w:val="0013613C"/>
    <w:rsid w:val="001372B4"/>
    <w:rsid w:val="00137627"/>
    <w:rsid w:val="00137653"/>
    <w:rsid w:val="00140486"/>
    <w:rsid w:val="001407B7"/>
    <w:rsid w:val="001407C6"/>
    <w:rsid w:val="00140910"/>
    <w:rsid w:val="00140AF4"/>
    <w:rsid w:val="00140D14"/>
    <w:rsid w:val="001415EA"/>
    <w:rsid w:val="001417AF"/>
    <w:rsid w:val="00142029"/>
    <w:rsid w:val="00142130"/>
    <w:rsid w:val="001427B3"/>
    <w:rsid w:val="00142F15"/>
    <w:rsid w:val="00143305"/>
    <w:rsid w:val="001434DC"/>
    <w:rsid w:val="001434DD"/>
    <w:rsid w:val="0014428A"/>
    <w:rsid w:val="001445CE"/>
    <w:rsid w:val="00144FE2"/>
    <w:rsid w:val="00145013"/>
    <w:rsid w:val="001452B9"/>
    <w:rsid w:val="00145574"/>
    <w:rsid w:val="00146AC9"/>
    <w:rsid w:val="00146C97"/>
    <w:rsid w:val="001476A9"/>
    <w:rsid w:val="001505B0"/>
    <w:rsid w:val="001507EC"/>
    <w:rsid w:val="00151827"/>
    <w:rsid w:val="00151F81"/>
    <w:rsid w:val="00151FC0"/>
    <w:rsid w:val="00152397"/>
    <w:rsid w:val="001533F3"/>
    <w:rsid w:val="00154499"/>
    <w:rsid w:val="00154C40"/>
    <w:rsid w:val="00154D35"/>
    <w:rsid w:val="00154E00"/>
    <w:rsid w:val="00155573"/>
    <w:rsid w:val="001557A0"/>
    <w:rsid w:val="00155881"/>
    <w:rsid w:val="00155FCC"/>
    <w:rsid w:val="00157311"/>
    <w:rsid w:val="00160863"/>
    <w:rsid w:val="001612F3"/>
    <w:rsid w:val="00162B55"/>
    <w:rsid w:val="00163333"/>
    <w:rsid w:val="001641EE"/>
    <w:rsid w:val="001643E2"/>
    <w:rsid w:val="00164500"/>
    <w:rsid w:val="00165176"/>
    <w:rsid w:val="00165227"/>
    <w:rsid w:val="00165F21"/>
    <w:rsid w:val="00166040"/>
    <w:rsid w:val="00166087"/>
    <w:rsid w:val="001668FE"/>
    <w:rsid w:val="0016725E"/>
    <w:rsid w:val="001674F8"/>
    <w:rsid w:val="001677F4"/>
    <w:rsid w:val="00167CC0"/>
    <w:rsid w:val="00167EBB"/>
    <w:rsid w:val="001701CD"/>
    <w:rsid w:val="0017027A"/>
    <w:rsid w:val="00170773"/>
    <w:rsid w:val="00170DBE"/>
    <w:rsid w:val="001711ED"/>
    <w:rsid w:val="001715B2"/>
    <w:rsid w:val="00172466"/>
    <w:rsid w:val="00173A63"/>
    <w:rsid w:val="00173C10"/>
    <w:rsid w:val="00174100"/>
    <w:rsid w:val="00174476"/>
    <w:rsid w:val="00174B70"/>
    <w:rsid w:val="00174E1F"/>
    <w:rsid w:val="0017538B"/>
    <w:rsid w:val="00175829"/>
    <w:rsid w:val="0017601E"/>
    <w:rsid w:val="00176574"/>
    <w:rsid w:val="0017740D"/>
    <w:rsid w:val="0017748F"/>
    <w:rsid w:val="00177B6A"/>
    <w:rsid w:val="00177E77"/>
    <w:rsid w:val="0018013F"/>
    <w:rsid w:val="00180E9F"/>
    <w:rsid w:val="0018104B"/>
    <w:rsid w:val="00181552"/>
    <w:rsid w:val="00181C5E"/>
    <w:rsid w:val="001820A3"/>
    <w:rsid w:val="00182453"/>
    <w:rsid w:val="00182903"/>
    <w:rsid w:val="001831DC"/>
    <w:rsid w:val="0018326A"/>
    <w:rsid w:val="0018396B"/>
    <w:rsid w:val="00184249"/>
    <w:rsid w:val="00185848"/>
    <w:rsid w:val="00185FD0"/>
    <w:rsid w:val="00186983"/>
    <w:rsid w:val="00186B3E"/>
    <w:rsid w:val="00186D00"/>
    <w:rsid w:val="001872DE"/>
    <w:rsid w:val="001875C7"/>
    <w:rsid w:val="00187AF5"/>
    <w:rsid w:val="00190EDE"/>
    <w:rsid w:val="0019254F"/>
    <w:rsid w:val="0019309C"/>
    <w:rsid w:val="001930CB"/>
    <w:rsid w:val="001932B1"/>
    <w:rsid w:val="00193442"/>
    <w:rsid w:val="0019368A"/>
    <w:rsid w:val="00193A88"/>
    <w:rsid w:val="00193ABA"/>
    <w:rsid w:val="00193C29"/>
    <w:rsid w:val="00193E25"/>
    <w:rsid w:val="0019431C"/>
    <w:rsid w:val="00194DD1"/>
    <w:rsid w:val="00195349"/>
    <w:rsid w:val="00195590"/>
    <w:rsid w:val="00195943"/>
    <w:rsid w:val="00195CB8"/>
    <w:rsid w:val="0019696D"/>
    <w:rsid w:val="0019727E"/>
    <w:rsid w:val="0019753C"/>
    <w:rsid w:val="001976AB"/>
    <w:rsid w:val="00197872"/>
    <w:rsid w:val="00197C07"/>
    <w:rsid w:val="00197D14"/>
    <w:rsid w:val="001A0153"/>
    <w:rsid w:val="001A08A6"/>
    <w:rsid w:val="001A0DFE"/>
    <w:rsid w:val="001A133F"/>
    <w:rsid w:val="001A180B"/>
    <w:rsid w:val="001A205A"/>
    <w:rsid w:val="001A2306"/>
    <w:rsid w:val="001A33ED"/>
    <w:rsid w:val="001A394A"/>
    <w:rsid w:val="001A3B71"/>
    <w:rsid w:val="001A3E2F"/>
    <w:rsid w:val="001A3E8E"/>
    <w:rsid w:val="001A4676"/>
    <w:rsid w:val="001A4E52"/>
    <w:rsid w:val="001A585A"/>
    <w:rsid w:val="001A715D"/>
    <w:rsid w:val="001A7297"/>
    <w:rsid w:val="001A747A"/>
    <w:rsid w:val="001A7B5F"/>
    <w:rsid w:val="001B1D13"/>
    <w:rsid w:val="001B2EBC"/>
    <w:rsid w:val="001B315E"/>
    <w:rsid w:val="001B3546"/>
    <w:rsid w:val="001B456E"/>
    <w:rsid w:val="001B47DB"/>
    <w:rsid w:val="001B4EFE"/>
    <w:rsid w:val="001B5037"/>
    <w:rsid w:val="001B5168"/>
    <w:rsid w:val="001B5634"/>
    <w:rsid w:val="001B56B4"/>
    <w:rsid w:val="001B58D7"/>
    <w:rsid w:val="001B695E"/>
    <w:rsid w:val="001B6D57"/>
    <w:rsid w:val="001B6D7B"/>
    <w:rsid w:val="001B71AF"/>
    <w:rsid w:val="001B76E5"/>
    <w:rsid w:val="001C0663"/>
    <w:rsid w:val="001C0F90"/>
    <w:rsid w:val="001C1074"/>
    <w:rsid w:val="001C1626"/>
    <w:rsid w:val="001C186C"/>
    <w:rsid w:val="001C2201"/>
    <w:rsid w:val="001C229D"/>
    <w:rsid w:val="001C2E61"/>
    <w:rsid w:val="001C3394"/>
    <w:rsid w:val="001C37D3"/>
    <w:rsid w:val="001C3988"/>
    <w:rsid w:val="001C3A48"/>
    <w:rsid w:val="001C47EE"/>
    <w:rsid w:val="001C4A5D"/>
    <w:rsid w:val="001C4BFB"/>
    <w:rsid w:val="001C4EBD"/>
    <w:rsid w:val="001C50A4"/>
    <w:rsid w:val="001C52D2"/>
    <w:rsid w:val="001C577C"/>
    <w:rsid w:val="001C5AF8"/>
    <w:rsid w:val="001C5B4A"/>
    <w:rsid w:val="001C5CAE"/>
    <w:rsid w:val="001C6427"/>
    <w:rsid w:val="001C6D3F"/>
    <w:rsid w:val="001C7A7D"/>
    <w:rsid w:val="001C7B4C"/>
    <w:rsid w:val="001D137C"/>
    <w:rsid w:val="001D19D8"/>
    <w:rsid w:val="001D1D18"/>
    <w:rsid w:val="001D208E"/>
    <w:rsid w:val="001D33AA"/>
    <w:rsid w:val="001D3AAC"/>
    <w:rsid w:val="001D3D67"/>
    <w:rsid w:val="001D3F8C"/>
    <w:rsid w:val="001D43EB"/>
    <w:rsid w:val="001D4B23"/>
    <w:rsid w:val="001D522B"/>
    <w:rsid w:val="001D5AE0"/>
    <w:rsid w:val="001D6429"/>
    <w:rsid w:val="001D64BE"/>
    <w:rsid w:val="001D6C7D"/>
    <w:rsid w:val="001D701D"/>
    <w:rsid w:val="001D70BA"/>
    <w:rsid w:val="001D738D"/>
    <w:rsid w:val="001D7747"/>
    <w:rsid w:val="001E0090"/>
    <w:rsid w:val="001E0A9C"/>
    <w:rsid w:val="001E1536"/>
    <w:rsid w:val="001E1852"/>
    <w:rsid w:val="001E2A36"/>
    <w:rsid w:val="001E2CDB"/>
    <w:rsid w:val="001E2EBE"/>
    <w:rsid w:val="001E30AD"/>
    <w:rsid w:val="001E316E"/>
    <w:rsid w:val="001E3541"/>
    <w:rsid w:val="001E35A4"/>
    <w:rsid w:val="001E433F"/>
    <w:rsid w:val="001E4749"/>
    <w:rsid w:val="001E5A17"/>
    <w:rsid w:val="001E61E4"/>
    <w:rsid w:val="001E68D7"/>
    <w:rsid w:val="001E6D85"/>
    <w:rsid w:val="001E6D99"/>
    <w:rsid w:val="001E78D0"/>
    <w:rsid w:val="001E7C76"/>
    <w:rsid w:val="001F0484"/>
    <w:rsid w:val="001F1966"/>
    <w:rsid w:val="001F1D77"/>
    <w:rsid w:val="001F1FF9"/>
    <w:rsid w:val="001F252C"/>
    <w:rsid w:val="001F285C"/>
    <w:rsid w:val="001F2A98"/>
    <w:rsid w:val="001F30C1"/>
    <w:rsid w:val="001F3853"/>
    <w:rsid w:val="001F3B6C"/>
    <w:rsid w:val="001F444D"/>
    <w:rsid w:val="001F580B"/>
    <w:rsid w:val="001F5AE4"/>
    <w:rsid w:val="001F5EF5"/>
    <w:rsid w:val="001F6441"/>
    <w:rsid w:val="001F644E"/>
    <w:rsid w:val="001F649D"/>
    <w:rsid w:val="001F6A47"/>
    <w:rsid w:val="001F72AB"/>
    <w:rsid w:val="0020025B"/>
    <w:rsid w:val="00201F45"/>
    <w:rsid w:val="0020247A"/>
    <w:rsid w:val="002030F2"/>
    <w:rsid w:val="002034FB"/>
    <w:rsid w:val="0020436E"/>
    <w:rsid w:val="00204F52"/>
    <w:rsid w:val="00205263"/>
    <w:rsid w:val="00205530"/>
    <w:rsid w:val="0020644F"/>
    <w:rsid w:val="00206B7C"/>
    <w:rsid w:val="00206D29"/>
    <w:rsid w:val="00206EAB"/>
    <w:rsid w:val="002072EF"/>
    <w:rsid w:val="00207572"/>
    <w:rsid w:val="002075E2"/>
    <w:rsid w:val="00207B51"/>
    <w:rsid w:val="002101FC"/>
    <w:rsid w:val="0021090B"/>
    <w:rsid w:val="00210B9A"/>
    <w:rsid w:val="00211089"/>
    <w:rsid w:val="002112F6"/>
    <w:rsid w:val="00211681"/>
    <w:rsid w:val="0021196D"/>
    <w:rsid w:val="00211D23"/>
    <w:rsid w:val="00211D78"/>
    <w:rsid w:val="00211D8E"/>
    <w:rsid w:val="00211EE3"/>
    <w:rsid w:val="0021225A"/>
    <w:rsid w:val="002134BA"/>
    <w:rsid w:val="00213A8F"/>
    <w:rsid w:val="00213D92"/>
    <w:rsid w:val="00213F1E"/>
    <w:rsid w:val="00213FA8"/>
    <w:rsid w:val="002144FB"/>
    <w:rsid w:val="00214D59"/>
    <w:rsid w:val="002156E8"/>
    <w:rsid w:val="002160B6"/>
    <w:rsid w:val="002160E8"/>
    <w:rsid w:val="0021637D"/>
    <w:rsid w:val="002163CA"/>
    <w:rsid w:val="00216A06"/>
    <w:rsid w:val="002175D4"/>
    <w:rsid w:val="00217B5C"/>
    <w:rsid w:val="00220BCE"/>
    <w:rsid w:val="002211AF"/>
    <w:rsid w:val="00221334"/>
    <w:rsid w:val="0022135A"/>
    <w:rsid w:val="00221E8F"/>
    <w:rsid w:val="00221EA4"/>
    <w:rsid w:val="00221FDD"/>
    <w:rsid w:val="002225E2"/>
    <w:rsid w:val="0022276B"/>
    <w:rsid w:val="00222BB2"/>
    <w:rsid w:val="00222CF5"/>
    <w:rsid w:val="00223169"/>
    <w:rsid w:val="0022370C"/>
    <w:rsid w:val="002246CF"/>
    <w:rsid w:val="00224E99"/>
    <w:rsid w:val="00225BA9"/>
    <w:rsid w:val="0022666C"/>
    <w:rsid w:val="002267CA"/>
    <w:rsid w:val="00226A11"/>
    <w:rsid w:val="00226AFA"/>
    <w:rsid w:val="00227A6F"/>
    <w:rsid w:val="00230159"/>
    <w:rsid w:val="00230259"/>
    <w:rsid w:val="002305E9"/>
    <w:rsid w:val="0023063A"/>
    <w:rsid w:val="00231764"/>
    <w:rsid w:val="00232C42"/>
    <w:rsid w:val="002336E2"/>
    <w:rsid w:val="00233A9C"/>
    <w:rsid w:val="00233CDE"/>
    <w:rsid w:val="00234342"/>
    <w:rsid w:val="002343B2"/>
    <w:rsid w:val="00234452"/>
    <w:rsid w:val="002344C3"/>
    <w:rsid w:val="0023491E"/>
    <w:rsid w:val="00235CA6"/>
    <w:rsid w:val="00235F5F"/>
    <w:rsid w:val="00237A0B"/>
    <w:rsid w:val="002415C5"/>
    <w:rsid w:val="00242021"/>
    <w:rsid w:val="00242629"/>
    <w:rsid w:val="002434B5"/>
    <w:rsid w:val="00243A59"/>
    <w:rsid w:val="00243E2F"/>
    <w:rsid w:val="002452B1"/>
    <w:rsid w:val="0024534F"/>
    <w:rsid w:val="00245FA8"/>
    <w:rsid w:val="0024680B"/>
    <w:rsid w:val="00246D00"/>
    <w:rsid w:val="00246EBE"/>
    <w:rsid w:val="00246F9B"/>
    <w:rsid w:val="00247165"/>
    <w:rsid w:val="0024716A"/>
    <w:rsid w:val="002503EA"/>
    <w:rsid w:val="00250599"/>
    <w:rsid w:val="00250958"/>
    <w:rsid w:val="00250A01"/>
    <w:rsid w:val="00250A16"/>
    <w:rsid w:val="00250ADE"/>
    <w:rsid w:val="00250ECE"/>
    <w:rsid w:val="00250F7B"/>
    <w:rsid w:val="00251145"/>
    <w:rsid w:val="002514D7"/>
    <w:rsid w:val="00251566"/>
    <w:rsid w:val="00251641"/>
    <w:rsid w:val="002544D1"/>
    <w:rsid w:val="002544E4"/>
    <w:rsid w:val="00254F09"/>
    <w:rsid w:val="00255010"/>
    <w:rsid w:val="002553B5"/>
    <w:rsid w:val="00255578"/>
    <w:rsid w:val="002555B9"/>
    <w:rsid w:val="002555BD"/>
    <w:rsid w:val="00255B84"/>
    <w:rsid w:val="00255C95"/>
    <w:rsid w:val="002565F2"/>
    <w:rsid w:val="00256CD7"/>
    <w:rsid w:val="00256F40"/>
    <w:rsid w:val="0025736A"/>
    <w:rsid w:val="00257C5D"/>
    <w:rsid w:val="00257DF0"/>
    <w:rsid w:val="00257E1A"/>
    <w:rsid w:val="00260088"/>
    <w:rsid w:val="00260F9E"/>
    <w:rsid w:val="00262AA5"/>
    <w:rsid w:val="00262D47"/>
    <w:rsid w:val="00262E8C"/>
    <w:rsid w:val="0026381B"/>
    <w:rsid w:val="002638F4"/>
    <w:rsid w:val="00263DA5"/>
    <w:rsid w:val="00263F6D"/>
    <w:rsid w:val="00264B2E"/>
    <w:rsid w:val="0026509E"/>
    <w:rsid w:val="002653AF"/>
    <w:rsid w:val="00265BEA"/>
    <w:rsid w:val="0026663A"/>
    <w:rsid w:val="00266A1B"/>
    <w:rsid w:val="00266BFD"/>
    <w:rsid w:val="00266E47"/>
    <w:rsid w:val="00267F63"/>
    <w:rsid w:val="0027016D"/>
    <w:rsid w:val="00270EDC"/>
    <w:rsid w:val="0027240F"/>
    <w:rsid w:val="00272C96"/>
    <w:rsid w:val="002732CD"/>
    <w:rsid w:val="0027346C"/>
    <w:rsid w:val="00273FBE"/>
    <w:rsid w:val="002744DB"/>
    <w:rsid w:val="00274A2B"/>
    <w:rsid w:val="00274ED0"/>
    <w:rsid w:val="00275158"/>
    <w:rsid w:val="00275E6F"/>
    <w:rsid w:val="0027607F"/>
    <w:rsid w:val="0027636E"/>
    <w:rsid w:val="0027657A"/>
    <w:rsid w:val="0027718F"/>
    <w:rsid w:val="00277809"/>
    <w:rsid w:val="002800B3"/>
    <w:rsid w:val="00280163"/>
    <w:rsid w:val="00280475"/>
    <w:rsid w:val="002814E0"/>
    <w:rsid w:val="002818D1"/>
    <w:rsid w:val="00281E75"/>
    <w:rsid w:val="00282C63"/>
    <w:rsid w:val="002830CC"/>
    <w:rsid w:val="002838C3"/>
    <w:rsid w:val="00284113"/>
    <w:rsid w:val="00284211"/>
    <w:rsid w:val="00284749"/>
    <w:rsid w:val="00284CCE"/>
    <w:rsid w:val="00284E3D"/>
    <w:rsid w:val="0028584E"/>
    <w:rsid w:val="0028627A"/>
    <w:rsid w:val="002862F7"/>
    <w:rsid w:val="002867CD"/>
    <w:rsid w:val="00286A7A"/>
    <w:rsid w:val="00286B32"/>
    <w:rsid w:val="00287984"/>
    <w:rsid w:val="00287CB6"/>
    <w:rsid w:val="00287EE6"/>
    <w:rsid w:val="00290100"/>
    <w:rsid w:val="00290C4C"/>
    <w:rsid w:val="00290D1F"/>
    <w:rsid w:val="00290EE9"/>
    <w:rsid w:val="00292EF0"/>
    <w:rsid w:val="00292F5C"/>
    <w:rsid w:val="00293FF3"/>
    <w:rsid w:val="00294794"/>
    <w:rsid w:val="00294EFD"/>
    <w:rsid w:val="0029505F"/>
    <w:rsid w:val="00295337"/>
    <w:rsid w:val="0029563D"/>
    <w:rsid w:val="00295E89"/>
    <w:rsid w:val="00297261"/>
    <w:rsid w:val="00297282"/>
    <w:rsid w:val="002A0D29"/>
    <w:rsid w:val="002A0E65"/>
    <w:rsid w:val="002A0E6D"/>
    <w:rsid w:val="002A19C3"/>
    <w:rsid w:val="002A21CA"/>
    <w:rsid w:val="002A2C0C"/>
    <w:rsid w:val="002A2F83"/>
    <w:rsid w:val="002A35E2"/>
    <w:rsid w:val="002A48AE"/>
    <w:rsid w:val="002A5389"/>
    <w:rsid w:val="002A5D61"/>
    <w:rsid w:val="002A7007"/>
    <w:rsid w:val="002A7782"/>
    <w:rsid w:val="002A77C0"/>
    <w:rsid w:val="002B03F2"/>
    <w:rsid w:val="002B046D"/>
    <w:rsid w:val="002B0604"/>
    <w:rsid w:val="002B08A1"/>
    <w:rsid w:val="002B08FA"/>
    <w:rsid w:val="002B188B"/>
    <w:rsid w:val="002B195E"/>
    <w:rsid w:val="002B1C57"/>
    <w:rsid w:val="002B1FB2"/>
    <w:rsid w:val="002B2429"/>
    <w:rsid w:val="002B277B"/>
    <w:rsid w:val="002B2A1F"/>
    <w:rsid w:val="002B2C33"/>
    <w:rsid w:val="002B2F32"/>
    <w:rsid w:val="002B3637"/>
    <w:rsid w:val="002B3C44"/>
    <w:rsid w:val="002B46B5"/>
    <w:rsid w:val="002B4707"/>
    <w:rsid w:val="002B4A55"/>
    <w:rsid w:val="002B4E01"/>
    <w:rsid w:val="002B528B"/>
    <w:rsid w:val="002B6267"/>
    <w:rsid w:val="002B6799"/>
    <w:rsid w:val="002B6BE0"/>
    <w:rsid w:val="002B71E1"/>
    <w:rsid w:val="002B7485"/>
    <w:rsid w:val="002C0010"/>
    <w:rsid w:val="002C04B6"/>
    <w:rsid w:val="002C0745"/>
    <w:rsid w:val="002C0A54"/>
    <w:rsid w:val="002C0E14"/>
    <w:rsid w:val="002C1570"/>
    <w:rsid w:val="002C18BE"/>
    <w:rsid w:val="002C1A2E"/>
    <w:rsid w:val="002C1A44"/>
    <w:rsid w:val="002C1FC2"/>
    <w:rsid w:val="002C2220"/>
    <w:rsid w:val="002C252F"/>
    <w:rsid w:val="002C294A"/>
    <w:rsid w:val="002C33A0"/>
    <w:rsid w:val="002C3662"/>
    <w:rsid w:val="002C3D35"/>
    <w:rsid w:val="002C4432"/>
    <w:rsid w:val="002C446D"/>
    <w:rsid w:val="002C454B"/>
    <w:rsid w:val="002C4FC3"/>
    <w:rsid w:val="002C53BF"/>
    <w:rsid w:val="002C54B6"/>
    <w:rsid w:val="002C5774"/>
    <w:rsid w:val="002C6166"/>
    <w:rsid w:val="002C6B98"/>
    <w:rsid w:val="002C7074"/>
    <w:rsid w:val="002C7093"/>
    <w:rsid w:val="002C7325"/>
    <w:rsid w:val="002C78A8"/>
    <w:rsid w:val="002C7988"/>
    <w:rsid w:val="002C7DD1"/>
    <w:rsid w:val="002D05B2"/>
    <w:rsid w:val="002D0B22"/>
    <w:rsid w:val="002D1257"/>
    <w:rsid w:val="002D12A4"/>
    <w:rsid w:val="002D176A"/>
    <w:rsid w:val="002D25A6"/>
    <w:rsid w:val="002D2698"/>
    <w:rsid w:val="002D2EDA"/>
    <w:rsid w:val="002D4655"/>
    <w:rsid w:val="002D46C9"/>
    <w:rsid w:val="002D48DA"/>
    <w:rsid w:val="002D4D44"/>
    <w:rsid w:val="002D529C"/>
    <w:rsid w:val="002D5326"/>
    <w:rsid w:val="002D59DB"/>
    <w:rsid w:val="002D5DFB"/>
    <w:rsid w:val="002D6151"/>
    <w:rsid w:val="002D64EA"/>
    <w:rsid w:val="002D663D"/>
    <w:rsid w:val="002D66FE"/>
    <w:rsid w:val="002D6BBF"/>
    <w:rsid w:val="002D7020"/>
    <w:rsid w:val="002D7076"/>
    <w:rsid w:val="002D7800"/>
    <w:rsid w:val="002E0172"/>
    <w:rsid w:val="002E070F"/>
    <w:rsid w:val="002E0E35"/>
    <w:rsid w:val="002E2978"/>
    <w:rsid w:val="002E2AAF"/>
    <w:rsid w:val="002E2F78"/>
    <w:rsid w:val="002E3794"/>
    <w:rsid w:val="002E38AF"/>
    <w:rsid w:val="002E3CE2"/>
    <w:rsid w:val="002E51A9"/>
    <w:rsid w:val="002E51E9"/>
    <w:rsid w:val="002E5728"/>
    <w:rsid w:val="002E5BAE"/>
    <w:rsid w:val="002E6548"/>
    <w:rsid w:val="002E6F9A"/>
    <w:rsid w:val="002E7211"/>
    <w:rsid w:val="002E773B"/>
    <w:rsid w:val="002E7CA1"/>
    <w:rsid w:val="002E7F6D"/>
    <w:rsid w:val="002F0CBD"/>
    <w:rsid w:val="002F0DE9"/>
    <w:rsid w:val="002F0EC5"/>
    <w:rsid w:val="002F0F62"/>
    <w:rsid w:val="002F131A"/>
    <w:rsid w:val="002F14D7"/>
    <w:rsid w:val="002F1F86"/>
    <w:rsid w:val="002F2519"/>
    <w:rsid w:val="002F2530"/>
    <w:rsid w:val="002F25A4"/>
    <w:rsid w:val="002F272B"/>
    <w:rsid w:val="002F27DC"/>
    <w:rsid w:val="002F2836"/>
    <w:rsid w:val="002F283F"/>
    <w:rsid w:val="002F2AA8"/>
    <w:rsid w:val="002F2DC2"/>
    <w:rsid w:val="002F36D7"/>
    <w:rsid w:val="002F3731"/>
    <w:rsid w:val="002F40B3"/>
    <w:rsid w:val="002F42EF"/>
    <w:rsid w:val="002F4B16"/>
    <w:rsid w:val="002F4B70"/>
    <w:rsid w:val="002F50A3"/>
    <w:rsid w:val="002F58B7"/>
    <w:rsid w:val="002F5950"/>
    <w:rsid w:val="002F5979"/>
    <w:rsid w:val="002F64F4"/>
    <w:rsid w:val="002F6989"/>
    <w:rsid w:val="002F6BBF"/>
    <w:rsid w:val="002F6BEC"/>
    <w:rsid w:val="002F6D51"/>
    <w:rsid w:val="002F6EC2"/>
    <w:rsid w:val="002F733C"/>
    <w:rsid w:val="002F7502"/>
    <w:rsid w:val="002F7763"/>
    <w:rsid w:val="002F79A5"/>
    <w:rsid w:val="002F79AB"/>
    <w:rsid w:val="002F7A1F"/>
    <w:rsid w:val="00300E40"/>
    <w:rsid w:val="003021DC"/>
    <w:rsid w:val="00302274"/>
    <w:rsid w:val="00302777"/>
    <w:rsid w:val="00302AC2"/>
    <w:rsid w:val="00302C21"/>
    <w:rsid w:val="00302E5E"/>
    <w:rsid w:val="003031EE"/>
    <w:rsid w:val="00303F12"/>
    <w:rsid w:val="00304062"/>
    <w:rsid w:val="0030407D"/>
    <w:rsid w:val="00304760"/>
    <w:rsid w:val="003047D2"/>
    <w:rsid w:val="003056A0"/>
    <w:rsid w:val="00305787"/>
    <w:rsid w:val="003057C7"/>
    <w:rsid w:val="00306458"/>
    <w:rsid w:val="00306D01"/>
    <w:rsid w:val="00307ABC"/>
    <w:rsid w:val="003111DF"/>
    <w:rsid w:val="0031170E"/>
    <w:rsid w:val="0031177F"/>
    <w:rsid w:val="0031194A"/>
    <w:rsid w:val="00311B2D"/>
    <w:rsid w:val="00311D87"/>
    <w:rsid w:val="0031224E"/>
    <w:rsid w:val="00312301"/>
    <w:rsid w:val="00312481"/>
    <w:rsid w:val="00312503"/>
    <w:rsid w:val="0031251F"/>
    <w:rsid w:val="0031274A"/>
    <w:rsid w:val="00313EC7"/>
    <w:rsid w:val="00313EE8"/>
    <w:rsid w:val="00314CA1"/>
    <w:rsid w:val="00314EFA"/>
    <w:rsid w:val="00315135"/>
    <w:rsid w:val="00315234"/>
    <w:rsid w:val="0031536E"/>
    <w:rsid w:val="00315590"/>
    <w:rsid w:val="0031572C"/>
    <w:rsid w:val="00315A4B"/>
    <w:rsid w:val="00315B37"/>
    <w:rsid w:val="003162E4"/>
    <w:rsid w:val="00316958"/>
    <w:rsid w:val="00316F7B"/>
    <w:rsid w:val="00317E3B"/>
    <w:rsid w:val="0032119A"/>
    <w:rsid w:val="00321A03"/>
    <w:rsid w:val="00321CE9"/>
    <w:rsid w:val="00321FEC"/>
    <w:rsid w:val="003238AE"/>
    <w:rsid w:val="00323B3F"/>
    <w:rsid w:val="00323C37"/>
    <w:rsid w:val="003246BA"/>
    <w:rsid w:val="003253CE"/>
    <w:rsid w:val="0032551F"/>
    <w:rsid w:val="00325587"/>
    <w:rsid w:val="00325F7E"/>
    <w:rsid w:val="00326C45"/>
    <w:rsid w:val="00326E26"/>
    <w:rsid w:val="00327294"/>
    <w:rsid w:val="00327806"/>
    <w:rsid w:val="00327BB8"/>
    <w:rsid w:val="003314C1"/>
    <w:rsid w:val="00331D16"/>
    <w:rsid w:val="00331EF0"/>
    <w:rsid w:val="00332A5F"/>
    <w:rsid w:val="00332F64"/>
    <w:rsid w:val="00333663"/>
    <w:rsid w:val="003339CD"/>
    <w:rsid w:val="00333BB0"/>
    <w:rsid w:val="00333BDA"/>
    <w:rsid w:val="00333C0C"/>
    <w:rsid w:val="00333D4D"/>
    <w:rsid w:val="0033488A"/>
    <w:rsid w:val="00334970"/>
    <w:rsid w:val="00335379"/>
    <w:rsid w:val="003362F8"/>
    <w:rsid w:val="00336362"/>
    <w:rsid w:val="0033641A"/>
    <w:rsid w:val="00336678"/>
    <w:rsid w:val="0033729D"/>
    <w:rsid w:val="00337BF0"/>
    <w:rsid w:val="00340C01"/>
    <w:rsid w:val="0034164B"/>
    <w:rsid w:val="00341AAE"/>
    <w:rsid w:val="00341FDD"/>
    <w:rsid w:val="003426EA"/>
    <w:rsid w:val="003436BA"/>
    <w:rsid w:val="00343BB6"/>
    <w:rsid w:val="00344F8A"/>
    <w:rsid w:val="003453BE"/>
    <w:rsid w:val="00345735"/>
    <w:rsid w:val="003459E2"/>
    <w:rsid w:val="003462EE"/>
    <w:rsid w:val="00346978"/>
    <w:rsid w:val="00346AA6"/>
    <w:rsid w:val="003477F4"/>
    <w:rsid w:val="00347E6B"/>
    <w:rsid w:val="00347F5A"/>
    <w:rsid w:val="00350366"/>
    <w:rsid w:val="00350525"/>
    <w:rsid w:val="00350787"/>
    <w:rsid w:val="0035078B"/>
    <w:rsid w:val="00350AC7"/>
    <w:rsid w:val="0035125A"/>
    <w:rsid w:val="00351D60"/>
    <w:rsid w:val="00352085"/>
    <w:rsid w:val="003520B4"/>
    <w:rsid w:val="00352262"/>
    <w:rsid w:val="003528EA"/>
    <w:rsid w:val="003529F4"/>
    <w:rsid w:val="00352C90"/>
    <w:rsid w:val="00353018"/>
    <w:rsid w:val="00354D40"/>
    <w:rsid w:val="00354F57"/>
    <w:rsid w:val="003552E6"/>
    <w:rsid w:val="00355712"/>
    <w:rsid w:val="003557C3"/>
    <w:rsid w:val="00355891"/>
    <w:rsid w:val="0035662F"/>
    <w:rsid w:val="00356630"/>
    <w:rsid w:val="003579F9"/>
    <w:rsid w:val="00357B8F"/>
    <w:rsid w:val="00357BEB"/>
    <w:rsid w:val="0036059F"/>
    <w:rsid w:val="00361034"/>
    <w:rsid w:val="003611DF"/>
    <w:rsid w:val="00361472"/>
    <w:rsid w:val="00362352"/>
    <w:rsid w:val="00362987"/>
    <w:rsid w:val="00362C55"/>
    <w:rsid w:val="0036459E"/>
    <w:rsid w:val="00364B26"/>
    <w:rsid w:val="0036505F"/>
    <w:rsid w:val="00366618"/>
    <w:rsid w:val="00366797"/>
    <w:rsid w:val="003668F2"/>
    <w:rsid w:val="0036772B"/>
    <w:rsid w:val="00367D03"/>
    <w:rsid w:val="00367E7D"/>
    <w:rsid w:val="0037001F"/>
    <w:rsid w:val="0037080E"/>
    <w:rsid w:val="00370C10"/>
    <w:rsid w:val="00370E52"/>
    <w:rsid w:val="0037104F"/>
    <w:rsid w:val="0037114A"/>
    <w:rsid w:val="00371921"/>
    <w:rsid w:val="00371CC4"/>
    <w:rsid w:val="00371D2C"/>
    <w:rsid w:val="00371E50"/>
    <w:rsid w:val="003724C4"/>
    <w:rsid w:val="00372BA0"/>
    <w:rsid w:val="00372F27"/>
    <w:rsid w:val="003733CE"/>
    <w:rsid w:val="003736D5"/>
    <w:rsid w:val="00373F63"/>
    <w:rsid w:val="00373FF0"/>
    <w:rsid w:val="0037444C"/>
    <w:rsid w:val="003749BC"/>
    <w:rsid w:val="00375045"/>
    <w:rsid w:val="003755FD"/>
    <w:rsid w:val="003756EA"/>
    <w:rsid w:val="00375AB4"/>
    <w:rsid w:val="00375AF2"/>
    <w:rsid w:val="00376063"/>
    <w:rsid w:val="00376170"/>
    <w:rsid w:val="00376C13"/>
    <w:rsid w:val="00376F10"/>
    <w:rsid w:val="00377287"/>
    <w:rsid w:val="003805D2"/>
    <w:rsid w:val="00380777"/>
    <w:rsid w:val="00381BDF"/>
    <w:rsid w:val="00382397"/>
    <w:rsid w:val="00382EED"/>
    <w:rsid w:val="003831D3"/>
    <w:rsid w:val="00383B63"/>
    <w:rsid w:val="003842A0"/>
    <w:rsid w:val="00384310"/>
    <w:rsid w:val="003849A2"/>
    <w:rsid w:val="00384AB1"/>
    <w:rsid w:val="00384B76"/>
    <w:rsid w:val="00385A39"/>
    <w:rsid w:val="00385B05"/>
    <w:rsid w:val="00385C64"/>
    <w:rsid w:val="0038611A"/>
    <w:rsid w:val="00386D6E"/>
    <w:rsid w:val="00386FCE"/>
    <w:rsid w:val="00387248"/>
    <w:rsid w:val="003873EE"/>
    <w:rsid w:val="00387481"/>
    <w:rsid w:val="00387650"/>
    <w:rsid w:val="0038772E"/>
    <w:rsid w:val="00387786"/>
    <w:rsid w:val="00387944"/>
    <w:rsid w:val="00387C3E"/>
    <w:rsid w:val="00387CAA"/>
    <w:rsid w:val="00387DC1"/>
    <w:rsid w:val="00387F67"/>
    <w:rsid w:val="00390231"/>
    <w:rsid w:val="00390768"/>
    <w:rsid w:val="003907D8"/>
    <w:rsid w:val="00390810"/>
    <w:rsid w:val="00390B52"/>
    <w:rsid w:val="00390D77"/>
    <w:rsid w:val="003910F9"/>
    <w:rsid w:val="00391115"/>
    <w:rsid w:val="0039130D"/>
    <w:rsid w:val="00391BE7"/>
    <w:rsid w:val="00392791"/>
    <w:rsid w:val="00393183"/>
    <w:rsid w:val="0039341A"/>
    <w:rsid w:val="00393700"/>
    <w:rsid w:val="00393750"/>
    <w:rsid w:val="00394062"/>
    <w:rsid w:val="00396320"/>
    <w:rsid w:val="00396E6F"/>
    <w:rsid w:val="003973FF"/>
    <w:rsid w:val="00397439"/>
    <w:rsid w:val="003976BA"/>
    <w:rsid w:val="00397ACF"/>
    <w:rsid w:val="003A03B3"/>
    <w:rsid w:val="003A0DAD"/>
    <w:rsid w:val="003A0F1C"/>
    <w:rsid w:val="003A0FBF"/>
    <w:rsid w:val="003A10CB"/>
    <w:rsid w:val="003A13C4"/>
    <w:rsid w:val="003A1408"/>
    <w:rsid w:val="003A1AE3"/>
    <w:rsid w:val="003A213E"/>
    <w:rsid w:val="003A2B8A"/>
    <w:rsid w:val="003A2C4E"/>
    <w:rsid w:val="003A2FB2"/>
    <w:rsid w:val="003A366D"/>
    <w:rsid w:val="003A3863"/>
    <w:rsid w:val="003A3B4F"/>
    <w:rsid w:val="003A3B64"/>
    <w:rsid w:val="003A4A8D"/>
    <w:rsid w:val="003A4C72"/>
    <w:rsid w:val="003A5667"/>
    <w:rsid w:val="003A5798"/>
    <w:rsid w:val="003A58A7"/>
    <w:rsid w:val="003A64BE"/>
    <w:rsid w:val="003A6BBE"/>
    <w:rsid w:val="003A70E3"/>
    <w:rsid w:val="003A7569"/>
    <w:rsid w:val="003A7911"/>
    <w:rsid w:val="003A7924"/>
    <w:rsid w:val="003A7B2F"/>
    <w:rsid w:val="003A7F3D"/>
    <w:rsid w:val="003B08BE"/>
    <w:rsid w:val="003B0BC0"/>
    <w:rsid w:val="003B10A3"/>
    <w:rsid w:val="003B1147"/>
    <w:rsid w:val="003B153E"/>
    <w:rsid w:val="003B155F"/>
    <w:rsid w:val="003B1FD6"/>
    <w:rsid w:val="003B235E"/>
    <w:rsid w:val="003B28A5"/>
    <w:rsid w:val="003B29D3"/>
    <w:rsid w:val="003B3400"/>
    <w:rsid w:val="003B4449"/>
    <w:rsid w:val="003B4B4C"/>
    <w:rsid w:val="003B4D94"/>
    <w:rsid w:val="003B4E84"/>
    <w:rsid w:val="003B4F9B"/>
    <w:rsid w:val="003B5108"/>
    <w:rsid w:val="003B57CA"/>
    <w:rsid w:val="003B5927"/>
    <w:rsid w:val="003B5F1B"/>
    <w:rsid w:val="003B628B"/>
    <w:rsid w:val="003B65A1"/>
    <w:rsid w:val="003B69F6"/>
    <w:rsid w:val="003B6FB8"/>
    <w:rsid w:val="003B6FD7"/>
    <w:rsid w:val="003B77B9"/>
    <w:rsid w:val="003B7D2A"/>
    <w:rsid w:val="003B7FD7"/>
    <w:rsid w:val="003C01B5"/>
    <w:rsid w:val="003C11C1"/>
    <w:rsid w:val="003C1242"/>
    <w:rsid w:val="003C1D1A"/>
    <w:rsid w:val="003C37A8"/>
    <w:rsid w:val="003C387D"/>
    <w:rsid w:val="003C4697"/>
    <w:rsid w:val="003C48CB"/>
    <w:rsid w:val="003C497F"/>
    <w:rsid w:val="003C49D3"/>
    <w:rsid w:val="003C4BDF"/>
    <w:rsid w:val="003C5390"/>
    <w:rsid w:val="003C5783"/>
    <w:rsid w:val="003C5DF8"/>
    <w:rsid w:val="003C6103"/>
    <w:rsid w:val="003C6390"/>
    <w:rsid w:val="003C6477"/>
    <w:rsid w:val="003C6707"/>
    <w:rsid w:val="003C69E7"/>
    <w:rsid w:val="003C69EF"/>
    <w:rsid w:val="003C6C92"/>
    <w:rsid w:val="003C7869"/>
    <w:rsid w:val="003C787E"/>
    <w:rsid w:val="003C7A21"/>
    <w:rsid w:val="003C7AC4"/>
    <w:rsid w:val="003D024C"/>
    <w:rsid w:val="003D1449"/>
    <w:rsid w:val="003D165E"/>
    <w:rsid w:val="003D1C45"/>
    <w:rsid w:val="003D2122"/>
    <w:rsid w:val="003D26B9"/>
    <w:rsid w:val="003D4322"/>
    <w:rsid w:val="003D4471"/>
    <w:rsid w:val="003D447C"/>
    <w:rsid w:val="003D581D"/>
    <w:rsid w:val="003D5CD9"/>
    <w:rsid w:val="003D6123"/>
    <w:rsid w:val="003D672E"/>
    <w:rsid w:val="003D7EA9"/>
    <w:rsid w:val="003E02DB"/>
    <w:rsid w:val="003E1649"/>
    <w:rsid w:val="003E227D"/>
    <w:rsid w:val="003E2933"/>
    <w:rsid w:val="003E2939"/>
    <w:rsid w:val="003E2A20"/>
    <w:rsid w:val="003E2CBD"/>
    <w:rsid w:val="003E2E1B"/>
    <w:rsid w:val="003E3548"/>
    <w:rsid w:val="003E367E"/>
    <w:rsid w:val="003E3AC6"/>
    <w:rsid w:val="003E3F8C"/>
    <w:rsid w:val="003E4368"/>
    <w:rsid w:val="003E47F6"/>
    <w:rsid w:val="003E5B08"/>
    <w:rsid w:val="003E5DE6"/>
    <w:rsid w:val="003E617B"/>
    <w:rsid w:val="003E6683"/>
    <w:rsid w:val="003E6874"/>
    <w:rsid w:val="003E6C17"/>
    <w:rsid w:val="003E6ECC"/>
    <w:rsid w:val="003E74FE"/>
    <w:rsid w:val="003E7D69"/>
    <w:rsid w:val="003E7DC9"/>
    <w:rsid w:val="003F0B55"/>
    <w:rsid w:val="003F0CCD"/>
    <w:rsid w:val="003F1313"/>
    <w:rsid w:val="003F1400"/>
    <w:rsid w:val="003F1B1E"/>
    <w:rsid w:val="003F1DE6"/>
    <w:rsid w:val="003F2254"/>
    <w:rsid w:val="003F2753"/>
    <w:rsid w:val="003F2880"/>
    <w:rsid w:val="003F2BDF"/>
    <w:rsid w:val="003F370A"/>
    <w:rsid w:val="003F4069"/>
    <w:rsid w:val="003F4618"/>
    <w:rsid w:val="003F4BA7"/>
    <w:rsid w:val="003F546D"/>
    <w:rsid w:val="003F5C3C"/>
    <w:rsid w:val="003F64A8"/>
    <w:rsid w:val="003F690E"/>
    <w:rsid w:val="003F6F07"/>
    <w:rsid w:val="003F70E4"/>
    <w:rsid w:val="003F727E"/>
    <w:rsid w:val="003F763B"/>
    <w:rsid w:val="003F786F"/>
    <w:rsid w:val="004007AA"/>
    <w:rsid w:val="00400C90"/>
    <w:rsid w:val="00401470"/>
    <w:rsid w:val="0040178C"/>
    <w:rsid w:val="004018D0"/>
    <w:rsid w:val="004018FD"/>
    <w:rsid w:val="00401B24"/>
    <w:rsid w:val="0040282C"/>
    <w:rsid w:val="00402CAB"/>
    <w:rsid w:val="004030A1"/>
    <w:rsid w:val="0040310D"/>
    <w:rsid w:val="004031BB"/>
    <w:rsid w:val="00403ED2"/>
    <w:rsid w:val="004042B0"/>
    <w:rsid w:val="004044EE"/>
    <w:rsid w:val="004047D5"/>
    <w:rsid w:val="00405EB2"/>
    <w:rsid w:val="004060E4"/>
    <w:rsid w:val="00406947"/>
    <w:rsid w:val="00406E24"/>
    <w:rsid w:val="004071F6"/>
    <w:rsid w:val="00407CF2"/>
    <w:rsid w:val="004103EC"/>
    <w:rsid w:val="00411019"/>
    <w:rsid w:val="00411262"/>
    <w:rsid w:val="00411C4C"/>
    <w:rsid w:val="00412725"/>
    <w:rsid w:val="00412814"/>
    <w:rsid w:val="004134CA"/>
    <w:rsid w:val="0041497A"/>
    <w:rsid w:val="00415417"/>
    <w:rsid w:val="004154AB"/>
    <w:rsid w:val="00415579"/>
    <w:rsid w:val="004155DD"/>
    <w:rsid w:val="00415F7A"/>
    <w:rsid w:val="00416929"/>
    <w:rsid w:val="004176BE"/>
    <w:rsid w:val="00417F99"/>
    <w:rsid w:val="004201FE"/>
    <w:rsid w:val="00420267"/>
    <w:rsid w:val="00420284"/>
    <w:rsid w:val="00420838"/>
    <w:rsid w:val="00421538"/>
    <w:rsid w:val="0042174A"/>
    <w:rsid w:val="00421935"/>
    <w:rsid w:val="00421F13"/>
    <w:rsid w:val="0042235B"/>
    <w:rsid w:val="00422656"/>
    <w:rsid w:val="00422AFD"/>
    <w:rsid w:val="004237CD"/>
    <w:rsid w:val="00423DBF"/>
    <w:rsid w:val="004245DA"/>
    <w:rsid w:val="0042468D"/>
    <w:rsid w:val="004247BD"/>
    <w:rsid w:val="004247F5"/>
    <w:rsid w:val="00424E62"/>
    <w:rsid w:val="00425787"/>
    <w:rsid w:val="00425A27"/>
    <w:rsid w:val="00426370"/>
    <w:rsid w:val="004268EB"/>
    <w:rsid w:val="004271C8"/>
    <w:rsid w:val="00427EAD"/>
    <w:rsid w:val="0043002B"/>
    <w:rsid w:val="00430387"/>
    <w:rsid w:val="00430975"/>
    <w:rsid w:val="004312EE"/>
    <w:rsid w:val="0043130A"/>
    <w:rsid w:val="004314B7"/>
    <w:rsid w:val="004321D5"/>
    <w:rsid w:val="004326C9"/>
    <w:rsid w:val="0043283E"/>
    <w:rsid w:val="00433401"/>
    <w:rsid w:val="00434773"/>
    <w:rsid w:val="004349CD"/>
    <w:rsid w:val="00434A5C"/>
    <w:rsid w:val="00435BFB"/>
    <w:rsid w:val="00435ED4"/>
    <w:rsid w:val="00435F55"/>
    <w:rsid w:val="00437493"/>
    <w:rsid w:val="00437621"/>
    <w:rsid w:val="004376AF"/>
    <w:rsid w:val="00437799"/>
    <w:rsid w:val="004379B9"/>
    <w:rsid w:val="0044183C"/>
    <w:rsid w:val="00441B9C"/>
    <w:rsid w:val="004423BA"/>
    <w:rsid w:val="004430D2"/>
    <w:rsid w:val="0044366C"/>
    <w:rsid w:val="0044403E"/>
    <w:rsid w:val="00444C4B"/>
    <w:rsid w:val="00444E3E"/>
    <w:rsid w:val="004452ED"/>
    <w:rsid w:val="00445E87"/>
    <w:rsid w:val="004462B8"/>
    <w:rsid w:val="00446BED"/>
    <w:rsid w:val="00446FD4"/>
    <w:rsid w:val="00447050"/>
    <w:rsid w:val="00450045"/>
    <w:rsid w:val="00450501"/>
    <w:rsid w:val="00450A52"/>
    <w:rsid w:val="004517C4"/>
    <w:rsid w:val="00451C72"/>
    <w:rsid w:val="004522AA"/>
    <w:rsid w:val="00452597"/>
    <w:rsid w:val="004528DE"/>
    <w:rsid w:val="00452A26"/>
    <w:rsid w:val="00452EC3"/>
    <w:rsid w:val="0045300D"/>
    <w:rsid w:val="0045396D"/>
    <w:rsid w:val="004543CA"/>
    <w:rsid w:val="004548F0"/>
    <w:rsid w:val="00455879"/>
    <w:rsid w:val="00455EB5"/>
    <w:rsid w:val="00456058"/>
    <w:rsid w:val="00456086"/>
    <w:rsid w:val="00457397"/>
    <w:rsid w:val="00457858"/>
    <w:rsid w:val="004579CB"/>
    <w:rsid w:val="00457CAA"/>
    <w:rsid w:val="00460739"/>
    <w:rsid w:val="00460D7C"/>
    <w:rsid w:val="00461DE6"/>
    <w:rsid w:val="004638BD"/>
    <w:rsid w:val="00463CDA"/>
    <w:rsid w:val="00463D32"/>
    <w:rsid w:val="00463ED6"/>
    <w:rsid w:val="004649C2"/>
    <w:rsid w:val="00464A18"/>
    <w:rsid w:val="00464A37"/>
    <w:rsid w:val="0046517F"/>
    <w:rsid w:val="004651F6"/>
    <w:rsid w:val="0046648E"/>
    <w:rsid w:val="00466958"/>
    <w:rsid w:val="00466C5E"/>
    <w:rsid w:val="00466FCA"/>
    <w:rsid w:val="00467498"/>
    <w:rsid w:val="004679B7"/>
    <w:rsid w:val="00467A10"/>
    <w:rsid w:val="0047091B"/>
    <w:rsid w:val="00470A4D"/>
    <w:rsid w:val="00470CDF"/>
    <w:rsid w:val="00470D3F"/>
    <w:rsid w:val="00471297"/>
    <w:rsid w:val="004717A6"/>
    <w:rsid w:val="00471882"/>
    <w:rsid w:val="00471B07"/>
    <w:rsid w:val="00471C03"/>
    <w:rsid w:val="0047289C"/>
    <w:rsid w:val="0047308C"/>
    <w:rsid w:val="00473168"/>
    <w:rsid w:val="00473DA8"/>
    <w:rsid w:val="004741D2"/>
    <w:rsid w:val="004751FE"/>
    <w:rsid w:val="004761DF"/>
    <w:rsid w:val="00477599"/>
    <w:rsid w:val="00477D05"/>
    <w:rsid w:val="00480150"/>
    <w:rsid w:val="00480463"/>
    <w:rsid w:val="0048068E"/>
    <w:rsid w:val="00480BB8"/>
    <w:rsid w:val="00480D55"/>
    <w:rsid w:val="00481AE1"/>
    <w:rsid w:val="00481BC5"/>
    <w:rsid w:val="00481E20"/>
    <w:rsid w:val="00481F9F"/>
    <w:rsid w:val="004821B8"/>
    <w:rsid w:val="00483558"/>
    <w:rsid w:val="00483C8A"/>
    <w:rsid w:val="00483E90"/>
    <w:rsid w:val="00483FFF"/>
    <w:rsid w:val="00484003"/>
    <w:rsid w:val="0048480D"/>
    <w:rsid w:val="00484A67"/>
    <w:rsid w:val="00484C99"/>
    <w:rsid w:val="00484F7D"/>
    <w:rsid w:val="00485473"/>
    <w:rsid w:val="00485B53"/>
    <w:rsid w:val="00485EA6"/>
    <w:rsid w:val="00486031"/>
    <w:rsid w:val="00486339"/>
    <w:rsid w:val="0048658A"/>
    <w:rsid w:val="00487072"/>
    <w:rsid w:val="004871D7"/>
    <w:rsid w:val="0048794A"/>
    <w:rsid w:val="00487A62"/>
    <w:rsid w:val="00487A95"/>
    <w:rsid w:val="0049009C"/>
    <w:rsid w:val="00490124"/>
    <w:rsid w:val="00490342"/>
    <w:rsid w:val="00490BA5"/>
    <w:rsid w:val="00491C8A"/>
    <w:rsid w:val="00491FDC"/>
    <w:rsid w:val="00492686"/>
    <w:rsid w:val="00492A0B"/>
    <w:rsid w:val="00492BBA"/>
    <w:rsid w:val="00493120"/>
    <w:rsid w:val="00493FDF"/>
    <w:rsid w:val="00494331"/>
    <w:rsid w:val="0049464D"/>
    <w:rsid w:val="00494676"/>
    <w:rsid w:val="00494B8F"/>
    <w:rsid w:val="004954F0"/>
    <w:rsid w:val="004957D4"/>
    <w:rsid w:val="00495CFE"/>
    <w:rsid w:val="00495E30"/>
    <w:rsid w:val="00496425"/>
    <w:rsid w:val="00497024"/>
    <w:rsid w:val="00497150"/>
    <w:rsid w:val="00497203"/>
    <w:rsid w:val="004974F3"/>
    <w:rsid w:val="004A01A1"/>
    <w:rsid w:val="004A082B"/>
    <w:rsid w:val="004A09FD"/>
    <w:rsid w:val="004A0C6F"/>
    <w:rsid w:val="004A0F59"/>
    <w:rsid w:val="004A1698"/>
    <w:rsid w:val="004A3ECC"/>
    <w:rsid w:val="004A4084"/>
    <w:rsid w:val="004A4856"/>
    <w:rsid w:val="004A4BB5"/>
    <w:rsid w:val="004A4C84"/>
    <w:rsid w:val="004A50FA"/>
    <w:rsid w:val="004A5230"/>
    <w:rsid w:val="004A52ED"/>
    <w:rsid w:val="004A530A"/>
    <w:rsid w:val="004A5437"/>
    <w:rsid w:val="004A5521"/>
    <w:rsid w:val="004A55F5"/>
    <w:rsid w:val="004A56DA"/>
    <w:rsid w:val="004A5F7C"/>
    <w:rsid w:val="004A6622"/>
    <w:rsid w:val="004A6C7F"/>
    <w:rsid w:val="004A7B63"/>
    <w:rsid w:val="004B036D"/>
    <w:rsid w:val="004B0E19"/>
    <w:rsid w:val="004B0F3A"/>
    <w:rsid w:val="004B191E"/>
    <w:rsid w:val="004B19D3"/>
    <w:rsid w:val="004B212B"/>
    <w:rsid w:val="004B25AA"/>
    <w:rsid w:val="004B28CC"/>
    <w:rsid w:val="004B28D4"/>
    <w:rsid w:val="004B2A3C"/>
    <w:rsid w:val="004B3049"/>
    <w:rsid w:val="004B3225"/>
    <w:rsid w:val="004B3383"/>
    <w:rsid w:val="004B3625"/>
    <w:rsid w:val="004B38D2"/>
    <w:rsid w:val="004B391F"/>
    <w:rsid w:val="004B4883"/>
    <w:rsid w:val="004B5E35"/>
    <w:rsid w:val="004B60A6"/>
    <w:rsid w:val="004B62F5"/>
    <w:rsid w:val="004B6519"/>
    <w:rsid w:val="004B6575"/>
    <w:rsid w:val="004B6F89"/>
    <w:rsid w:val="004B772A"/>
    <w:rsid w:val="004B78FE"/>
    <w:rsid w:val="004B7E8D"/>
    <w:rsid w:val="004C04A1"/>
    <w:rsid w:val="004C0A55"/>
    <w:rsid w:val="004C17BE"/>
    <w:rsid w:val="004C1856"/>
    <w:rsid w:val="004C19D4"/>
    <w:rsid w:val="004C1A7F"/>
    <w:rsid w:val="004C1BB1"/>
    <w:rsid w:val="004C22C0"/>
    <w:rsid w:val="004C3133"/>
    <w:rsid w:val="004C3AAC"/>
    <w:rsid w:val="004C3D21"/>
    <w:rsid w:val="004C3DF4"/>
    <w:rsid w:val="004C4CF0"/>
    <w:rsid w:val="004C4ECB"/>
    <w:rsid w:val="004C5057"/>
    <w:rsid w:val="004C524A"/>
    <w:rsid w:val="004C52E9"/>
    <w:rsid w:val="004C68CE"/>
    <w:rsid w:val="004C69EF"/>
    <w:rsid w:val="004C6E83"/>
    <w:rsid w:val="004C6EA2"/>
    <w:rsid w:val="004C6F2F"/>
    <w:rsid w:val="004C7458"/>
    <w:rsid w:val="004C748F"/>
    <w:rsid w:val="004C7578"/>
    <w:rsid w:val="004C7D2E"/>
    <w:rsid w:val="004D07DE"/>
    <w:rsid w:val="004D0841"/>
    <w:rsid w:val="004D179C"/>
    <w:rsid w:val="004D194F"/>
    <w:rsid w:val="004D1EA3"/>
    <w:rsid w:val="004D261F"/>
    <w:rsid w:val="004D27ED"/>
    <w:rsid w:val="004D2C14"/>
    <w:rsid w:val="004D3010"/>
    <w:rsid w:val="004D38A2"/>
    <w:rsid w:val="004D49EC"/>
    <w:rsid w:val="004D4B81"/>
    <w:rsid w:val="004D609C"/>
    <w:rsid w:val="004D663C"/>
    <w:rsid w:val="004D6C4F"/>
    <w:rsid w:val="004D7062"/>
    <w:rsid w:val="004D73E2"/>
    <w:rsid w:val="004D7B7C"/>
    <w:rsid w:val="004E038D"/>
    <w:rsid w:val="004E05DB"/>
    <w:rsid w:val="004E1317"/>
    <w:rsid w:val="004E19AA"/>
    <w:rsid w:val="004E2555"/>
    <w:rsid w:val="004E2595"/>
    <w:rsid w:val="004E277F"/>
    <w:rsid w:val="004E2833"/>
    <w:rsid w:val="004E2901"/>
    <w:rsid w:val="004E30AE"/>
    <w:rsid w:val="004E32D2"/>
    <w:rsid w:val="004E33E9"/>
    <w:rsid w:val="004E3835"/>
    <w:rsid w:val="004E39F7"/>
    <w:rsid w:val="004E3E4F"/>
    <w:rsid w:val="004E42D1"/>
    <w:rsid w:val="004E438D"/>
    <w:rsid w:val="004E5A6D"/>
    <w:rsid w:val="004E5A83"/>
    <w:rsid w:val="004E5EEB"/>
    <w:rsid w:val="004E6D6C"/>
    <w:rsid w:val="004E754C"/>
    <w:rsid w:val="004E773C"/>
    <w:rsid w:val="004E7B87"/>
    <w:rsid w:val="004F090D"/>
    <w:rsid w:val="004F101C"/>
    <w:rsid w:val="004F1CE3"/>
    <w:rsid w:val="004F238E"/>
    <w:rsid w:val="004F29E3"/>
    <w:rsid w:val="004F2C1D"/>
    <w:rsid w:val="004F2D33"/>
    <w:rsid w:val="004F33B8"/>
    <w:rsid w:val="004F36D4"/>
    <w:rsid w:val="004F3D02"/>
    <w:rsid w:val="004F4745"/>
    <w:rsid w:val="004F5F23"/>
    <w:rsid w:val="004F6033"/>
    <w:rsid w:val="004F6ADA"/>
    <w:rsid w:val="004F7246"/>
    <w:rsid w:val="004F7DC1"/>
    <w:rsid w:val="00500656"/>
    <w:rsid w:val="00500CA2"/>
    <w:rsid w:val="0050133D"/>
    <w:rsid w:val="00501394"/>
    <w:rsid w:val="00501A11"/>
    <w:rsid w:val="00501DA5"/>
    <w:rsid w:val="0050238F"/>
    <w:rsid w:val="005028ED"/>
    <w:rsid w:val="00502F78"/>
    <w:rsid w:val="005036C6"/>
    <w:rsid w:val="0050400F"/>
    <w:rsid w:val="005044A0"/>
    <w:rsid w:val="00504E97"/>
    <w:rsid w:val="005051CD"/>
    <w:rsid w:val="005053BA"/>
    <w:rsid w:val="005068FE"/>
    <w:rsid w:val="00506E07"/>
    <w:rsid w:val="00507E9E"/>
    <w:rsid w:val="00510038"/>
    <w:rsid w:val="0051031F"/>
    <w:rsid w:val="00510D9E"/>
    <w:rsid w:val="005113C3"/>
    <w:rsid w:val="005115D3"/>
    <w:rsid w:val="005119A3"/>
    <w:rsid w:val="005128E0"/>
    <w:rsid w:val="00513B49"/>
    <w:rsid w:val="00513CBA"/>
    <w:rsid w:val="0051408B"/>
    <w:rsid w:val="0051469E"/>
    <w:rsid w:val="00514831"/>
    <w:rsid w:val="00514D16"/>
    <w:rsid w:val="00514DA8"/>
    <w:rsid w:val="00514FB4"/>
    <w:rsid w:val="005160F9"/>
    <w:rsid w:val="0051619E"/>
    <w:rsid w:val="00516BCC"/>
    <w:rsid w:val="00516C5A"/>
    <w:rsid w:val="00516E23"/>
    <w:rsid w:val="005171B4"/>
    <w:rsid w:val="00517EF9"/>
    <w:rsid w:val="00517FF5"/>
    <w:rsid w:val="005200A0"/>
    <w:rsid w:val="0052053A"/>
    <w:rsid w:val="00520807"/>
    <w:rsid w:val="005208AA"/>
    <w:rsid w:val="005216A5"/>
    <w:rsid w:val="00521ACA"/>
    <w:rsid w:val="00521C4B"/>
    <w:rsid w:val="00522714"/>
    <w:rsid w:val="00522BD7"/>
    <w:rsid w:val="00522E7F"/>
    <w:rsid w:val="00522F0C"/>
    <w:rsid w:val="00523E73"/>
    <w:rsid w:val="005240A0"/>
    <w:rsid w:val="00524476"/>
    <w:rsid w:val="005247B4"/>
    <w:rsid w:val="00524880"/>
    <w:rsid w:val="005248D9"/>
    <w:rsid w:val="00524C10"/>
    <w:rsid w:val="00526B54"/>
    <w:rsid w:val="005273FC"/>
    <w:rsid w:val="005278EF"/>
    <w:rsid w:val="00530E23"/>
    <w:rsid w:val="005313CF"/>
    <w:rsid w:val="00531549"/>
    <w:rsid w:val="00531672"/>
    <w:rsid w:val="005316FB"/>
    <w:rsid w:val="00531DFB"/>
    <w:rsid w:val="005323D7"/>
    <w:rsid w:val="00532819"/>
    <w:rsid w:val="00532FDF"/>
    <w:rsid w:val="0053313B"/>
    <w:rsid w:val="00533ADB"/>
    <w:rsid w:val="00533D59"/>
    <w:rsid w:val="00534C96"/>
    <w:rsid w:val="005353E8"/>
    <w:rsid w:val="00536094"/>
    <w:rsid w:val="0053619C"/>
    <w:rsid w:val="00536444"/>
    <w:rsid w:val="005366EE"/>
    <w:rsid w:val="00536945"/>
    <w:rsid w:val="00536B76"/>
    <w:rsid w:val="0053741D"/>
    <w:rsid w:val="00537636"/>
    <w:rsid w:val="005378E7"/>
    <w:rsid w:val="00537A29"/>
    <w:rsid w:val="00537EC0"/>
    <w:rsid w:val="00540990"/>
    <w:rsid w:val="00540DFE"/>
    <w:rsid w:val="00540EF8"/>
    <w:rsid w:val="00540F08"/>
    <w:rsid w:val="00541112"/>
    <w:rsid w:val="005412C4"/>
    <w:rsid w:val="005412D2"/>
    <w:rsid w:val="00541B62"/>
    <w:rsid w:val="00541D3E"/>
    <w:rsid w:val="00543FF6"/>
    <w:rsid w:val="005441C0"/>
    <w:rsid w:val="00544F42"/>
    <w:rsid w:val="00545461"/>
    <w:rsid w:val="0054587E"/>
    <w:rsid w:val="005460BE"/>
    <w:rsid w:val="00546AAA"/>
    <w:rsid w:val="005471D0"/>
    <w:rsid w:val="0054778B"/>
    <w:rsid w:val="00547BC0"/>
    <w:rsid w:val="00547EEA"/>
    <w:rsid w:val="00547FA1"/>
    <w:rsid w:val="00550015"/>
    <w:rsid w:val="0055055E"/>
    <w:rsid w:val="00551354"/>
    <w:rsid w:val="00551960"/>
    <w:rsid w:val="00551A92"/>
    <w:rsid w:val="00551B4B"/>
    <w:rsid w:val="005522E8"/>
    <w:rsid w:val="00552D51"/>
    <w:rsid w:val="0055344C"/>
    <w:rsid w:val="00554119"/>
    <w:rsid w:val="005541BA"/>
    <w:rsid w:val="005544FE"/>
    <w:rsid w:val="00554559"/>
    <w:rsid w:val="00554F2C"/>
    <w:rsid w:val="00554FFF"/>
    <w:rsid w:val="005555A4"/>
    <w:rsid w:val="00555849"/>
    <w:rsid w:val="00555EBF"/>
    <w:rsid w:val="00556261"/>
    <w:rsid w:val="00556514"/>
    <w:rsid w:val="00556747"/>
    <w:rsid w:val="0055683A"/>
    <w:rsid w:val="00557B0A"/>
    <w:rsid w:val="00560774"/>
    <w:rsid w:val="0056094D"/>
    <w:rsid w:val="00560A91"/>
    <w:rsid w:val="005610C9"/>
    <w:rsid w:val="00561219"/>
    <w:rsid w:val="00561573"/>
    <w:rsid w:val="005617FA"/>
    <w:rsid w:val="005622B1"/>
    <w:rsid w:val="00562431"/>
    <w:rsid w:val="0056258A"/>
    <w:rsid w:val="005626C5"/>
    <w:rsid w:val="00562E5D"/>
    <w:rsid w:val="00563841"/>
    <w:rsid w:val="00563973"/>
    <w:rsid w:val="00563B34"/>
    <w:rsid w:val="00563EC2"/>
    <w:rsid w:val="00564020"/>
    <w:rsid w:val="00564B1C"/>
    <w:rsid w:val="005658AB"/>
    <w:rsid w:val="00565F9E"/>
    <w:rsid w:val="00565FB6"/>
    <w:rsid w:val="005661FD"/>
    <w:rsid w:val="00566455"/>
    <w:rsid w:val="00567620"/>
    <w:rsid w:val="0056787D"/>
    <w:rsid w:val="0057087F"/>
    <w:rsid w:val="00570CED"/>
    <w:rsid w:val="00571090"/>
    <w:rsid w:val="005713F9"/>
    <w:rsid w:val="00571B53"/>
    <w:rsid w:val="00571C02"/>
    <w:rsid w:val="00571C1E"/>
    <w:rsid w:val="00571D3D"/>
    <w:rsid w:val="00571EDE"/>
    <w:rsid w:val="00572624"/>
    <w:rsid w:val="00572957"/>
    <w:rsid w:val="00572A05"/>
    <w:rsid w:val="00573523"/>
    <w:rsid w:val="00573EB6"/>
    <w:rsid w:val="00574126"/>
    <w:rsid w:val="0057490D"/>
    <w:rsid w:val="0057538E"/>
    <w:rsid w:val="00575476"/>
    <w:rsid w:val="005754F3"/>
    <w:rsid w:val="00575D93"/>
    <w:rsid w:val="00576688"/>
    <w:rsid w:val="00577944"/>
    <w:rsid w:val="00580121"/>
    <w:rsid w:val="00581B2F"/>
    <w:rsid w:val="00582394"/>
    <w:rsid w:val="00582B90"/>
    <w:rsid w:val="00583104"/>
    <w:rsid w:val="005832B4"/>
    <w:rsid w:val="005832FB"/>
    <w:rsid w:val="0058361D"/>
    <w:rsid w:val="005839ED"/>
    <w:rsid w:val="0058460D"/>
    <w:rsid w:val="00585234"/>
    <w:rsid w:val="005859BB"/>
    <w:rsid w:val="00585C90"/>
    <w:rsid w:val="00586291"/>
    <w:rsid w:val="005863DC"/>
    <w:rsid w:val="00586547"/>
    <w:rsid w:val="0058665E"/>
    <w:rsid w:val="00586CAE"/>
    <w:rsid w:val="00587418"/>
    <w:rsid w:val="0058776C"/>
    <w:rsid w:val="00587B1A"/>
    <w:rsid w:val="00587D73"/>
    <w:rsid w:val="00587FBE"/>
    <w:rsid w:val="00587FD6"/>
    <w:rsid w:val="00590271"/>
    <w:rsid w:val="0059064D"/>
    <w:rsid w:val="00590A37"/>
    <w:rsid w:val="0059206E"/>
    <w:rsid w:val="00592354"/>
    <w:rsid w:val="0059272E"/>
    <w:rsid w:val="00592B58"/>
    <w:rsid w:val="00592C8B"/>
    <w:rsid w:val="00592C9A"/>
    <w:rsid w:val="00593965"/>
    <w:rsid w:val="005939D5"/>
    <w:rsid w:val="00594934"/>
    <w:rsid w:val="00595095"/>
    <w:rsid w:val="0059512C"/>
    <w:rsid w:val="00595C98"/>
    <w:rsid w:val="00595D77"/>
    <w:rsid w:val="00596636"/>
    <w:rsid w:val="00596C26"/>
    <w:rsid w:val="0059744B"/>
    <w:rsid w:val="00597D02"/>
    <w:rsid w:val="00597E6C"/>
    <w:rsid w:val="005A0646"/>
    <w:rsid w:val="005A06A6"/>
    <w:rsid w:val="005A0C17"/>
    <w:rsid w:val="005A1656"/>
    <w:rsid w:val="005A1BD0"/>
    <w:rsid w:val="005A1F9F"/>
    <w:rsid w:val="005A2398"/>
    <w:rsid w:val="005A2575"/>
    <w:rsid w:val="005A2BB9"/>
    <w:rsid w:val="005A36BF"/>
    <w:rsid w:val="005A396E"/>
    <w:rsid w:val="005A497B"/>
    <w:rsid w:val="005A4D40"/>
    <w:rsid w:val="005A4E93"/>
    <w:rsid w:val="005A5405"/>
    <w:rsid w:val="005A569E"/>
    <w:rsid w:val="005A59B3"/>
    <w:rsid w:val="005A5ABC"/>
    <w:rsid w:val="005A5FF3"/>
    <w:rsid w:val="005A6189"/>
    <w:rsid w:val="005A6870"/>
    <w:rsid w:val="005A6EC0"/>
    <w:rsid w:val="005A6ECA"/>
    <w:rsid w:val="005A73B2"/>
    <w:rsid w:val="005A775B"/>
    <w:rsid w:val="005A7F4D"/>
    <w:rsid w:val="005B136E"/>
    <w:rsid w:val="005B13CE"/>
    <w:rsid w:val="005B22AA"/>
    <w:rsid w:val="005B23E8"/>
    <w:rsid w:val="005B26F5"/>
    <w:rsid w:val="005B27B9"/>
    <w:rsid w:val="005B353D"/>
    <w:rsid w:val="005B36BB"/>
    <w:rsid w:val="005B38F0"/>
    <w:rsid w:val="005B3CFF"/>
    <w:rsid w:val="005B449E"/>
    <w:rsid w:val="005B451D"/>
    <w:rsid w:val="005B483B"/>
    <w:rsid w:val="005B4B23"/>
    <w:rsid w:val="005B4EA7"/>
    <w:rsid w:val="005B5082"/>
    <w:rsid w:val="005B5A53"/>
    <w:rsid w:val="005B6290"/>
    <w:rsid w:val="005B6698"/>
    <w:rsid w:val="005B6726"/>
    <w:rsid w:val="005B672A"/>
    <w:rsid w:val="005B6776"/>
    <w:rsid w:val="005B7284"/>
    <w:rsid w:val="005B73F5"/>
    <w:rsid w:val="005B74DC"/>
    <w:rsid w:val="005B7839"/>
    <w:rsid w:val="005B7DD4"/>
    <w:rsid w:val="005C05E8"/>
    <w:rsid w:val="005C0C83"/>
    <w:rsid w:val="005C18FF"/>
    <w:rsid w:val="005C1CD8"/>
    <w:rsid w:val="005C1F59"/>
    <w:rsid w:val="005C23E7"/>
    <w:rsid w:val="005C254E"/>
    <w:rsid w:val="005C37DF"/>
    <w:rsid w:val="005C3F0B"/>
    <w:rsid w:val="005C412C"/>
    <w:rsid w:val="005C45DF"/>
    <w:rsid w:val="005C46D3"/>
    <w:rsid w:val="005C4D69"/>
    <w:rsid w:val="005C67D2"/>
    <w:rsid w:val="005C6E64"/>
    <w:rsid w:val="005C7268"/>
    <w:rsid w:val="005C75F1"/>
    <w:rsid w:val="005C780E"/>
    <w:rsid w:val="005C786A"/>
    <w:rsid w:val="005C7C60"/>
    <w:rsid w:val="005C7C88"/>
    <w:rsid w:val="005D016A"/>
    <w:rsid w:val="005D0CCB"/>
    <w:rsid w:val="005D105C"/>
    <w:rsid w:val="005D171D"/>
    <w:rsid w:val="005D1A47"/>
    <w:rsid w:val="005D1D45"/>
    <w:rsid w:val="005D2745"/>
    <w:rsid w:val="005D28BE"/>
    <w:rsid w:val="005D2B25"/>
    <w:rsid w:val="005D3F42"/>
    <w:rsid w:val="005D4354"/>
    <w:rsid w:val="005D4E6F"/>
    <w:rsid w:val="005D685E"/>
    <w:rsid w:val="005D6AF9"/>
    <w:rsid w:val="005D6EBE"/>
    <w:rsid w:val="005D7479"/>
    <w:rsid w:val="005D7634"/>
    <w:rsid w:val="005E04C2"/>
    <w:rsid w:val="005E058F"/>
    <w:rsid w:val="005E05E6"/>
    <w:rsid w:val="005E0B0A"/>
    <w:rsid w:val="005E0C2C"/>
    <w:rsid w:val="005E0E36"/>
    <w:rsid w:val="005E1704"/>
    <w:rsid w:val="005E1A01"/>
    <w:rsid w:val="005E2030"/>
    <w:rsid w:val="005E209F"/>
    <w:rsid w:val="005E22B5"/>
    <w:rsid w:val="005E2567"/>
    <w:rsid w:val="005E25BE"/>
    <w:rsid w:val="005E2C97"/>
    <w:rsid w:val="005E31DE"/>
    <w:rsid w:val="005E3370"/>
    <w:rsid w:val="005E3783"/>
    <w:rsid w:val="005E38E5"/>
    <w:rsid w:val="005E3B2E"/>
    <w:rsid w:val="005E3FAE"/>
    <w:rsid w:val="005E4507"/>
    <w:rsid w:val="005E54D8"/>
    <w:rsid w:val="005E59CA"/>
    <w:rsid w:val="005E5F9E"/>
    <w:rsid w:val="005E7231"/>
    <w:rsid w:val="005E7495"/>
    <w:rsid w:val="005F0200"/>
    <w:rsid w:val="005F0211"/>
    <w:rsid w:val="005F0AA3"/>
    <w:rsid w:val="005F1FE2"/>
    <w:rsid w:val="005F2C88"/>
    <w:rsid w:val="005F31BD"/>
    <w:rsid w:val="005F3379"/>
    <w:rsid w:val="005F3A4F"/>
    <w:rsid w:val="005F4070"/>
    <w:rsid w:val="005F4E56"/>
    <w:rsid w:val="005F5834"/>
    <w:rsid w:val="005F60DF"/>
    <w:rsid w:val="005F631E"/>
    <w:rsid w:val="005F67C1"/>
    <w:rsid w:val="005F6AAE"/>
    <w:rsid w:val="005F6BE0"/>
    <w:rsid w:val="005F6D66"/>
    <w:rsid w:val="005F6EE4"/>
    <w:rsid w:val="005F7036"/>
    <w:rsid w:val="005F7707"/>
    <w:rsid w:val="005F7D93"/>
    <w:rsid w:val="005F7E77"/>
    <w:rsid w:val="00600404"/>
    <w:rsid w:val="0060043C"/>
    <w:rsid w:val="006005CB"/>
    <w:rsid w:val="006012AD"/>
    <w:rsid w:val="00601685"/>
    <w:rsid w:val="0060199B"/>
    <w:rsid w:val="00601B53"/>
    <w:rsid w:val="00601BC9"/>
    <w:rsid w:val="00601D28"/>
    <w:rsid w:val="006021DD"/>
    <w:rsid w:val="006033A7"/>
    <w:rsid w:val="006038AA"/>
    <w:rsid w:val="00603AB9"/>
    <w:rsid w:val="0060408D"/>
    <w:rsid w:val="00604852"/>
    <w:rsid w:val="00604EEB"/>
    <w:rsid w:val="00605172"/>
    <w:rsid w:val="006051A9"/>
    <w:rsid w:val="00605533"/>
    <w:rsid w:val="00605552"/>
    <w:rsid w:val="006056D0"/>
    <w:rsid w:val="00605AB5"/>
    <w:rsid w:val="00605C47"/>
    <w:rsid w:val="00605D97"/>
    <w:rsid w:val="00605F24"/>
    <w:rsid w:val="00606126"/>
    <w:rsid w:val="0060663D"/>
    <w:rsid w:val="006072E5"/>
    <w:rsid w:val="006075FC"/>
    <w:rsid w:val="00610263"/>
    <w:rsid w:val="00610950"/>
    <w:rsid w:val="00610A13"/>
    <w:rsid w:val="00610AD5"/>
    <w:rsid w:val="00611B58"/>
    <w:rsid w:val="0061209E"/>
    <w:rsid w:val="006120EB"/>
    <w:rsid w:val="00612D16"/>
    <w:rsid w:val="006131A0"/>
    <w:rsid w:val="006132FE"/>
    <w:rsid w:val="00613713"/>
    <w:rsid w:val="00613E27"/>
    <w:rsid w:val="0061432F"/>
    <w:rsid w:val="00614512"/>
    <w:rsid w:val="0061455B"/>
    <w:rsid w:val="006145D3"/>
    <w:rsid w:val="0061538D"/>
    <w:rsid w:val="006155D4"/>
    <w:rsid w:val="006161EA"/>
    <w:rsid w:val="006177A3"/>
    <w:rsid w:val="00617B59"/>
    <w:rsid w:val="00617C57"/>
    <w:rsid w:val="006202AA"/>
    <w:rsid w:val="00620F64"/>
    <w:rsid w:val="006211DE"/>
    <w:rsid w:val="00621552"/>
    <w:rsid w:val="006215B3"/>
    <w:rsid w:val="00621688"/>
    <w:rsid w:val="00621B82"/>
    <w:rsid w:val="006223C9"/>
    <w:rsid w:val="00622FC0"/>
    <w:rsid w:val="00623939"/>
    <w:rsid w:val="00623CB6"/>
    <w:rsid w:val="0062461C"/>
    <w:rsid w:val="00624A04"/>
    <w:rsid w:val="00624F37"/>
    <w:rsid w:val="00625640"/>
    <w:rsid w:val="0062676B"/>
    <w:rsid w:val="00626BB8"/>
    <w:rsid w:val="00626E18"/>
    <w:rsid w:val="00626E41"/>
    <w:rsid w:val="0062747F"/>
    <w:rsid w:val="00627B6D"/>
    <w:rsid w:val="00627C28"/>
    <w:rsid w:val="006303EB"/>
    <w:rsid w:val="00630791"/>
    <w:rsid w:val="00631A04"/>
    <w:rsid w:val="00631DE7"/>
    <w:rsid w:val="006320FC"/>
    <w:rsid w:val="00632268"/>
    <w:rsid w:val="00632E58"/>
    <w:rsid w:val="0063342B"/>
    <w:rsid w:val="0063355D"/>
    <w:rsid w:val="006337B3"/>
    <w:rsid w:val="00634D1B"/>
    <w:rsid w:val="0063556E"/>
    <w:rsid w:val="00635C8C"/>
    <w:rsid w:val="0063605D"/>
    <w:rsid w:val="0063707E"/>
    <w:rsid w:val="00637423"/>
    <w:rsid w:val="006377BA"/>
    <w:rsid w:val="006379D3"/>
    <w:rsid w:val="00637F50"/>
    <w:rsid w:val="0064005E"/>
    <w:rsid w:val="006406F6"/>
    <w:rsid w:val="00640B5C"/>
    <w:rsid w:val="00640C86"/>
    <w:rsid w:val="00640F61"/>
    <w:rsid w:val="00641745"/>
    <w:rsid w:val="0064191A"/>
    <w:rsid w:val="00641D25"/>
    <w:rsid w:val="0064207A"/>
    <w:rsid w:val="0064286C"/>
    <w:rsid w:val="00642D44"/>
    <w:rsid w:val="006431D9"/>
    <w:rsid w:val="0064367A"/>
    <w:rsid w:val="00643684"/>
    <w:rsid w:val="00643EAD"/>
    <w:rsid w:val="0064465E"/>
    <w:rsid w:val="0064469F"/>
    <w:rsid w:val="00644C71"/>
    <w:rsid w:val="0064589C"/>
    <w:rsid w:val="0064685F"/>
    <w:rsid w:val="00646C7A"/>
    <w:rsid w:val="006475AF"/>
    <w:rsid w:val="00650A60"/>
    <w:rsid w:val="00651264"/>
    <w:rsid w:val="0065164D"/>
    <w:rsid w:val="00651807"/>
    <w:rsid w:val="00651DBE"/>
    <w:rsid w:val="006527DB"/>
    <w:rsid w:val="00652CDA"/>
    <w:rsid w:val="00653432"/>
    <w:rsid w:val="006535E1"/>
    <w:rsid w:val="006540B8"/>
    <w:rsid w:val="006543E6"/>
    <w:rsid w:val="0065457B"/>
    <w:rsid w:val="006547BE"/>
    <w:rsid w:val="00654C66"/>
    <w:rsid w:val="0065501C"/>
    <w:rsid w:val="006550C1"/>
    <w:rsid w:val="006555E4"/>
    <w:rsid w:val="006559DB"/>
    <w:rsid w:val="00655D1D"/>
    <w:rsid w:val="00655E01"/>
    <w:rsid w:val="00655E6A"/>
    <w:rsid w:val="00656AF6"/>
    <w:rsid w:val="00656CAD"/>
    <w:rsid w:val="00656CBC"/>
    <w:rsid w:val="00657474"/>
    <w:rsid w:val="00657FB6"/>
    <w:rsid w:val="00660007"/>
    <w:rsid w:val="00660440"/>
    <w:rsid w:val="00660880"/>
    <w:rsid w:val="00660C35"/>
    <w:rsid w:val="00660EC3"/>
    <w:rsid w:val="0066152F"/>
    <w:rsid w:val="006620E8"/>
    <w:rsid w:val="00662665"/>
    <w:rsid w:val="006627C5"/>
    <w:rsid w:val="00663403"/>
    <w:rsid w:val="006635DC"/>
    <w:rsid w:val="00664C2E"/>
    <w:rsid w:val="00664E06"/>
    <w:rsid w:val="00664F48"/>
    <w:rsid w:val="00665731"/>
    <w:rsid w:val="00666179"/>
    <w:rsid w:val="006662DA"/>
    <w:rsid w:val="006665BE"/>
    <w:rsid w:val="00666BDD"/>
    <w:rsid w:val="00667499"/>
    <w:rsid w:val="00667C7D"/>
    <w:rsid w:val="0067069C"/>
    <w:rsid w:val="00670764"/>
    <w:rsid w:val="00670AFB"/>
    <w:rsid w:val="00671072"/>
    <w:rsid w:val="006710EC"/>
    <w:rsid w:val="0067116D"/>
    <w:rsid w:val="006716DA"/>
    <w:rsid w:val="00671838"/>
    <w:rsid w:val="00671F08"/>
    <w:rsid w:val="00672428"/>
    <w:rsid w:val="0067244B"/>
    <w:rsid w:val="00672B98"/>
    <w:rsid w:val="0067328E"/>
    <w:rsid w:val="00673700"/>
    <w:rsid w:val="006737BF"/>
    <w:rsid w:val="00673E31"/>
    <w:rsid w:val="006749E2"/>
    <w:rsid w:val="00674C9C"/>
    <w:rsid w:val="00674CB5"/>
    <w:rsid w:val="00674EB8"/>
    <w:rsid w:val="006758AF"/>
    <w:rsid w:val="00675A6D"/>
    <w:rsid w:val="00675CDD"/>
    <w:rsid w:val="00676078"/>
    <w:rsid w:val="00676B65"/>
    <w:rsid w:val="006777F9"/>
    <w:rsid w:val="00677C7D"/>
    <w:rsid w:val="006800CD"/>
    <w:rsid w:val="0068048B"/>
    <w:rsid w:val="00680CC6"/>
    <w:rsid w:val="006813DC"/>
    <w:rsid w:val="0068163C"/>
    <w:rsid w:val="00681B64"/>
    <w:rsid w:val="00681E4D"/>
    <w:rsid w:val="006827CD"/>
    <w:rsid w:val="0068326F"/>
    <w:rsid w:val="0068382D"/>
    <w:rsid w:val="006839EF"/>
    <w:rsid w:val="00684133"/>
    <w:rsid w:val="006848D2"/>
    <w:rsid w:val="006849FD"/>
    <w:rsid w:val="00684CE6"/>
    <w:rsid w:val="00684D48"/>
    <w:rsid w:val="00684FA5"/>
    <w:rsid w:val="00684FB4"/>
    <w:rsid w:val="006851D8"/>
    <w:rsid w:val="00685760"/>
    <w:rsid w:val="00685B38"/>
    <w:rsid w:val="0068606F"/>
    <w:rsid w:val="00686234"/>
    <w:rsid w:val="006869E1"/>
    <w:rsid w:val="00686C89"/>
    <w:rsid w:val="00687014"/>
    <w:rsid w:val="00687453"/>
    <w:rsid w:val="0068756F"/>
    <w:rsid w:val="006877D3"/>
    <w:rsid w:val="00687C22"/>
    <w:rsid w:val="00687E2A"/>
    <w:rsid w:val="006902EE"/>
    <w:rsid w:val="00690AD8"/>
    <w:rsid w:val="006910C6"/>
    <w:rsid w:val="006913BC"/>
    <w:rsid w:val="006915C0"/>
    <w:rsid w:val="006918E4"/>
    <w:rsid w:val="00691E24"/>
    <w:rsid w:val="006921AA"/>
    <w:rsid w:val="00692612"/>
    <w:rsid w:val="006929BD"/>
    <w:rsid w:val="00692F98"/>
    <w:rsid w:val="00693607"/>
    <w:rsid w:val="00694384"/>
    <w:rsid w:val="00694398"/>
    <w:rsid w:val="006944A1"/>
    <w:rsid w:val="00694B6B"/>
    <w:rsid w:val="00694DCE"/>
    <w:rsid w:val="00694FDA"/>
    <w:rsid w:val="00695571"/>
    <w:rsid w:val="006956A8"/>
    <w:rsid w:val="00696920"/>
    <w:rsid w:val="00696CBC"/>
    <w:rsid w:val="00696F7A"/>
    <w:rsid w:val="006974FC"/>
    <w:rsid w:val="006A01C6"/>
    <w:rsid w:val="006A0375"/>
    <w:rsid w:val="006A0548"/>
    <w:rsid w:val="006A055D"/>
    <w:rsid w:val="006A09A7"/>
    <w:rsid w:val="006A0F2F"/>
    <w:rsid w:val="006A0FE6"/>
    <w:rsid w:val="006A1B14"/>
    <w:rsid w:val="006A2192"/>
    <w:rsid w:val="006A4372"/>
    <w:rsid w:val="006A45C1"/>
    <w:rsid w:val="006A47F9"/>
    <w:rsid w:val="006A4F13"/>
    <w:rsid w:val="006A52C7"/>
    <w:rsid w:val="006A5445"/>
    <w:rsid w:val="006A66C1"/>
    <w:rsid w:val="006A66D8"/>
    <w:rsid w:val="006A680C"/>
    <w:rsid w:val="006A706E"/>
    <w:rsid w:val="006A7B93"/>
    <w:rsid w:val="006A7BD8"/>
    <w:rsid w:val="006B01B9"/>
    <w:rsid w:val="006B027A"/>
    <w:rsid w:val="006B0407"/>
    <w:rsid w:val="006B09C3"/>
    <w:rsid w:val="006B0F48"/>
    <w:rsid w:val="006B2048"/>
    <w:rsid w:val="006B2191"/>
    <w:rsid w:val="006B2802"/>
    <w:rsid w:val="006B2891"/>
    <w:rsid w:val="006B2A0E"/>
    <w:rsid w:val="006B30C9"/>
    <w:rsid w:val="006B5303"/>
    <w:rsid w:val="006B577F"/>
    <w:rsid w:val="006B5BD3"/>
    <w:rsid w:val="006B5C1A"/>
    <w:rsid w:val="006B5EF2"/>
    <w:rsid w:val="006B63DD"/>
    <w:rsid w:val="006B65AB"/>
    <w:rsid w:val="006B6670"/>
    <w:rsid w:val="006B710F"/>
    <w:rsid w:val="006B73E1"/>
    <w:rsid w:val="006B75FE"/>
    <w:rsid w:val="006C005B"/>
    <w:rsid w:val="006C04B9"/>
    <w:rsid w:val="006C0AA8"/>
    <w:rsid w:val="006C0F0E"/>
    <w:rsid w:val="006C175E"/>
    <w:rsid w:val="006C1C97"/>
    <w:rsid w:val="006C25E4"/>
    <w:rsid w:val="006C2789"/>
    <w:rsid w:val="006C2FDC"/>
    <w:rsid w:val="006C397C"/>
    <w:rsid w:val="006C3DC6"/>
    <w:rsid w:val="006C471F"/>
    <w:rsid w:val="006C476C"/>
    <w:rsid w:val="006C47C6"/>
    <w:rsid w:val="006C545E"/>
    <w:rsid w:val="006C6651"/>
    <w:rsid w:val="006C6F6B"/>
    <w:rsid w:val="006D0501"/>
    <w:rsid w:val="006D0C90"/>
    <w:rsid w:val="006D1018"/>
    <w:rsid w:val="006D1845"/>
    <w:rsid w:val="006D2AA2"/>
    <w:rsid w:val="006D2FD2"/>
    <w:rsid w:val="006D32CA"/>
    <w:rsid w:val="006D405E"/>
    <w:rsid w:val="006D51D6"/>
    <w:rsid w:val="006D5FFF"/>
    <w:rsid w:val="006D7346"/>
    <w:rsid w:val="006D7698"/>
    <w:rsid w:val="006E0110"/>
    <w:rsid w:val="006E0C5B"/>
    <w:rsid w:val="006E232A"/>
    <w:rsid w:val="006E29F8"/>
    <w:rsid w:val="006E2F23"/>
    <w:rsid w:val="006E2F69"/>
    <w:rsid w:val="006E344F"/>
    <w:rsid w:val="006E37CC"/>
    <w:rsid w:val="006E567F"/>
    <w:rsid w:val="006E5880"/>
    <w:rsid w:val="006E5D37"/>
    <w:rsid w:val="006E6361"/>
    <w:rsid w:val="006E650A"/>
    <w:rsid w:val="006E75D4"/>
    <w:rsid w:val="006E7724"/>
    <w:rsid w:val="006E7D7D"/>
    <w:rsid w:val="006E7F90"/>
    <w:rsid w:val="006E7FCD"/>
    <w:rsid w:val="006F01A9"/>
    <w:rsid w:val="006F034A"/>
    <w:rsid w:val="006F09D2"/>
    <w:rsid w:val="006F14D3"/>
    <w:rsid w:val="006F1777"/>
    <w:rsid w:val="006F2B0C"/>
    <w:rsid w:val="006F2B30"/>
    <w:rsid w:val="006F2EFA"/>
    <w:rsid w:val="006F31FA"/>
    <w:rsid w:val="006F3642"/>
    <w:rsid w:val="006F3CF5"/>
    <w:rsid w:val="006F45EC"/>
    <w:rsid w:val="006F46DA"/>
    <w:rsid w:val="006F4783"/>
    <w:rsid w:val="006F5F65"/>
    <w:rsid w:val="006F6128"/>
    <w:rsid w:val="006F66F0"/>
    <w:rsid w:val="006F6EA4"/>
    <w:rsid w:val="006F724B"/>
    <w:rsid w:val="006F7351"/>
    <w:rsid w:val="006F7379"/>
    <w:rsid w:val="006F7468"/>
    <w:rsid w:val="006F763E"/>
    <w:rsid w:val="006F7A24"/>
    <w:rsid w:val="00701522"/>
    <w:rsid w:val="00701673"/>
    <w:rsid w:val="00702774"/>
    <w:rsid w:val="00702933"/>
    <w:rsid w:val="00702E71"/>
    <w:rsid w:val="00703B01"/>
    <w:rsid w:val="00703C1C"/>
    <w:rsid w:val="00703C82"/>
    <w:rsid w:val="00703F88"/>
    <w:rsid w:val="00704332"/>
    <w:rsid w:val="007043E5"/>
    <w:rsid w:val="00704F8B"/>
    <w:rsid w:val="0070517C"/>
    <w:rsid w:val="00705A71"/>
    <w:rsid w:val="00706077"/>
    <w:rsid w:val="0070608A"/>
    <w:rsid w:val="00706C64"/>
    <w:rsid w:val="00706E28"/>
    <w:rsid w:val="00707085"/>
    <w:rsid w:val="007079B5"/>
    <w:rsid w:val="00707B07"/>
    <w:rsid w:val="00707BC4"/>
    <w:rsid w:val="00707BF6"/>
    <w:rsid w:val="00707E2B"/>
    <w:rsid w:val="0071089F"/>
    <w:rsid w:val="007109A0"/>
    <w:rsid w:val="00710C88"/>
    <w:rsid w:val="00710D0D"/>
    <w:rsid w:val="00710DF0"/>
    <w:rsid w:val="007114A7"/>
    <w:rsid w:val="0071197E"/>
    <w:rsid w:val="00711B6B"/>
    <w:rsid w:val="00712062"/>
    <w:rsid w:val="007128A2"/>
    <w:rsid w:val="00713210"/>
    <w:rsid w:val="007134DD"/>
    <w:rsid w:val="0071368B"/>
    <w:rsid w:val="0071373A"/>
    <w:rsid w:val="00713B50"/>
    <w:rsid w:val="00713F09"/>
    <w:rsid w:val="00714679"/>
    <w:rsid w:val="00714B5B"/>
    <w:rsid w:val="007152F6"/>
    <w:rsid w:val="00715585"/>
    <w:rsid w:val="007155DD"/>
    <w:rsid w:val="0071581A"/>
    <w:rsid w:val="0071641B"/>
    <w:rsid w:val="007169DD"/>
    <w:rsid w:val="007170A0"/>
    <w:rsid w:val="00717169"/>
    <w:rsid w:val="007200DE"/>
    <w:rsid w:val="007209CC"/>
    <w:rsid w:val="00720FC5"/>
    <w:rsid w:val="00721276"/>
    <w:rsid w:val="00721615"/>
    <w:rsid w:val="00722218"/>
    <w:rsid w:val="007224D6"/>
    <w:rsid w:val="00722BEA"/>
    <w:rsid w:val="00722D71"/>
    <w:rsid w:val="00723BED"/>
    <w:rsid w:val="007241E5"/>
    <w:rsid w:val="00724851"/>
    <w:rsid w:val="007249F4"/>
    <w:rsid w:val="00724AEC"/>
    <w:rsid w:val="00725049"/>
    <w:rsid w:val="007250FC"/>
    <w:rsid w:val="0072573F"/>
    <w:rsid w:val="0072579A"/>
    <w:rsid w:val="00726086"/>
    <w:rsid w:val="0072711D"/>
    <w:rsid w:val="007275DC"/>
    <w:rsid w:val="00730EFB"/>
    <w:rsid w:val="00731276"/>
    <w:rsid w:val="00731690"/>
    <w:rsid w:val="00731B12"/>
    <w:rsid w:val="00732038"/>
    <w:rsid w:val="007326B6"/>
    <w:rsid w:val="00732D81"/>
    <w:rsid w:val="007332B0"/>
    <w:rsid w:val="00733501"/>
    <w:rsid w:val="007338CE"/>
    <w:rsid w:val="007348BF"/>
    <w:rsid w:val="00734CEA"/>
    <w:rsid w:val="00734FC7"/>
    <w:rsid w:val="0073533C"/>
    <w:rsid w:val="007357FB"/>
    <w:rsid w:val="00736658"/>
    <w:rsid w:val="007368E6"/>
    <w:rsid w:val="0073748A"/>
    <w:rsid w:val="00737A51"/>
    <w:rsid w:val="0074040A"/>
    <w:rsid w:val="00740827"/>
    <w:rsid w:val="007408EE"/>
    <w:rsid w:val="0074097D"/>
    <w:rsid w:val="00740A49"/>
    <w:rsid w:val="00740E02"/>
    <w:rsid w:val="00740E9E"/>
    <w:rsid w:val="0074108E"/>
    <w:rsid w:val="0074232B"/>
    <w:rsid w:val="00742469"/>
    <w:rsid w:val="00742954"/>
    <w:rsid w:val="0074306B"/>
    <w:rsid w:val="007436BA"/>
    <w:rsid w:val="00743C65"/>
    <w:rsid w:val="00743D2A"/>
    <w:rsid w:val="00744500"/>
    <w:rsid w:val="00744B85"/>
    <w:rsid w:val="00744D91"/>
    <w:rsid w:val="00744E8B"/>
    <w:rsid w:val="00744FD7"/>
    <w:rsid w:val="007452B1"/>
    <w:rsid w:val="00745C59"/>
    <w:rsid w:val="0074610F"/>
    <w:rsid w:val="007461E1"/>
    <w:rsid w:val="007469B8"/>
    <w:rsid w:val="00746BA1"/>
    <w:rsid w:val="00747DC9"/>
    <w:rsid w:val="00750031"/>
    <w:rsid w:val="007501EB"/>
    <w:rsid w:val="00751AB8"/>
    <w:rsid w:val="0075247A"/>
    <w:rsid w:val="00752558"/>
    <w:rsid w:val="007532D2"/>
    <w:rsid w:val="0075366C"/>
    <w:rsid w:val="007538F0"/>
    <w:rsid w:val="00753A0D"/>
    <w:rsid w:val="007547CE"/>
    <w:rsid w:val="0075509C"/>
    <w:rsid w:val="00755AB6"/>
    <w:rsid w:val="0075706C"/>
    <w:rsid w:val="007571A5"/>
    <w:rsid w:val="00757C09"/>
    <w:rsid w:val="00760613"/>
    <w:rsid w:val="007606B8"/>
    <w:rsid w:val="00761368"/>
    <w:rsid w:val="00761BF4"/>
    <w:rsid w:val="00761E70"/>
    <w:rsid w:val="00761E9C"/>
    <w:rsid w:val="0076237B"/>
    <w:rsid w:val="00763D70"/>
    <w:rsid w:val="00763ECD"/>
    <w:rsid w:val="00763F70"/>
    <w:rsid w:val="00764C08"/>
    <w:rsid w:val="00764E06"/>
    <w:rsid w:val="00765539"/>
    <w:rsid w:val="007656D1"/>
    <w:rsid w:val="007659EE"/>
    <w:rsid w:val="007660FB"/>
    <w:rsid w:val="007661ED"/>
    <w:rsid w:val="00766247"/>
    <w:rsid w:val="00766AAA"/>
    <w:rsid w:val="00766E5C"/>
    <w:rsid w:val="007678B9"/>
    <w:rsid w:val="00767BEA"/>
    <w:rsid w:val="00767D74"/>
    <w:rsid w:val="00770054"/>
    <w:rsid w:val="00771CFE"/>
    <w:rsid w:val="007721D4"/>
    <w:rsid w:val="007723E6"/>
    <w:rsid w:val="007732C5"/>
    <w:rsid w:val="0077363E"/>
    <w:rsid w:val="007739D6"/>
    <w:rsid w:val="00773C69"/>
    <w:rsid w:val="00774696"/>
    <w:rsid w:val="00774767"/>
    <w:rsid w:val="00774972"/>
    <w:rsid w:val="007751F9"/>
    <w:rsid w:val="0077550D"/>
    <w:rsid w:val="00776324"/>
    <w:rsid w:val="0077652C"/>
    <w:rsid w:val="00777171"/>
    <w:rsid w:val="00780057"/>
    <w:rsid w:val="00780354"/>
    <w:rsid w:val="007804FE"/>
    <w:rsid w:val="00781860"/>
    <w:rsid w:val="00781A55"/>
    <w:rsid w:val="00781CC6"/>
    <w:rsid w:val="00782BBC"/>
    <w:rsid w:val="0078339E"/>
    <w:rsid w:val="007834D3"/>
    <w:rsid w:val="00783C89"/>
    <w:rsid w:val="007844FE"/>
    <w:rsid w:val="00784A8A"/>
    <w:rsid w:val="00784DCE"/>
    <w:rsid w:val="007856F3"/>
    <w:rsid w:val="00785A02"/>
    <w:rsid w:val="00785E8A"/>
    <w:rsid w:val="00786061"/>
    <w:rsid w:val="00786827"/>
    <w:rsid w:val="00786877"/>
    <w:rsid w:val="00786F35"/>
    <w:rsid w:val="0078706B"/>
    <w:rsid w:val="0078796A"/>
    <w:rsid w:val="00787B06"/>
    <w:rsid w:val="00787E7E"/>
    <w:rsid w:val="007910B0"/>
    <w:rsid w:val="007916D2"/>
    <w:rsid w:val="007916F8"/>
    <w:rsid w:val="00791DF5"/>
    <w:rsid w:val="00792251"/>
    <w:rsid w:val="00792B90"/>
    <w:rsid w:val="00793405"/>
    <w:rsid w:val="00793921"/>
    <w:rsid w:val="00793A1D"/>
    <w:rsid w:val="007946A4"/>
    <w:rsid w:val="00794BD3"/>
    <w:rsid w:val="00795A0E"/>
    <w:rsid w:val="00795F2E"/>
    <w:rsid w:val="00796468"/>
    <w:rsid w:val="00796DCB"/>
    <w:rsid w:val="0079718C"/>
    <w:rsid w:val="00797605"/>
    <w:rsid w:val="00797E07"/>
    <w:rsid w:val="007A000A"/>
    <w:rsid w:val="007A0427"/>
    <w:rsid w:val="007A0A1F"/>
    <w:rsid w:val="007A0B64"/>
    <w:rsid w:val="007A113C"/>
    <w:rsid w:val="007A2567"/>
    <w:rsid w:val="007A398D"/>
    <w:rsid w:val="007A39BD"/>
    <w:rsid w:val="007A3C30"/>
    <w:rsid w:val="007A4448"/>
    <w:rsid w:val="007A5AB3"/>
    <w:rsid w:val="007A5E2A"/>
    <w:rsid w:val="007A62A9"/>
    <w:rsid w:val="007A63F8"/>
    <w:rsid w:val="007A657C"/>
    <w:rsid w:val="007A69BE"/>
    <w:rsid w:val="007A6D6C"/>
    <w:rsid w:val="007A6F25"/>
    <w:rsid w:val="007A7289"/>
    <w:rsid w:val="007A7D98"/>
    <w:rsid w:val="007A7F20"/>
    <w:rsid w:val="007B0EFA"/>
    <w:rsid w:val="007B1997"/>
    <w:rsid w:val="007B1A4D"/>
    <w:rsid w:val="007B1D02"/>
    <w:rsid w:val="007B350D"/>
    <w:rsid w:val="007B3641"/>
    <w:rsid w:val="007B41A9"/>
    <w:rsid w:val="007B44EA"/>
    <w:rsid w:val="007B4B0E"/>
    <w:rsid w:val="007B58E9"/>
    <w:rsid w:val="007B5FD8"/>
    <w:rsid w:val="007B628F"/>
    <w:rsid w:val="007B63FD"/>
    <w:rsid w:val="007B6D4C"/>
    <w:rsid w:val="007B7109"/>
    <w:rsid w:val="007B73D3"/>
    <w:rsid w:val="007B7822"/>
    <w:rsid w:val="007C00D6"/>
    <w:rsid w:val="007C04D2"/>
    <w:rsid w:val="007C053E"/>
    <w:rsid w:val="007C0DA8"/>
    <w:rsid w:val="007C1ADF"/>
    <w:rsid w:val="007C279A"/>
    <w:rsid w:val="007C2F07"/>
    <w:rsid w:val="007C32AB"/>
    <w:rsid w:val="007C3788"/>
    <w:rsid w:val="007C3FB1"/>
    <w:rsid w:val="007C40AF"/>
    <w:rsid w:val="007C4C04"/>
    <w:rsid w:val="007C54E4"/>
    <w:rsid w:val="007C6901"/>
    <w:rsid w:val="007C6C2D"/>
    <w:rsid w:val="007C70A3"/>
    <w:rsid w:val="007C722D"/>
    <w:rsid w:val="007C7477"/>
    <w:rsid w:val="007C7B07"/>
    <w:rsid w:val="007D0C1D"/>
    <w:rsid w:val="007D0D05"/>
    <w:rsid w:val="007D0F9D"/>
    <w:rsid w:val="007D23AE"/>
    <w:rsid w:val="007D2B6A"/>
    <w:rsid w:val="007D3853"/>
    <w:rsid w:val="007D4715"/>
    <w:rsid w:val="007D6535"/>
    <w:rsid w:val="007D6887"/>
    <w:rsid w:val="007D6DA1"/>
    <w:rsid w:val="007D70CA"/>
    <w:rsid w:val="007D7282"/>
    <w:rsid w:val="007D7294"/>
    <w:rsid w:val="007D7361"/>
    <w:rsid w:val="007D7590"/>
    <w:rsid w:val="007E02C0"/>
    <w:rsid w:val="007E0FDF"/>
    <w:rsid w:val="007E140A"/>
    <w:rsid w:val="007E168F"/>
    <w:rsid w:val="007E2852"/>
    <w:rsid w:val="007E2BD1"/>
    <w:rsid w:val="007E2DFE"/>
    <w:rsid w:val="007E3778"/>
    <w:rsid w:val="007E37E1"/>
    <w:rsid w:val="007E3CAD"/>
    <w:rsid w:val="007E4B05"/>
    <w:rsid w:val="007E5325"/>
    <w:rsid w:val="007E61DB"/>
    <w:rsid w:val="007E67AC"/>
    <w:rsid w:val="007E7204"/>
    <w:rsid w:val="007E7333"/>
    <w:rsid w:val="007E7FB9"/>
    <w:rsid w:val="007F17E4"/>
    <w:rsid w:val="007F2555"/>
    <w:rsid w:val="007F2D45"/>
    <w:rsid w:val="007F2EFA"/>
    <w:rsid w:val="007F36FB"/>
    <w:rsid w:val="007F38C6"/>
    <w:rsid w:val="007F3DB5"/>
    <w:rsid w:val="007F4831"/>
    <w:rsid w:val="007F5036"/>
    <w:rsid w:val="007F5252"/>
    <w:rsid w:val="007F557E"/>
    <w:rsid w:val="007F5598"/>
    <w:rsid w:val="007F58D4"/>
    <w:rsid w:val="007F5943"/>
    <w:rsid w:val="007F5C3D"/>
    <w:rsid w:val="007F5DE7"/>
    <w:rsid w:val="007F6012"/>
    <w:rsid w:val="007F60DB"/>
    <w:rsid w:val="007F60E5"/>
    <w:rsid w:val="007F6726"/>
    <w:rsid w:val="007F6DD4"/>
    <w:rsid w:val="007F7B51"/>
    <w:rsid w:val="007F7EF9"/>
    <w:rsid w:val="007F7F83"/>
    <w:rsid w:val="00800169"/>
    <w:rsid w:val="008006A0"/>
    <w:rsid w:val="008008DC"/>
    <w:rsid w:val="008018DE"/>
    <w:rsid w:val="00801C72"/>
    <w:rsid w:val="00802629"/>
    <w:rsid w:val="0080375B"/>
    <w:rsid w:val="00804420"/>
    <w:rsid w:val="0080546C"/>
    <w:rsid w:val="008056F3"/>
    <w:rsid w:val="00805D9E"/>
    <w:rsid w:val="008068FF"/>
    <w:rsid w:val="0080702D"/>
    <w:rsid w:val="00807118"/>
    <w:rsid w:val="00807135"/>
    <w:rsid w:val="008074F3"/>
    <w:rsid w:val="00807A2C"/>
    <w:rsid w:val="00807A3A"/>
    <w:rsid w:val="00807BBA"/>
    <w:rsid w:val="00807D30"/>
    <w:rsid w:val="008100B8"/>
    <w:rsid w:val="00810653"/>
    <w:rsid w:val="008107C8"/>
    <w:rsid w:val="00810FB4"/>
    <w:rsid w:val="0081105F"/>
    <w:rsid w:val="008110DA"/>
    <w:rsid w:val="00811682"/>
    <w:rsid w:val="00812E0E"/>
    <w:rsid w:val="008138AA"/>
    <w:rsid w:val="00813EB5"/>
    <w:rsid w:val="00813EB7"/>
    <w:rsid w:val="008142C1"/>
    <w:rsid w:val="0081456C"/>
    <w:rsid w:val="00814A6B"/>
    <w:rsid w:val="00814C7B"/>
    <w:rsid w:val="00814E1A"/>
    <w:rsid w:val="0081510A"/>
    <w:rsid w:val="0081591D"/>
    <w:rsid w:val="00816232"/>
    <w:rsid w:val="00816306"/>
    <w:rsid w:val="00816F50"/>
    <w:rsid w:val="008206F2"/>
    <w:rsid w:val="00820CB1"/>
    <w:rsid w:val="0082114E"/>
    <w:rsid w:val="00821D47"/>
    <w:rsid w:val="008222CD"/>
    <w:rsid w:val="00822652"/>
    <w:rsid w:val="00822A05"/>
    <w:rsid w:val="00822B4A"/>
    <w:rsid w:val="00822CCD"/>
    <w:rsid w:val="008234B2"/>
    <w:rsid w:val="008235BB"/>
    <w:rsid w:val="00824152"/>
    <w:rsid w:val="00824E90"/>
    <w:rsid w:val="0082552B"/>
    <w:rsid w:val="008256F7"/>
    <w:rsid w:val="0082594E"/>
    <w:rsid w:val="00825A1C"/>
    <w:rsid w:val="008260EB"/>
    <w:rsid w:val="00826689"/>
    <w:rsid w:val="00827050"/>
    <w:rsid w:val="008274E4"/>
    <w:rsid w:val="0082777A"/>
    <w:rsid w:val="008307F5"/>
    <w:rsid w:val="00830B54"/>
    <w:rsid w:val="00831B49"/>
    <w:rsid w:val="0083234B"/>
    <w:rsid w:val="00832946"/>
    <w:rsid w:val="00833E10"/>
    <w:rsid w:val="00834810"/>
    <w:rsid w:val="00834E16"/>
    <w:rsid w:val="00835372"/>
    <w:rsid w:val="0083543E"/>
    <w:rsid w:val="00835AA0"/>
    <w:rsid w:val="00835D00"/>
    <w:rsid w:val="00835FD5"/>
    <w:rsid w:val="00836E21"/>
    <w:rsid w:val="00836EE9"/>
    <w:rsid w:val="008372C3"/>
    <w:rsid w:val="00837398"/>
    <w:rsid w:val="008379FA"/>
    <w:rsid w:val="00837C47"/>
    <w:rsid w:val="008405BB"/>
    <w:rsid w:val="008413EC"/>
    <w:rsid w:val="008418F3"/>
    <w:rsid w:val="00841981"/>
    <w:rsid w:val="00841C36"/>
    <w:rsid w:val="008425A3"/>
    <w:rsid w:val="00842AC2"/>
    <w:rsid w:val="0084305D"/>
    <w:rsid w:val="00843240"/>
    <w:rsid w:val="00843396"/>
    <w:rsid w:val="00843A22"/>
    <w:rsid w:val="00843FCD"/>
    <w:rsid w:val="008443D3"/>
    <w:rsid w:val="00845228"/>
    <w:rsid w:val="00845943"/>
    <w:rsid w:val="0084623E"/>
    <w:rsid w:val="008466DE"/>
    <w:rsid w:val="00846735"/>
    <w:rsid w:val="00846DA0"/>
    <w:rsid w:val="00846E01"/>
    <w:rsid w:val="0084719D"/>
    <w:rsid w:val="008471F6"/>
    <w:rsid w:val="008471FF"/>
    <w:rsid w:val="00847261"/>
    <w:rsid w:val="008476DA"/>
    <w:rsid w:val="008478EF"/>
    <w:rsid w:val="008479D0"/>
    <w:rsid w:val="0085014F"/>
    <w:rsid w:val="008507AD"/>
    <w:rsid w:val="00850982"/>
    <w:rsid w:val="008518F2"/>
    <w:rsid w:val="00851CE6"/>
    <w:rsid w:val="00852079"/>
    <w:rsid w:val="00853A2A"/>
    <w:rsid w:val="00853F27"/>
    <w:rsid w:val="00854746"/>
    <w:rsid w:val="008550B7"/>
    <w:rsid w:val="008559D3"/>
    <w:rsid w:val="0085606B"/>
    <w:rsid w:val="00856878"/>
    <w:rsid w:val="00856A55"/>
    <w:rsid w:val="008570C4"/>
    <w:rsid w:val="008576DF"/>
    <w:rsid w:val="00860DD0"/>
    <w:rsid w:val="0086126E"/>
    <w:rsid w:val="00861495"/>
    <w:rsid w:val="008617C2"/>
    <w:rsid w:val="00861904"/>
    <w:rsid w:val="00861B94"/>
    <w:rsid w:val="00861F62"/>
    <w:rsid w:val="00862334"/>
    <w:rsid w:val="00862BA0"/>
    <w:rsid w:val="00863330"/>
    <w:rsid w:val="008638A7"/>
    <w:rsid w:val="00863B2D"/>
    <w:rsid w:val="00863F70"/>
    <w:rsid w:val="008640FC"/>
    <w:rsid w:val="008653B6"/>
    <w:rsid w:val="008658AC"/>
    <w:rsid w:val="00865A77"/>
    <w:rsid w:val="00865D7E"/>
    <w:rsid w:val="00865ECE"/>
    <w:rsid w:val="00865ED7"/>
    <w:rsid w:val="0086608A"/>
    <w:rsid w:val="008662A9"/>
    <w:rsid w:val="00866AB8"/>
    <w:rsid w:val="00866B67"/>
    <w:rsid w:val="008678AB"/>
    <w:rsid w:val="008678B6"/>
    <w:rsid w:val="00867CA0"/>
    <w:rsid w:val="00867CAF"/>
    <w:rsid w:val="0087014D"/>
    <w:rsid w:val="00871796"/>
    <w:rsid w:val="00871D47"/>
    <w:rsid w:val="00871FBE"/>
    <w:rsid w:val="008728F2"/>
    <w:rsid w:val="00872B9D"/>
    <w:rsid w:val="00873869"/>
    <w:rsid w:val="008738A3"/>
    <w:rsid w:val="00873A11"/>
    <w:rsid w:val="00874290"/>
    <w:rsid w:val="008743AA"/>
    <w:rsid w:val="00874565"/>
    <w:rsid w:val="00874E2B"/>
    <w:rsid w:val="00874FD9"/>
    <w:rsid w:val="008753D4"/>
    <w:rsid w:val="0087590F"/>
    <w:rsid w:val="00875917"/>
    <w:rsid w:val="00875EA0"/>
    <w:rsid w:val="00876FF7"/>
    <w:rsid w:val="00877790"/>
    <w:rsid w:val="0087790F"/>
    <w:rsid w:val="00877DC8"/>
    <w:rsid w:val="008807D7"/>
    <w:rsid w:val="00880AEB"/>
    <w:rsid w:val="00880E0E"/>
    <w:rsid w:val="00881416"/>
    <w:rsid w:val="00881A21"/>
    <w:rsid w:val="00881ACD"/>
    <w:rsid w:val="0088239A"/>
    <w:rsid w:val="00882A79"/>
    <w:rsid w:val="00882F40"/>
    <w:rsid w:val="008834D0"/>
    <w:rsid w:val="0088382E"/>
    <w:rsid w:val="00883948"/>
    <w:rsid w:val="00883EE2"/>
    <w:rsid w:val="00884470"/>
    <w:rsid w:val="00884896"/>
    <w:rsid w:val="00884B0B"/>
    <w:rsid w:val="00884B39"/>
    <w:rsid w:val="00884B97"/>
    <w:rsid w:val="00885154"/>
    <w:rsid w:val="0088552C"/>
    <w:rsid w:val="00885A04"/>
    <w:rsid w:val="00885DED"/>
    <w:rsid w:val="00886453"/>
    <w:rsid w:val="008878AC"/>
    <w:rsid w:val="008901A7"/>
    <w:rsid w:val="008905D4"/>
    <w:rsid w:val="00891173"/>
    <w:rsid w:val="0089124C"/>
    <w:rsid w:val="00891823"/>
    <w:rsid w:val="00891C58"/>
    <w:rsid w:val="00891E9F"/>
    <w:rsid w:val="00892458"/>
    <w:rsid w:val="00892DF5"/>
    <w:rsid w:val="00893702"/>
    <w:rsid w:val="00893910"/>
    <w:rsid w:val="00893EC4"/>
    <w:rsid w:val="00894C40"/>
    <w:rsid w:val="00894C4F"/>
    <w:rsid w:val="00894D1A"/>
    <w:rsid w:val="00894E22"/>
    <w:rsid w:val="0089504C"/>
    <w:rsid w:val="0089527B"/>
    <w:rsid w:val="008953F7"/>
    <w:rsid w:val="00895AB9"/>
    <w:rsid w:val="00895C5D"/>
    <w:rsid w:val="00895F49"/>
    <w:rsid w:val="00895F64"/>
    <w:rsid w:val="0089617C"/>
    <w:rsid w:val="008964F8"/>
    <w:rsid w:val="008A100D"/>
    <w:rsid w:val="008A1BA3"/>
    <w:rsid w:val="008A283B"/>
    <w:rsid w:val="008A2FA6"/>
    <w:rsid w:val="008A30B9"/>
    <w:rsid w:val="008A4A6E"/>
    <w:rsid w:val="008A4D49"/>
    <w:rsid w:val="008A4E38"/>
    <w:rsid w:val="008A52ED"/>
    <w:rsid w:val="008A53D3"/>
    <w:rsid w:val="008A58D5"/>
    <w:rsid w:val="008A675E"/>
    <w:rsid w:val="008A6B81"/>
    <w:rsid w:val="008A6EC8"/>
    <w:rsid w:val="008A6EE7"/>
    <w:rsid w:val="008A6FFE"/>
    <w:rsid w:val="008A7763"/>
    <w:rsid w:val="008A777A"/>
    <w:rsid w:val="008A78DD"/>
    <w:rsid w:val="008B09B1"/>
    <w:rsid w:val="008B1489"/>
    <w:rsid w:val="008B1B56"/>
    <w:rsid w:val="008B1E73"/>
    <w:rsid w:val="008B2D36"/>
    <w:rsid w:val="008B2F79"/>
    <w:rsid w:val="008B31D8"/>
    <w:rsid w:val="008B3304"/>
    <w:rsid w:val="008B3918"/>
    <w:rsid w:val="008B4A0A"/>
    <w:rsid w:val="008B4D8C"/>
    <w:rsid w:val="008B527E"/>
    <w:rsid w:val="008B5E6F"/>
    <w:rsid w:val="008B6656"/>
    <w:rsid w:val="008B7056"/>
    <w:rsid w:val="008B76D0"/>
    <w:rsid w:val="008B7871"/>
    <w:rsid w:val="008B7BCB"/>
    <w:rsid w:val="008B7D9C"/>
    <w:rsid w:val="008C00A9"/>
    <w:rsid w:val="008C0506"/>
    <w:rsid w:val="008C085C"/>
    <w:rsid w:val="008C0E78"/>
    <w:rsid w:val="008C110B"/>
    <w:rsid w:val="008C120F"/>
    <w:rsid w:val="008C206F"/>
    <w:rsid w:val="008C2BBD"/>
    <w:rsid w:val="008C2E4C"/>
    <w:rsid w:val="008C32B2"/>
    <w:rsid w:val="008C346D"/>
    <w:rsid w:val="008C4214"/>
    <w:rsid w:val="008C4F53"/>
    <w:rsid w:val="008C520F"/>
    <w:rsid w:val="008C57F5"/>
    <w:rsid w:val="008C5EDD"/>
    <w:rsid w:val="008C6279"/>
    <w:rsid w:val="008C62C0"/>
    <w:rsid w:val="008C68AB"/>
    <w:rsid w:val="008C68B0"/>
    <w:rsid w:val="008C72FA"/>
    <w:rsid w:val="008C7709"/>
    <w:rsid w:val="008C775B"/>
    <w:rsid w:val="008C7CD8"/>
    <w:rsid w:val="008D0BE3"/>
    <w:rsid w:val="008D12E0"/>
    <w:rsid w:val="008D1679"/>
    <w:rsid w:val="008D18D8"/>
    <w:rsid w:val="008D2031"/>
    <w:rsid w:val="008D2C88"/>
    <w:rsid w:val="008D2FB5"/>
    <w:rsid w:val="008D3B15"/>
    <w:rsid w:val="008D4CB0"/>
    <w:rsid w:val="008D54CE"/>
    <w:rsid w:val="008D5D4F"/>
    <w:rsid w:val="008D6195"/>
    <w:rsid w:val="008D68D1"/>
    <w:rsid w:val="008D6B6B"/>
    <w:rsid w:val="008D748A"/>
    <w:rsid w:val="008E0AB7"/>
    <w:rsid w:val="008E105E"/>
    <w:rsid w:val="008E1D58"/>
    <w:rsid w:val="008E20A7"/>
    <w:rsid w:val="008E2B4A"/>
    <w:rsid w:val="008E3ADD"/>
    <w:rsid w:val="008E479F"/>
    <w:rsid w:val="008E496C"/>
    <w:rsid w:val="008E4D6F"/>
    <w:rsid w:val="008E4F7C"/>
    <w:rsid w:val="008E5065"/>
    <w:rsid w:val="008E51DE"/>
    <w:rsid w:val="008E53A0"/>
    <w:rsid w:val="008E53A9"/>
    <w:rsid w:val="008E6315"/>
    <w:rsid w:val="008E63D3"/>
    <w:rsid w:val="008E6408"/>
    <w:rsid w:val="008E7006"/>
    <w:rsid w:val="008E70E1"/>
    <w:rsid w:val="008E7125"/>
    <w:rsid w:val="008F012E"/>
    <w:rsid w:val="008F0213"/>
    <w:rsid w:val="008F0734"/>
    <w:rsid w:val="008F08D1"/>
    <w:rsid w:val="008F0F3C"/>
    <w:rsid w:val="008F11AA"/>
    <w:rsid w:val="008F14DE"/>
    <w:rsid w:val="008F176E"/>
    <w:rsid w:val="008F19A5"/>
    <w:rsid w:val="008F277B"/>
    <w:rsid w:val="008F2A9C"/>
    <w:rsid w:val="008F2B44"/>
    <w:rsid w:val="008F2C90"/>
    <w:rsid w:val="008F335A"/>
    <w:rsid w:val="008F3986"/>
    <w:rsid w:val="008F4063"/>
    <w:rsid w:val="008F422A"/>
    <w:rsid w:val="008F5444"/>
    <w:rsid w:val="008F6149"/>
    <w:rsid w:val="008F640A"/>
    <w:rsid w:val="008F6F02"/>
    <w:rsid w:val="008F6FC8"/>
    <w:rsid w:val="008F717F"/>
    <w:rsid w:val="008F76F9"/>
    <w:rsid w:val="008F7D81"/>
    <w:rsid w:val="009017E4"/>
    <w:rsid w:val="009025D2"/>
    <w:rsid w:val="009026CF"/>
    <w:rsid w:val="00902743"/>
    <w:rsid w:val="00903347"/>
    <w:rsid w:val="00903A21"/>
    <w:rsid w:val="00903F83"/>
    <w:rsid w:val="00904860"/>
    <w:rsid w:val="00904A77"/>
    <w:rsid w:val="00904E5A"/>
    <w:rsid w:val="009055C0"/>
    <w:rsid w:val="009057C7"/>
    <w:rsid w:val="00905E7B"/>
    <w:rsid w:val="00905F35"/>
    <w:rsid w:val="00907580"/>
    <w:rsid w:val="0090799C"/>
    <w:rsid w:val="00910553"/>
    <w:rsid w:val="00910797"/>
    <w:rsid w:val="009107A5"/>
    <w:rsid w:val="00910948"/>
    <w:rsid w:val="00910B8B"/>
    <w:rsid w:val="00911229"/>
    <w:rsid w:val="0091184F"/>
    <w:rsid w:val="00911BBA"/>
    <w:rsid w:val="009125BE"/>
    <w:rsid w:val="00912832"/>
    <w:rsid w:val="0091294D"/>
    <w:rsid w:val="00912D2F"/>
    <w:rsid w:val="00912F8D"/>
    <w:rsid w:val="00913632"/>
    <w:rsid w:val="00913838"/>
    <w:rsid w:val="0091483B"/>
    <w:rsid w:val="00914FA3"/>
    <w:rsid w:val="00915296"/>
    <w:rsid w:val="00916543"/>
    <w:rsid w:val="009166A2"/>
    <w:rsid w:val="009178B1"/>
    <w:rsid w:val="00917D6E"/>
    <w:rsid w:val="00920010"/>
    <w:rsid w:val="009205B6"/>
    <w:rsid w:val="00920F8A"/>
    <w:rsid w:val="0092222E"/>
    <w:rsid w:val="0092251D"/>
    <w:rsid w:val="009226ED"/>
    <w:rsid w:val="00922B21"/>
    <w:rsid w:val="00922CD6"/>
    <w:rsid w:val="009243D0"/>
    <w:rsid w:val="0092460E"/>
    <w:rsid w:val="00924BB1"/>
    <w:rsid w:val="00924E47"/>
    <w:rsid w:val="009254B5"/>
    <w:rsid w:val="009258D4"/>
    <w:rsid w:val="00925AB4"/>
    <w:rsid w:val="00925ACF"/>
    <w:rsid w:val="00926007"/>
    <w:rsid w:val="00926878"/>
    <w:rsid w:val="009272A2"/>
    <w:rsid w:val="0092744F"/>
    <w:rsid w:val="00927A76"/>
    <w:rsid w:val="00931284"/>
    <w:rsid w:val="00931CAC"/>
    <w:rsid w:val="009326F3"/>
    <w:rsid w:val="00932736"/>
    <w:rsid w:val="00932E66"/>
    <w:rsid w:val="00933E06"/>
    <w:rsid w:val="009345E8"/>
    <w:rsid w:val="009347CB"/>
    <w:rsid w:val="0093573D"/>
    <w:rsid w:val="00935CFB"/>
    <w:rsid w:val="009361F4"/>
    <w:rsid w:val="00936231"/>
    <w:rsid w:val="00936894"/>
    <w:rsid w:val="00937110"/>
    <w:rsid w:val="009373AF"/>
    <w:rsid w:val="00940088"/>
    <w:rsid w:val="009401BA"/>
    <w:rsid w:val="00940811"/>
    <w:rsid w:val="00941119"/>
    <w:rsid w:val="009415DA"/>
    <w:rsid w:val="009419A3"/>
    <w:rsid w:val="00941B40"/>
    <w:rsid w:val="00941E80"/>
    <w:rsid w:val="00942A0E"/>
    <w:rsid w:val="00942E88"/>
    <w:rsid w:val="00942EE4"/>
    <w:rsid w:val="0094384C"/>
    <w:rsid w:val="009444E7"/>
    <w:rsid w:val="009445D8"/>
    <w:rsid w:val="00944A09"/>
    <w:rsid w:val="00945298"/>
    <w:rsid w:val="00945C3B"/>
    <w:rsid w:val="00945E44"/>
    <w:rsid w:val="0094637C"/>
    <w:rsid w:val="0094661D"/>
    <w:rsid w:val="00946BE0"/>
    <w:rsid w:val="0094743E"/>
    <w:rsid w:val="009475A0"/>
    <w:rsid w:val="00947851"/>
    <w:rsid w:val="00947AF8"/>
    <w:rsid w:val="00947FB7"/>
    <w:rsid w:val="009500D8"/>
    <w:rsid w:val="0095057C"/>
    <w:rsid w:val="00950610"/>
    <w:rsid w:val="00950C46"/>
    <w:rsid w:val="0095106B"/>
    <w:rsid w:val="00951BDF"/>
    <w:rsid w:val="00952393"/>
    <w:rsid w:val="00953398"/>
    <w:rsid w:val="00953EA1"/>
    <w:rsid w:val="00953ECB"/>
    <w:rsid w:val="0095444C"/>
    <w:rsid w:val="00954691"/>
    <w:rsid w:val="009546F7"/>
    <w:rsid w:val="00955418"/>
    <w:rsid w:val="009556CD"/>
    <w:rsid w:val="00955864"/>
    <w:rsid w:val="00955A62"/>
    <w:rsid w:val="00956A18"/>
    <w:rsid w:val="0095783A"/>
    <w:rsid w:val="00957946"/>
    <w:rsid w:val="00957E74"/>
    <w:rsid w:val="0096096F"/>
    <w:rsid w:val="00960CD6"/>
    <w:rsid w:val="00960F58"/>
    <w:rsid w:val="00961F87"/>
    <w:rsid w:val="00963480"/>
    <w:rsid w:val="00963FB0"/>
    <w:rsid w:val="00964674"/>
    <w:rsid w:val="009646D0"/>
    <w:rsid w:val="00964B79"/>
    <w:rsid w:val="00964F75"/>
    <w:rsid w:val="009652E7"/>
    <w:rsid w:val="009654BD"/>
    <w:rsid w:val="00965CD1"/>
    <w:rsid w:val="009660AA"/>
    <w:rsid w:val="0096640B"/>
    <w:rsid w:val="009664A5"/>
    <w:rsid w:val="00966C52"/>
    <w:rsid w:val="00966DD7"/>
    <w:rsid w:val="00967191"/>
    <w:rsid w:val="00967D9B"/>
    <w:rsid w:val="009700B5"/>
    <w:rsid w:val="00970587"/>
    <w:rsid w:val="00970B3A"/>
    <w:rsid w:val="00970BF4"/>
    <w:rsid w:val="00970D04"/>
    <w:rsid w:val="009714CC"/>
    <w:rsid w:val="00971FE9"/>
    <w:rsid w:val="009724A8"/>
    <w:rsid w:val="009724F3"/>
    <w:rsid w:val="0097266E"/>
    <w:rsid w:val="009740A1"/>
    <w:rsid w:val="00974681"/>
    <w:rsid w:val="00974CAF"/>
    <w:rsid w:val="00974F8C"/>
    <w:rsid w:val="00976B4F"/>
    <w:rsid w:val="009771EF"/>
    <w:rsid w:val="00977727"/>
    <w:rsid w:val="00977ED4"/>
    <w:rsid w:val="00980A68"/>
    <w:rsid w:val="00981794"/>
    <w:rsid w:val="009819EC"/>
    <w:rsid w:val="00981E30"/>
    <w:rsid w:val="00982040"/>
    <w:rsid w:val="00982924"/>
    <w:rsid w:val="00982C4F"/>
    <w:rsid w:val="009830C7"/>
    <w:rsid w:val="00983F0B"/>
    <w:rsid w:val="0098412E"/>
    <w:rsid w:val="009843D3"/>
    <w:rsid w:val="009845B1"/>
    <w:rsid w:val="009846A8"/>
    <w:rsid w:val="009859AF"/>
    <w:rsid w:val="00985E93"/>
    <w:rsid w:val="00986188"/>
    <w:rsid w:val="00986358"/>
    <w:rsid w:val="0098644F"/>
    <w:rsid w:val="009866D3"/>
    <w:rsid w:val="00986A8B"/>
    <w:rsid w:val="0098713F"/>
    <w:rsid w:val="009871A3"/>
    <w:rsid w:val="009879B5"/>
    <w:rsid w:val="009907EB"/>
    <w:rsid w:val="0099100D"/>
    <w:rsid w:val="009910D6"/>
    <w:rsid w:val="00991AD8"/>
    <w:rsid w:val="0099223B"/>
    <w:rsid w:val="0099229F"/>
    <w:rsid w:val="00992D5A"/>
    <w:rsid w:val="009930AA"/>
    <w:rsid w:val="00993125"/>
    <w:rsid w:val="009934B7"/>
    <w:rsid w:val="009938BB"/>
    <w:rsid w:val="00993C0B"/>
    <w:rsid w:val="009945D3"/>
    <w:rsid w:val="009955EF"/>
    <w:rsid w:val="009958E0"/>
    <w:rsid w:val="00995A6F"/>
    <w:rsid w:val="009964B6"/>
    <w:rsid w:val="00996603"/>
    <w:rsid w:val="00997E9A"/>
    <w:rsid w:val="009A1497"/>
    <w:rsid w:val="009A17C8"/>
    <w:rsid w:val="009A2248"/>
    <w:rsid w:val="009A255C"/>
    <w:rsid w:val="009A25C8"/>
    <w:rsid w:val="009A3372"/>
    <w:rsid w:val="009A3FD6"/>
    <w:rsid w:val="009A40DB"/>
    <w:rsid w:val="009A4A9B"/>
    <w:rsid w:val="009A4D0F"/>
    <w:rsid w:val="009A50C0"/>
    <w:rsid w:val="009A51F5"/>
    <w:rsid w:val="009A52D9"/>
    <w:rsid w:val="009A6363"/>
    <w:rsid w:val="009A68A3"/>
    <w:rsid w:val="009A7378"/>
    <w:rsid w:val="009B06AC"/>
    <w:rsid w:val="009B0956"/>
    <w:rsid w:val="009B12BF"/>
    <w:rsid w:val="009B1311"/>
    <w:rsid w:val="009B1C5D"/>
    <w:rsid w:val="009B31DE"/>
    <w:rsid w:val="009B327F"/>
    <w:rsid w:val="009B48D9"/>
    <w:rsid w:val="009B6419"/>
    <w:rsid w:val="009B6C8C"/>
    <w:rsid w:val="009B7331"/>
    <w:rsid w:val="009B77C4"/>
    <w:rsid w:val="009B7EEB"/>
    <w:rsid w:val="009C0780"/>
    <w:rsid w:val="009C0FBF"/>
    <w:rsid w:val="009C244F"/>
    <w:rsid w:val="009C270F"/>
    <w:rsid w:val="009C272A"/>
    <w:rsid w:val="009C28BA"/>
    <w:rsid w:val="009C2C3B"/>
    <w:rsid w:val="009C3C7F"/>
    <w:rsid w:val="009C3CE9"/>
    <w:rsid w:val="009C41DA"/>
    <w:rsid w:val="009C4525"/>
    <w:rsid w:val="009C49B6"/>
    <w:rsid w:val="009C4D53"/>
    <w:rsid w:val="009C5656"/>
    <w:rsid w:val="009C571E"/>
    <w:rsid w:val="009C582D"/>
    <w:rsid w:val="009C5CD7"/>
    <w:rsid w:val="009C5DB2"/>
    <w:rsid w:val="009C5F99"/>
    <w:rsid w:val="009C6332"/>
    <w:rsid w:val="009C75BB"/>
    <w:rsid w:val="009D121D"/>
    <w:rsid w:val="009D13BF"/>
    <w:rsid w:val="009D1982"/>
    <w:rsid w:val="009D1B2A"/>
    <w:rsid w:val="009D1E5C"/>
    <w:rsid w:val="009D29C9"/>
    <w:rsid w:val="009D2D78"/>
    <w:rsid w:val="009D300C"/>
    <w:rsid w:val="009D3867"/>
    <w:rsid w:val="009D3F23"/>
    <w:rsid w:val="009D591D"/>
    <w:rsid w:val="009D5EE1"/>
    <w:rsid w:val="009D72DD"/>
    <w:rsid w:val="009D748D"/>
    <w:rsid w:val="009D7509"/>
    <w:rsid w:val="009D7A2A"/>
    <w:rsid w:val="009E029B"/>
    <w:rsid w:val="009E050C"/>
    <w:rsid w:val="009E0708"/>
    <w:rsid w:val="009E0F6D"/>
    <w:rsid w:val="009E12D7"/>
    <w:rsid w:val="009E1500"/>
    <w:rsid w:val="009E17C1"/>
    <w:rsid w:val="009E1D7B"/>
    <w:rsid w:val="009E1F7E"/>
    <w:rsid w:val="009E222E"/>
    <w:rsid w:val="009E2E82"/>
    <w:rsid w:val="009E3C9A"/>
    <w:rsid w:val="009E418E"/>
    <w:rsid w:val="009E45A6"/>
    <w:rsid w:val="009E5583"/>
    <w:rsid w:val="009E58B2"/>
    <w:rsid w:val="009E5B32"/>
    <w:rsid w:val="009E5BF7"/>
    <w:rsid w:val="009E67F3"/>
    <w:rsid w:val="009E685C"/>
    <w:rsid w:val="009E6C3B"/>
    <w:rsid w:val="009E6EC3"/>
    <w:rsid w:val="009F0015"/>
    <w:rsid w:val="009F0070"/>
    <w:rsid w:val="009F00E8"/>
    <w:rsid w:val="009F031A"/>
    <w:rsid w:val="009F0685"/>
    <w:rsid w:val="009F221B"/>
    <w:rsid w:val="009F26A2"/>
    <w:rsid w:val="009F2EB8"/>
    <w:rsid w:val="009F353B"/>
    <w:rsid w:val="009F3651"/>
    <w:rsid w:val="009F3B9F"/>
    <w:rsid w:val="009F3C7F"/>
    <w:rsid w:val="009F4281"/>
    <w:rsid w:val="009F49B8"/>
    <w:rsid w:val="009F4C0D"/>
    <w:rsid w:val="009F509E"/>
    <w:rsid w:val="009F56C4"/>
    <w:rsid w:val="009F5E8B"/>
    <w:rsid w:val="009F69F3"/>
    <w:rsid w:val="009F6A08"/>
    <w:rsid w:val="009F6B78"/>
    <w:rsid w:val="009F6C24"/>
    <w:rsid w:val="009F721E"/>
    <w:rsid w:val="009F75CA"/>
    <w:rsid w:val="009F77B9"/>
    <w:rsid w:val="00A006D4"/>
    <w:rsid w:val="00A0078F"/>
    <w:rsid w:val="00A00892"/>
    <w:rsid w:val="00A0162E"/>
    <w:rsid w:val="00A01876"/>
    <w:rsid w:val="00A01C7C"/>
    <w:rsid w:val="00A022B3"/>
    <w:rsid w:val="00A02324"/>
    <w:rsid w:val="00A02C8C"/>
    <w:rsid w:val="00A02DED"/>
    <w:rsid w:val="00A02F6A"/>
    <w:rsid w:val="00A04690"/>
    <w:rsid w:val="00A04E88"/>
    <w:rsid w:val="00A05224"/>
    <w:rsid w:val="00A05A16"/>
    <w:rsid w:val="00A06880"/>
    <w:rsid w:val="00A06B91"/>
    <w:rsid w:val="00A07582"/>
    <w:rsid w:val="00A1020F"/>
    <w:rsid w:val="00A1097D"/>
    <w:rsid w:val="00A10B02"/>
    <w:rsid w:val="00A10C1F"/>
    <w:rsid w:val="00A10DFD"/>
    <w:rsid w:val="00A119F3"/>
    <w:rsid w:val="00A12627"/>
    <w:rsid w:val="00A12841"/>
    <w:rsid w:val="00A1286E"/>
    <w:rsid w:val="00A12AAF"/>
    <w:rsid w:val="00A12CCD"/>
    <w:rsid w:val="00A12E35"/>
    <w:rsid w:val="00A13A33"/>
    <w:rsid w:val="00A141F1"/>
    <w:rsid w:val="00A144D8"/>
    <w:rsid w:val="00A145C6"/>
    <w:rsid w:val="00A14624"/>
    <w:rsid w:val="00A14771"/>
    <w:rsid w:val="00A14A48"/>
    <w:rsid w:val="00A14AD0"/>
    <w:rsid w:val="00A14BE8"/>
    <w:rsid w:val="00A14DFE"/>
    <w:rsid w:val="00A1596A"/>
    <w:rsid w:val="00A1625B"/>
    <w:rsid w:val="00A17915"/>
    <w:rsid w:val="00A179BF"/>
    <w:rsid w:val="00A17DF9"/>
    <w:rsid w:val="00A20451"/>
    <w:rsid w:val="00A207D3"/>
    <w:rsid w:val="00A20B70"/>
    <w:rsid w:val="00A2166E"/>
    <w:rsid w:val="00A21D17"/>
    <w:rsid w:val="00A21F96"/>
    <w:rsid w:val="00A22607"/>
    <w:rsid w:val="00A22BBB"/>
    <w:rsid w:val="00A23E7F"/>
    <w:rsid w:val="00A23F32"/>
    <w:rsid w:val="00A24D45"/>
    <w:rsid w:val="00A2556C"/>
    <w:rsid w:val="00A25B4A"/>
    <w:rsid w:val="00A26346"/>
    <w:rsid w:val="00A26E42"/>
    <w:rsid w:val="00A26EAA"/>
    <w:rsid w:val="00A272A7"/>
    <w:rsid w:val="00A303AB"/>
    <w:rsid w:val="00A324E4"/>
    <w:rsid w:val="00A326E3"/>
    <w:rsid w:val="00A32B69"/>
    <w:rsid w:val="00A33105"/>
    <w:rsid w:val="00A33E08"/>
    <w:rsid w:val="00A3477E"/>
    <w:rsid w:val="00A3487E"/>
    <w:rsid w:val="00A34994"/>
    <w:rsid w:val="00A34B7F"/>
    <w:rsid w:val="00A358C9"/>
    <w:rsid w:val="00A3603E"/>
    <w:rsid w:val="00A36126"/>
    <w:rsid w:val="00A36148"/>
    <w:rsid w:val="00A3653C"/>
    <w:rsid w:val="00A36993"/>
    <w:rsid w:val="00A36A09"/>
    <w:rsid w:val="00A36AA5"/>
    <w:rsid w:val="00A36B81"/>
    <w:rsid w:val="00A36D40"/>
    <w:rsid w:val="00A372DF"/>
    <w:rsid w:val="00A40EA6"/>
    <w:rsid w:val="00A41B89"/>
    <w:rsid w:val="00A41C3E"/>
    <w:rsid w:val="00A4257A"/>
    <w:rsid w:val="00A42D75"/>
    <w:rsid w:val="00A43139"/>
    <w:rsid w:val="00A43282"/>
    <w:rsid w:val="00A4339D"/>
    <w:rsid w:val="00A437A5"/>
    <w:rsid w:val="00A44CEE"/>
    <w:rsid w:val="00A44EF6"/>
    <w:rsid w:val="00A463A7"/>
    <w:rsid w:val="00A464A4"/>
    <w:rsid w:val="00A470DA"/>
    <w:rsid w:val="00A473CF"/>
    <w:rsid w:val="00A47517"/>
    <w:rsid w:val="00A47C18"/>
    <w:rsid w:val="00A47F24"/>
    <w:rsid w:val="00A5004D"/>
    <w:rsid w:val="00A50B27"/>
    <w:rsid w:val="00A51100"/>
    <w:rsid w:val="00A51A40"/>
    <w:rsid w:val="00A522DD"/>
    <w:rsid w:val="00A523E0"/>
    <w:rsid w:val="00A530A0"/>
    <w:rsid w:val="00A534A4"/>
    <w:rsid w:val="00A54AAE"/>
    <w:rsid w:val="00A54C35"/>
    <w:rsid w:val="00A54EE9"/>
    <w:rsid w:val="00A54FE8"/>
    <w:rsid w:val="00A553F6"/>
    <w:rsid w:val="00A55536"/>
    <w:rsid w:val="00A55D8B"/>
    <w:rsid w:val="00A56046"/>
    <w:rsid w:val="00A56A4E"/>
    <w:rsid w:val="00A574A3"/>
    <w:rsid w:val="00A57703"/>
    <w:rsid w:val="00A57B89"/>
    <w:rsid w:val="00A6042C"/>
    <w:rsid w:val="00A60A11"/>
    <w:rsid w:val="00A60F5A"/>
    <w:rsid w:val="00A621DF"/>
    <w:rsid w:val="00A62253"/>
    <w:rsid w:val="00A62377"/>
    <w:rsid w:val="00A6257A"/>
    <w:rsid w:val="00A62B89"/>
    <w:rsid w:val="00A62C0F"/>
    <w:rsid w:val="00A62D60"/>
    <w:rsid w:val="00A63195"/>
    <w:rsid w:val="00A63FBC"/>
    <w:rsid w:val="00A6482B"/>
    <w:rsid w:val="00A64B65"/>
    <w:rsid w:val="00A64E8D"/>
    <w:rsid w:val="00A65041"/>
    <w:rsid w:val="00A65BBD"/>
    <w:rsid w:val="00A65CC8"/>
    <w:rsid w:val="00A65D47"/>
    <w:rsid w:val="00A662C6"/>
    <w:rsid w:val="00A66D4B"/>
    <w:rsid w:val="00A67494"/>
    <w:rsid w:val="00A70127"/>
    <w:rsid w:val="00A7053E"/>
    <w:rsid w:val="00A70B72"/>
    <w:rsid w:val="00A720E2"/>
    <w:rsid w:val="00A72BBC"/>
    <w:rsid w:val="00A73865"/>
    <w:rsid w:val="00A73DD4"/>
    <w:rsid w:val="00A74073"/>
    <w:rsid w:val="00A74205"/>
    <w:rsid w:val="00A74E4F"/>
    <w:rsid w:val="00A75066"/>
    <w:rsid w:val="00A75575"/>
    <w:rsid w:val="00A7572F"/>
    <w:rsid w:val="00A765EF"/>
    <w:rsid w:val="00A76C29"/>
    <w:rsid w:val="00A76CBE"/>
    <w:rsid w:val="00A772D8"/>
    <w:rsid w:val="00A7749C"/>
    <w:rsid w:val="00A80779"/>
    <w:rsid w:val="00A809D1"/>
    <w:rsid w:val="00A80C52"/>
    <w:rsid w:val="00A8173D"/>
    <w:rsid w:val="00A81A46"/>
    <w:rsid w:val="00A81B3B"/>
    <w:rsid w:val="00A828B8"/>
    <w:rsid w:val="00A831B4"/>
    <w:rsid w:val="00A832B0"/>
    <w:rsid w:val="00A833D6"/>
    <w:rsid w:val="00A84823"/>
    <w:rsid w:val="00A84B19"/>
    <w:rsid w:val="00A84BA5"/>
    <w:rsid w:val="00A84DFC"/>
    <w:rsid w:val="00A84E3A"/>
    <w:rsid w:val="00A8508F"/>
    <w:rsid w:val="00A856DF"/>
    <w:rsid w:val="00A86076"/>
    <w:rsid w:val="00A8681B"/>
    <w:rsid w:val="00A86B17"/>
    <w:rsid w:val="00A8722F"/>
    <w:rsid w:val="00A87B82"/>
    <w:rsid w:val="00A87B83"/>
    <w:rsid w:val="00A9020A"/>
    <w:rsid w:val="00A90B51"/>
    <w:rsid w:val="00A90C11"/>
    <w:rsid w:val="00A90E3E"/>
    <w:rsid w:val="00A913B9"/>
    <w:rsid w:val="00A91F9F"/>
    <w:rsid w:val="00A91FD2"/>
    <w:rsid w:val="00A924F6"/>
    <w:rsid w:val="00A925D9"/>
    <w:rsid w:val="00A92CF8"/>
    <w:rsid w:val="00A93251"/>
    <w:rsid w:val="00A93CFB"/>
    <w:rsid w:val="00A93D78"/>
    <w:rsid w:val="00A93DFE"/>
    <w:rsid w:val="00A94011"/>
    <w:rsid w:val="00A9430B"/>
    <w:rsid w:val="00A947BE"/>
    <w:rsid w:val="00A95338"/>
    <w:rsid w:val="00A95771"/>
    <w:rsid w:val="00A96119"/>
    <w:rsid w:val="00A9663B"/>
    <w:rsid w:val="00A97641"/>
    <w:rsid w:val="00A97953"/>
    <w:rsid w:val="00AA0D2A"/>
    <w:rsid w:val="00AA1918"/>
    <w:rsid w:val="00AA1B4B"/>
    <w:rsid w:val="00AA1BBE"/>
    <w:rsid w:val="00AA1FF5"/>
    <w:rsid w:val="00AA2EA1"/>
    <w:rsid w:val="00AA3205"/>
    <w:rsid w:val="00AA320F"/>
    <w:rsid w:val="00AA3794"/>
    <w:rsid w:val="00AA40C1"/>
    <w:rsid w:val="00AA42E7"/>
    <w:rsid w:val="00AA4AA4"/>
    <w:rsid w:val="00AA4CA8"/>
    <w:rsid w:val="00AA568E"/>
    <w:rsid w:val="00AA5BFA"/>
    <w:rsid w:val="00AA5FEE"/>
    <w:rsid w:val="00AA6248"/>
    <w:rsid w:val="00AA676F"/>
    <w:rsid w:val="00AA6FD1"/>
    <w:rsid w:val="00AA7306"/>
    <w:rsid w:val="00AA774A"/>
    <w:rsid w:val="00AA7985"/>
    <w:rsid w:val="00AA7E42"/>
    <w:rsid w:val="00AA7FAB"/>
    <w:rsid w:val="00AB25D2"/>
    <w:rsid w:val="00AB26E4"/>
    <w:rsid w:val="00AB2B8E"/>
    <w:rsid w:val="00AB2ED8"/>
    <w:rsid w:val="00AB37FA"/>
    <w:rsid w:val="00AB398F"/>
    <w:rsid w:val="00AB3B06"/>
    <w:rsid w:val="00AB3CB4"/>
    <w:rsid w:val="00AB43C8"/>
    <w:rsid w:val="00AB4C00"/>
    <w:rsid w:val="00AB4CA9"/>
    <w:rsid w:val="00AB5B75"/>
    <w:rsid w:val="00AB5C70"/>
    <w:rsid w:val="00AB631C"/>
    <w:rsid w:val="00AB63EF"/>
    <w:rsid w:val="00AB6853"/>
    <w:rsid w:val="00AB74D7"/>
    <w:rsid w:val="00AB780D"/>
    <w:rsid w:val="00AB7EF1"/>
    <w:rsid w:val="00AC0114"/>
    <w:rsid w:val="00AC0A80"/>
    <w:rsid w:val="00AC0AF8"/>
    <w:rsid w:val="00AC11C1"/>
    <w:rsid w:val="00AC1A8F"/>
    <w:rsid w:val="00AC23E6"/>
    <w:rsid w:val="00AC3242"/>
    <w:rsid w:val="00AC386F"/>
    <w:rsid w:val="00AC39A9"/>
    <w:rsid w:val="00AC3BCA"/>
    <w:rsid w:val="00AC3EED"/>
    <w:rsid w:val="00AC456B"/>
    <w:rsid w:val="00AC55F3"/>
    <w:rsid w:val="00AC61F5"/>
    <w:rsid w:val="00AC69D6"/>
    <w:rsid w:val="00AC7CC6"/>
    <w:rsid w:val="00AC7DEE"/>
    <w:rsid w:val="00AC7E08"/>
    <w:rsid w:val="00AD0958"/>
    <w:rsid w:val="00AD11E8"/>
    <w:rsid w:val="00AD171E"/>
    <w:rsid w:val="00AD1749"/>
    <w:rsid w:val="00AD1896"/>
    <w:rsid w:val="00AD190C"/>
    <w:rsid w:val="00AD1FF8"/>
    <w:rsid w:val="00AD2F58"/>
    <w:rsid w:val="00AD30A1"/>
    <w:rsid w:val="00AD3261"/>
    <w:rsid w:val="00AD48A7"/>
    <w:rsid w:val="00AD4C5E"/>
    <w:rsid w:val="00AD4EF9"/>
    <w:rsid w:val="00AD6A57"/>
    <w:rsid w:val="00AD7170"/>
    <w:rsid w:val="00AD7C28"/>
    <w:rsid w:val="00AE09BC"/>
    <w:rsid w:val="00AE1373"/>
    <w:rsid w:val="00AE1986"/>
    <w:rsid w:val="00AE1BC1"/>
    <w:rsid w:val="00AE2261"/>
    <w:rsid w:val="00AE22E8"/>
    <w:rsid w:val="00AE29BC"/>
    <w:rsid w:val="00AE41B0"/>
    <w:rsid w:val="00AE4821"/>
    <w:rsid w:val="00AE5044"/>
    <w:rsid w:val="00AE5950"/>
    <w:rsid w:val="00AE5995"/>
    <w:rsid w:val="00AE5D21"/>
    <w:rsid w:val="00AE6107"/>
    <w:rsid w:val="00AE695A"/>
    <w:rsid w:val="00AE6BFD"/>
    <w:rsid w:val="00AE72FB"/>
    <w:rsid w:val="00AE7B20"/>
    <w:rsid w:val="00AE7BA1"/>
    <w:rsid w:val="00AE7C8F"/>
    <w:rsid w:val="00AF045B"/>
    <w:rsid w:val="00AF0816"/>
    <w:rsid w:val="00AF0BA7"/>
    <w:rsid w:val="00AF0BD6"/>
    <w:rsid w:val="00AF0C87"/>
    <w:rsid w:val="00AF0F10"/>
    <w:rsid w:val="00AF1F9E"/>
    <w:rsid w:val="00AF211C"/>
    <w:rsid w:val="00AF2651"/>
    <w:rsid w:val="00AF2658"/>
    <w:rsid w:val="00AF28E8"/>
    <w:rsid w:val="00AF29E0"/>
    <w:rsid w:val="00AF2ACB"/>
    <w:rsid w:val="00AF3229"/>
    <w:rsid w:val="00AF3BDD"/>
    <w:rsid w:val="00AF4F79"/>
    <w:rsid w:val="00AF4F96"/>
    <w:rsid w:val="00AF5568"/>
    <w:rsid w:val="00AF5880"/>
    <w:rsid w:val="00AF6D3F"/>
    <w:rsid w:val="00AF765B"/>
    <w:rsid w:val="00AF778E"/>
    <w:rsid w:val="00AF7CC3"/>
    <w:rsid w:val="00B002C4"/>
    <w:rsid w:val="00B00512"/>
    <w:rsid w:val="00B00623"/>
    <w:rsid w:val="00B00B1C"/>
    <w:rsid w:val="00B012F5"/>
    <w:rsid w:val="00B015F6"/>
    <w:rsid w:val="00B01D83"/>
    <w:rsid w:val="00B02765"/>
    <w:rsid w:val="00B02EBC"/>
    <w:rsid w:val="00B04A56"/>
    <w:rsid w:val="00B04D61"/>
    <w:rsid w:val="00B05042"/>
    <w:rsid w:val="00B051DF"/>
    <w:rsid w:val="00B0586C"/>
    <w:rsid w:val="00B06E12"/>
    <w:rsid w:val="00B0704B"/>
    <w:rsid w:val="00B071F4"/>
    <w:rsid w:val="00B07298"/>
    <w:rsid w:val="00B07471"/>
    <w:rsid w:val="00B079B7"/>
    <w:rsid w:val="00B079C1"/>
    <w:rsid w:val="00B07B32"/>
    <w:rsid w:val="00B07B4A"/>
    <w:rsid w:val="00B105A2"/>
    <w:rsid w:val="00B10B60"/>
    <w:rsid w:val="00B10F47"/>
    <w:rsid w:val="00B10FDF"/>
    <w:rsid w:val="00B111CE"/>
    <w:rsid w:val="00B1133C"/>
    <w:rsid w:val="00B11559"/>
    <w:rsid w:val="00B127B6"/>
    <w:rsid w:val="00B12EF3"/>
    <w:rsid w:val="00B1333A"/>
    <w:rsid w:val="00B13512"/>
    <w:rsid w:val="00B14030"/>
    <w:rsid w:val="00B14D7B"/>
    <w:rsid w:val="00B14FB3"/>
    <w:rsid w:val="00B15563"/>
    <w:rsid w:val="00B157AE"/>
    <w:rsid w:val="00B160DA"/>
    <w:rsid w:val="00B170AD"/>
    <w:rsid w:val="00B170FB"/>
    <w:rsid w:val="00B1722C"/>
    <w:rsid w:val="00B1757E"/>
    <w:rsid w:val="00B175D5"/>
    <w:rsid w:val="00B17E7F"/>
    <w:rsid w:val="00B20195"/>
    <w:rsid w:val="00B20906"/>
    <w:rsid w:val="00B20A77"/>
    <w:rsid w:val="00B20E59"/>
    <w:rsid w:val="00B216A2"/>
    <w:rsid w:val="00B21A8D"/>
    <w:rsid w:val="00B21BFD"/>
    <w:rsid w:val="00B2253E"/>
    <w:rsid w:val="00B227E4"/>
    <w:rsid w:val="00B23BDF"/>
    <w:rsid w:val="00B23FC4"/>
    <w:rsid w:val="00B25221"/>
    <w:rsid w:val="00B254CC"/>
    <w:rsid w:val="00B256DF"/>
    <w:rsid w:val="00B25CA9"/>
    <w:rsid w:val="00B261DF"/>
    <w:rsid w:val="00B27821"/>
    <w:rsid w:val="00B27A1F"/>
    <w:rsid w:val="00B27B7F"/>
    <w:rsid w:val="00B27C79"/>
    <w:rsid w:val="00B27D54"/>
    <w:rsid w:val="00B303A9"/>
    <w:rsid w:val="00B31B12"/>
    <w:rsid w:val="00B31B90"/>
    <w:rsid w:val="00B31E58"/>
    <w:rsid w:val="00B33112"/>
    <w:rsid w:val="00B331CA"/>
    <w:rsid w:val="00B33348"/>
    <w:rsid w:val="00B33784"/>
    <w:rsid w:val="00B34407"/>
    <w:rsid w:val="00B34590"/>
    <w:rsid w:val="00B3484E"/>
    <w:rsid w:val="00B357DC"/>
    <w:rsid w:val="00B35978"/>
    <w:rsid w:val="00B35A1C"/>
    <w:rsid w:val="00B35E08"/>
    <w:rsid w:val="00B35EFD"/>
    <w:rsid w:val="00B37174"/>
    <w:rsid w:val="00B378EC"/>
    <w:rsid w:val="00B4048C"/>
    <w:rsid w:val="00B40CAC"/>
    <w:rsid w:val="00B40EC9"/>
    <w:rsid w:val="00B41CD0"/>
    <w:rsid w:val="00B42350"/>
    <w:rsid w:val="00B42ACF"/>
    <w:rsid w:val="00B42ADD"/>
    <w:rsid w:val="00B42FA3"/>
    <w:rsid w:val="00B433E3"/>
    <w:rsid w:val="00B434EE"/>
    <w:rsid w:val="00B43912"/>
    <w:rsid w:val="00B43B0D"/>
    <w:rsid w:val="00B44DC3"/>
    <w:rsid w:val="00B44F9D"/>
    <w:rsid w:val="00B4536D"/>
    <w:rsid w:val="00B4540A"/>
    <w:rsid w:val="00B45855"/>
    <w:rsid w:val="00B45C20"/>
    <w:rsid w:val="00B460AB"/>
    <w:rsid w:val="00B467C6"/>
    <w:rsid w:val="00B46987"/>
    <w:rsid w:val="00B46A7E"/>
    <w:rsid w:val="00B46FC2"/>
    <w:rsid w:val="00B4707F"/>
    <w:rsid w:val="00B504F7"/>
    <w:rsid w:val="00B50A23"/>
    <w:rsid w:val="00B50CD5"/>
    <w:rsid w:val="00B50E75"/>
    <w:rsid w:val="00B511F7"/>
    <w:rsid w:val="00B514A9"/>
    <w:rsid w:val="00B517C7"/>
    <w:rsid w:val="00B51890"/>
    <w:rsid w:val="00B51F55"/>
    <w:rsid w:val="00B522CD"/>
    <w:rsid w:val="00B52973"/>
    <w:rsid w:val="00B52A40"/>
    <w:rsid w:val="00B52BE3"/>
    <w:rsid w:val="00B52E79"/>
    <w:rsid w:val="00B53751"/>
    <w:rsid w:val="00B54634"/>
    <w:rsid w:val="00B54CCD"/>
    <w:rsid w:val="00B54D91"/>
    <w:rsid w:val="00B54DF4"/>
    <w:rsid w:val="00B552F3"/>
    <w:rsid w:val="00B55405"/>
    <w:rsid w:val="00B5557A"/>
    <w:rsid w:val="00B55BB6"/>
    <w:rsid w:val="00B56840"/>
    <w:rsid w:val="00B56AC3"/>
    <w:rsid w:val="00B56DD1"/>
    <w:rsid w:val="00B57184"/>
    <w:rsid w:val="00B57812"/>
    <w:rsid w:val="00B57B5E"/>
    <w:rsid w:val="00B57DD3"/>
    <w:rsid w:val="00B61695"/>
    <w:rsid w:val="00B61807"/>
    <w:rsid w:val="00B618D0"/>
    <w:rsid w:val="00B6192B"/>
    <w:rsid w:val="00B625BD"/>
    <w:rsid w:val="00B628EB"/>
    <w:rsid w:val="00B63F2D"/>
    <w:rsid w:val="00B640A3"/>
    <w:rsid w:val="00B64B15"/>
    <w:rsid w:val="00B65B7D"/>
    <w:rsid w:val="00B65EE8"/>
    <w:rsid w:val="00B66161"/>
    <w:rsid w:val="00B66355"/>
    <w:rsid w:val="00B66C85"/>
    <w:rsid w:val="00B66F26"/>
    <w:rsid w:val="00B670A3"/>
    <w:rsid w:val="00B67718"/>
    <w:rsid w:val="00B6779B"/>
    <w:rsid w:val="00B7044E"/>
    <w:rsid w:val="00B7060B"/>
    <w:rsid w:val="00B70811"/>
    <w:rsid w:val="00B70D1E"/>
    <w:rsid w:val="00B70F8D"/>
    <w:rsid w:val="00B711BB"/>
    <w:rsid w:val="00B714C9"/>
    <w:rsid w:val="00B715AB"/>
    <w:rsid w:val="00B71963"/>
    <w:rsid w:val="00B71D88"/>
    <w:rsid w:val="00B71F4D"/>
    <w:rsid w:val="00B721C0"/>
    <w:rsid w:val="00B722A7"/>
    <w:rsid w:val="00B72BC6"/>
    <w:rsid w:val="00B734E7"/>
    <w:rsid w:val="00B74250"/>
    <w:rsid w:val="00B74FE3"/>
    <w:rsid w:val="00B76031"/>
    <w:rsid w:val="00B76825"/>
    <w:rsid w:val="00B770B2"/>
    <w:rsid w:val="00B7742F"/>
    <w:rsid w:val="00B77906"/>
    <w:rsid w:val="00B7797D"/>
    <w:rsid w:val="00B8062E"/>
    <w:rsid w:val="00B80A80"/>
    <w:rsid w:val="00B81004"/>
    <w:rsid w:val="00B814EE"/>
    <w:rsid w:val="00B82425"/>
    <w:rsid w:val="00B838FA"/>
    <w:rsid w:val="00B83BB8"/>
    <w:rsid w:val="00B83CAD"/>
    <w:rsid w:val="00B85124"/>
    <w:rsid w:val="00B856D9"/>
    <w:rsid w:val="00B85ECA"/>
    <w:rsid w:val="00B86CDA"/>
    <w:rsid w:val="00B87353"/>
    <w:rsid w:val="00B87431"/>
    <w:rsid w:val="00B8779F"/>
    <w:rsid w:val="00B87855"/>
    <w:rsid w:val="00B9000C"/>
    <w:rsid w:val="00B9100C"/>
    <w:rsid w:val="00B915AA"/>
    <w:rsid w:val="00B91C44"/>
    <w:rsid w:val="00B91DF3"/>
    <w:rsid w:val="00B9260D"/>
    <w:rsid w:val="00B92B94"/>
    <w:rsid w:val="00B92BCC"/>
    <w:rsid w:val="00B92C70"/>
    <w:rsid w:val="00B92DF9"/>
    <w:rsid w:val="00B934F7"/>
    <w:rsid w:val="00B939DD"/>
    <w:rsid w:val="00B93AC5"/>
    <w:rsid w:val="00B93BB5"/>
    <w:rsid w:val="00B945C3"/>
    <w:rsid w:val="00B94A72"/>
    <w:rsid w:val="00B9549E"/>
    <w:rsid w:val="00B954B9"/>
    <w:rsid w:val="00B960B2"/>
    <w:rsid w:val="00B9635D"/>
    <w:rsid w:val="00B968C9"/>
    <w:rsid w:val="00B96FB3"/>
    <w:rsid w:val="00B979E2"/>
    <w:rsid w:val="00B97DF9"/>
    <w:rsid w:val="00BA00D5"/>
    <w:rsid w:val="00BA105D"/>
    <w:rsid w:val="00BA1834"/>
    <w:rsid w:val="00BA2054"/>
    <w:rsid w:val="00BA20C6"/>
    <w:rsid w:val="00BA288E"/>
    <w:rsid w:val="00BA2C46"/>
    <w:rsid w:val="00BA2ECC"/>
    <w:rsid w:val="00BA3564"/>
    <w:rsid w:val="00BA436D"/>
    <w:rsid w:val="00BA43D5"/>
    <w:rsid w:val="00BA461F"/>
    <w:rsid w:val="00BA4959"/>
    <w:rsid w:val="00BA4BB0"/>
    <w:rsid w:val="00BA4FFE"/>
    <w:rsid w:val="00BA51C5"/>
    <w:rsid w:val="00BA525D"/>
    <w:rsid w:val="00BA5726"/>
    <w:rsid w:val="00BA57E0"/>
    <w:rsid w:val="00BA59EE"/>
    <w:rsid w:val="00BA66DC"/>
    <w:rsid w:val="00BA6902"/>
    <w:rsid w:val="00BA74D8"/>
    <w:rsid w:val="00BB1271"/>
    <w:rsid w:val="00BB2014"/>
    <w:rsid w:val="00BB2272"/>
    <w:rsid w:val="00BB2496"/>
    <w:rsid w:val="00BB2501"/>
    <w:rsid w:val="00BB2827"/>
    <w:rsid w:val="00BB2F02"/>
    <w:rsid w:val="00BB305B"/>
    <w:rsid w:val="00BB333C"/>
    <w:rsid w:val="00BB3447"/>
    <w:rsid w:val="00BB3508"/>
    <w:rsid w:val="00BB3BB1"/>
    <w:rsid w:val="00BB43C3"/>
    <w:rsid w:val="00BB4432"/>
    <w:rsid w:val="00BB5578"/>
    <w:rsid w:val="00BB55ED"/>
    <w:rsid w:val="00BB5C5A"/>
    <w:rsid w:val="00BB6499"/>
    <w:rsid w:val="00BB7014"/>
    <w:rsid w:val="00BB7348"/>
    <w:rsid w:val="00BB7FA2"/>
    <w:rsid w:val="00BC0155"/>
    <w:rsid w:val="00BC0297"/>
    <w:rsid w:val="00BC03DB"/>
    <w:rsid w:val="00BC0864"/>
    <w:rsid w:val="00BC0EA4"/>
    <w:rsid w:val="00BC1355"/>
    <w:rsid w:val="00BC1503"/>
    <w:rsid w:val="00BC1581"/>
    <w:rsid w:val="00BC16F5"/>
    <w:rsid w:val="00BC18E0"/>
    <w:rsid w:val="00BC2260"/>
    <w:rsid w:val="00BC25EE"/>
    <w:rsid w:val="00BC321F"/>
    <w:rsid w:val="00BC38DD"/>
    <w:rsid w:val="00BC43ED"/>
    <w:rsid w:val="00BC46C2"/>
    <w:rsid w:val="00BC4991"/>
    <w:rsid w:val="00BC5457"/>
    <w:rsid w:val="00BC5DDB"/>
    <w:rsid w:val="00BC6903"/>
    <w:rsid w:val="00BC6A77"/>
    <w:rsid w:val="00BC762E"/>
    <w:rsid w:val="00BC7D24"/>
    <w:rsid w:val="00BC7FF4"/>
    <w:rsid w:val="00BD00C8"/>
    <w:rsid w:val="00BD0681"/>
    <w:rsid w:val="00BD0850"/>
    <w:rsid w:val="00BD0A4E"/>
    <w:rsid w:val="00BD1088"/>
    <w:rsid w:val="00BD17D7"/>
    <w:rsid w:val="00BD1839"/>
    <w:rsid w:val="00BD1CCD"/>
    <w:rsid w:val="00BD21A6"/>
    <w:rsid w:val="00BD248D"/>
    <w:rsid w:val="00BD2572"/>
    <w:rsid w:val="00BD2874"/>
    <w:rsid w:val="00BD338C"/>
    <w:rsid w:val="00BD3FF1"/>
    <w:rsid w:val="00BD410A"/>
    <w:rsid w:val="00BD48B8"/>
    <w:rsid w:val="00BD564C"/>
    <w:rsid w:val="00BD5B1F"/>
    <w:rsid w:val="00BD5FD0"/>
    <w:rsid w:val="00BD6078"/>
    <w:rsid w:val="00BD63D3"/>
    <w:rsid w:val="00BD63DD"/>
    <w:rsid w:val="00BD6FE8"/>
    <w:rsid w:val="00BD7CF4"/>
    <w:rsid w:val="00BE0002"/>
    <w:rsid w:val="00BE07EA"/>
    <w:rsid w:val="00BE082A"/>
    <w:rsid w:val="00BE0D3D"/>
    <w:rsid w:val="00BE19B9"/>
    <w:rsid w:val="00BE3445"/>
    <w:rsid w:val="00BE3D4D"/>
    <w:rsid w:val="00BE3E3B"/>
    <w:rsid w:val="00BE3E8D"/>
    <w:rsid w:val="00BE48D3"/>
    <w:rsid w:val="00BE4C87"/>
    <w:rsid w:val="00BE51B3"/>
    <w:rsid w:val="00BE544F"/>
    <w:rsid w:val="00BE59BA"/>
    <w:rsid w:val="00BE672C"/>
    <w:rsid w:val="00BE6C91"/>
    <w:rsid w:val="00BE75DA"/>
    <w:rsid w:val="00BE79C0"/>
    <w:rsid w:val="00BF01DD"/>
    <w:rsid w:val="00BF021F"/>
    <w:rsid w:val="00BF07B6"/>
    <w:rsid w:val="00BF09E2"/>
    <w:rsid w:val="00BF0C3E"/>
    <w:rsid w:val="00BF0E33"/>
    <w:rsid w:val="00BF12AF"/>
    <w:rsid w:val="00BF1E25"/>
    <w:rsid w:val="00BF1E66"/>
    <w:rsid w:val="00BF1F82"/>
    <w:rsid w:val="00BF20BB"/>
    <w:rsid w:val="00BF222B"/>
    <w:rsid w:val="00BF225A"/>
    <w:rsid w:val="00BF2608"/>
    <w:rsid w:val="00BF31B4"/>
    <w:rsid w:val="00BF3268"/>
    <w:rsid w:val="00BF3453"/>
    <w:rsid w:val="00BF4036"/>
    <w:rsid w:val="00BF4123"/>
    <w:rsid w:val="00BF4DEA"/>
    <w:rsid w:val="00BF51EE"/>
    <w:rsid w:val="00BF5DCD"/>
    <w:rsid w:val="00BF5E4A"/>
    <w:rsid w:val="00BF621A"/>
    <w:rsid w:val="00BF667B"/>
    <w:rsid w:val="00BF6AFA"/>
    <w:rsid w:val="00BF7760"/>
    <w:rsid w:val="00BF7C35"/>
    <w:rsid w:val="00C00025"/>
    <w:rsid w:val="00C000FD"/>
    <w:rsid w:val="00C00251"/>
    <w:rsid w:val="00C02267"/>
    <w:rsid w:val="00C023FA"/>
    <w:rsid w:val="00C02778"/>
    <w:rsid w:val="00C02D3E"/>
    <w:rsid w:val="00C042BE"/>
    <w:rsid w:val="00C049A7"/>
    <w:rsid w:val="00C04B74"/>
    <w:rsid w:val="00C04F5D"/>
    <w:rsid w:val="00C05903"/>
    <w:rsid w:val="00C05B73"/>
    <w:rsid w:val="00C05C16"/>
    <w:rsid w:val="00C05CC2"/>
    <w:rsid w:val="00C06069"/>
    <w:rsid w:val="00C067AA"/>
    <w:rsid w:val="00C0772D"/>
    <w:rsid w:val="00C078F1"/>
    <w:rsid w:val="00C079FE"/>
    <w:rsid w:val="00C07C65"/>
    <w:rsid w:val="00C109EB"/>
    <w:rsid w:val="00C10FC4"/>
    <w:rsid w:val="00C11E7D"/>
    <w:rsid w:val="00C121D5"/>
    <w:rsid w:val="00C12ACF"/>
    <w:rsid w:val="00C12BD1"/>
    <w:rsid w:val="00C12E89"/>
    <w:rsid w:val="00C13266"/>
    <w:rsid w:val="00C14BCD"/>
    <w:rsid w:val="00C15477"/>
    <w:rsid w:val="00C15A73"/>
    <w:rsid w:val="00C15A9C"/>
    <w:rsid w:val="00C15D10"/>
    <w:rsid w:val="00C16E80"/>
    <w:rsid w:val="00C174FD"/>
    <w:rsid w:val="00C175AF"/>
    <w:rsid w:val="00C177DA"/>
    <w:rsid w:val="00C17A3C"/>
    <w:rsid w:val="00C17B02"/>
    <w:rsid w:val="00C20417"/>
    <w:rsid w:val="00C20604"/>
    <w:rsid w:val="00C208D6"/>
    <w:rsid w:val="00C209FC"/>
    <w:rsid w:val="00C214F9"/>
    <w:rsid w:val="00C225CF"/>
    <w:rsid w:val="00C22B2F"/>
    <w:rsid w:val="00C23366"/>
    <w:rsid w:val="00C24047"/>
    <w:rsid w:val="00C24A4D"/>
    <w:rsid w:val="00C24BBF"/>
    <w:rsid w:val="00C25396"/>
    <w:rsid w:val="00C25547"/>
    <w:rsid w:val="00C25659"/>
    <w:rsid w:val="00C26011"/>
    <w:rsid w:val="00C26364"/>
    <w:rsid w:val="00C26685"/>
    <w:rsid w:val="00C266CA"/>
    <w:rsid w:val="00C26AB6"/>
    <w:rsid w:val="00C26D66"/>
    <w:rsid w:val="00C2779D"/>
    <w:rsid w:val="00C30232"/>
    <w:rsid w:val="00C30471"/>
    <w:rsid w:val="00C31024"/>
    <w:rsid w:val="00C3127A"/>
    <w:rsid w:val="00C31DA2"/>
    <w:rsid w:val="00C31F7B"/>
    <w:rsid w:val="00C326FD"/>
    <w:rsid w:val="00C32700"/>
    <w:rsid w:val="00C327F6"/>
    <w:rsid w:val="00C32949"/>
    <w:rsid w:val="00C3306D"/>
    <w:rsid w:val="00C331BF"/>
    <w:rsid w:val="00C33807"/>
    <w:rsid w:val="00C33DDF"/>
    <w:rsid w:val="00C34549"/>
    <w:rsid w:val="00C345DA"/>
    <w:rsid w:val="00C34729"/>
    <w:rsid w:val="00C35001"/>
    <w:rsid w:val="00C35645"/>
    <w:rsid w:val="00C35DAF"/>
    <w:rsid w:val="00C36EBD"/>
    <w:rsid w:val="00C371B5"/>
    <w:rsid w:val="00C37DFD"/>
    <w:rsid w:val="00C40CB9"/>
    <w:rsid w:val="00C41240"/>
    <w:rsid w:val="00C41B11"/>
    <w:rsid w:val="00C42836"/>
    <w:rsid w:val="00C428EF"/>
    <w:rsid w:val="00C434B4"/>
    <w:rsid w:val="00C435B0"/>
    <w:rsid w:val="00C43B26"/>
    <w:rsid w:val="00C43B8C"/>
    <w:rsid w:val="00C43D4D"/>
    <w:rsid w:val="00C44759"/>
    <w:rsid w:val="00C4476E"/>
    <w:rsid w:val="00C44E70"/>
    <w:rsid w:val="00C452C1"/>
    <w:rsid w:val="00C45337"/>
    <w:rsid w:val="00C4544D"/>
    <w:rsid w:val="00C4552C"/>
    <w:rsid w:val="00C45A7A"/>
    <w:rsid w:val="00C46633"/>
    <w:rsid w:val="00C4692D"/>
    <w:rsid w:val="00C46C11"/>
    <w:rsid w:val="00C475F0"/>
    <w:rsid w:val="00C4760C"/>
    <w:rsid w:val="00C479AD"/>
    <w:rsid w:val="00C47B19"/>
    <w:rsid w:val="00C5022A"/>
    <w:rsid w:val="00C50497"/>
    <w:rsid w:val="00C51F29"/>
    <w:rsid w:val="00C527DF"/>
    <w:rsid w:val="00C52B7D"/>
    <w:rsid w:val="00C532C4"/>
    <w:rsid w:val="00C53379"/>
    <w:rsid w:val="00C53BA9"/>
    <w:rsid w:val="00C55337"/>
    <w:rsid w:val="00C55844"/>
    <w:rsid w:val="00C55D95"/>
    <w:rsid w:val="00C56236"/>
    <w:rsid w:val="00C56439"/>
    <w:rsid w:val="00C56AEF"/>
    <w:rsid w:val="00C56B2A"/>
    <w:rsid w:val="00C56BA5"/>
    <w:rsid w:val="00C57815"/>
    <w:rsid w:val="00C578DE"/>
    <w:rsid w:val="00C57C91"/>
    <w:rsid w:val="00C57FFE"/>
    <w:rsid w:val="00C6013B"/>
    <w:rsid w:val="00C60207"/>
    <w:rsid w:val="00C60485"/>
    <w:rsid w:val="00C60566"/>
    <w:rsid w:val="00C6091C"/>
    <w:rsid w:val="00C616BE"/>
    <w:rsid w:val="00C6171A"/>
    <w:rsid w:val="00C62021"/>
    <w:rsid w:val="00C622F8"/>
    <w:rsid w:val="00C62C35"/>
    <w:rsid w:val="00C63224"/>
    <w:rsid w:val="00C64100"/>
    <w:rsid w:val="00C6410B"/>
    <w:rsid w:val="00C64605"/>
    <w:rsid w:val="00C64E7D"/>
    <w:rsid w:val="00C6502E"/>
    <w:rsid w:val="00C66FF9"/>
    <w:rsid w:val="00C67F5A"/>
    <w:rsid w:val="00C700DE"/>
    <w:rsid w:val="00C703DA"/>
    <w:rsid w:val="00C7132C"/>
    <w:rsid w:val="00C71335"/>
    <w:rsid w:val="00C714C4"/>
    <w:rsid w:val="00C71A97"/>
    <w:rsid w:val="00C72822"/>
    <w:rsid w:val="00C729E5"/>
    <w:rsid w:val="00C72B4F"/>
    <w:rsid w:val="00C74633"/>
    <w:rsid w:val="00C7475A"/>
    <w:rsid w:val="00C75318"/>
    <w:rsid w:val="00C75508"/>
    <w:rsid w:val="00C7591A"/>
    <w:rsid w:val="00C759A8"/>
    <w:rsid w:val="00C75EB3"/>
    <w:rsid w:val="00C766D3"/>
    <w:rsid w:val="00C768AD"/>
    <w:rsid w:val="00C7761F"/>
    <w:rsid w:val="00C777B0"/>
    <w:rsid w:val="00C77A16"/>
    <w:rsid w:val="00C77DE2"/>
    <w:rsid w:val="00C8008B"/>
    <w:rsid w:val="00C802DE"/>
    <w:rsid w:val="00C807BC"/>
    <w:rsid w:val="00C821C7"/>
    <w:rsid w:val="00C8237E"/>
    <w:rsid w:val="00C8261A"/>
    <w:rsid w:val="00C82A0D"/>
    <w:rsid w:val="00C82A9E"/>
    <w:rsid w:val="00C82FF7"/>
    <w:rsid w:val="00C832FC"/>
    <w:rsid w:val="00C833F7"/>
    <w:rsid w:val="00C83B41"/>
    <w:rsid w:val="00C85204"/>
    <w:rsid w:val="00C8557D"/>
    <w:rsid w:val="00C85BA9"/>
    <w:rsid w:val="00C8613D"/>
    <w:rsid w:val="00C862D6"/>
    <w:rsid w:val="00C8689C"/>
    <w:rsid w:val="00C86D41"/>
    <w:rsid w:val="00C87266"/>
    <w:rsid w:val="00C8742F"/>
    <w:rsid w:val="00C90250"/>
    <w:rsid w:val="00C9039A"/>
    <w:rsid w:val="00C92DD4"/>
    <w:rsid w:val="00C93700"/>
    <w:rsid w:val="00C93932"/>
    <w:rsid w:val="00C941FC"/>
    <w:rsid w:val="00C95D3F"/>
    <w:rsid w:val="00C96403"/>
    <w:rsid w:val="00C96BC5"/>
    <w:rsid w:val="00C96D49"/>
    <w:rsid w:val="00C972AA"/>
    <w:rsid w:val="00C974C7"/>
    <w:rsid w:val="00C97607"/>
    <w:rsid w:val="00C97887"/>
    <w:rsid w:val="00C97C55"/>
    <w:rsid w:val="00C97FF4"/>
    <w:rsid w:val="00CA08E2"/>
    <w:rsid w:val="00CA0905"/>
    <w:rsid w:val="00CA151A"/>
    <w:rsid w:val="00CA1E9B"/>
    <w:rsid w:val="00CA21B6"/>
    <w:rsid w:val="00CA2BC9"/>
    <w:rsid w:val="00CA31D2"/>
    <w:rsid w:val="00CA3755"/>
    <w:rsid w:val="00CA4B10"/>
    <w:rsid w:val="00CA4BB7"/>
    <w:rsid w:val="00CA5528"/>
    <w:rsid w:val="00CA5A57"/>
    <w:rsid w:val="00CA601A"/>
    <w:rsid w:val="00CA6057"/>
    <w:rsid w:val="00CA6684"/>
    <w:rsid w:val="00CA6ABD"/>
    <w:rsid w:val="00CA75EA"/>
    <w:rsid w:val="00CA7712"/>
    <w:rsid w:val="00CA7BF6"/>
    <w:rsid w:val="00CB02B3"/>
    <w:rsid w:val="00CB0D2A"/>
    <w:rsid w:val="00CB16BC"/>
    <w:rsid w:val="00CB1838"/>
    <w:rsid w:val="00CB24F6"/>
    <w:rsid w:val="00CB2733"/>
    <w:rsid w:val="00CB29C9"/>
    <w:rsid w:val="00CB2C10"/>
    <w:rsid w:val="00CB30A1"/>
    <w:rsid w:val="00CB30EC"/>
    <w:rsid w:val="00CB36B3"/>
    <w:rsid w:val="00CB3932"/>
    <w:rsid w:val="00CB463F"/>
    <w:rsid w:val="00CB49D7"/>
    <w:rsid w:val="00CB501A"/>
    <w:rsid w:val="00CB50A6"/>
    <w:rsid w:val="00CB5BFF"/>
    <w:rsid w:val="00CB61E5"/>
    <w:rsid w:val="00CB638C"/>
    <w:rsid w:val="00CB74E1"/>
    <w:rsid w:val="00CB771A"/>
    <w:rsid w:val="00CB78E3"/>
    <w:rsid w:val="00CB7DEA"/>
    <w:rsid w:val="00CB7FBC"/>
    <w:rsid w:val="00CC0079"/>
    <w:rsid w:val="00CC09B3"/>
    <w:rsid w:val="00CC0C8D"/>
    <w:rsid w:val="00CC2348"/>
    <w:rsid w:val="00CC29E6"/>
    <w:rsid w:val="00CC2D6B"/>
    <w:rsid w:val="00CC2F98"/>
    <w:rsid w:val="00CC372B"/>
    <w:rsid w:val="00CC39B8"/>
    <w:rsid w:val="00CC3C42"/>
    <w:rsid w:val="00CC3E62"/>
    <w:rsid w:val="00CC4093"/>
    <w:rsid w:val="00CC4718"/>
    <w:rsid w:val="00CC47D9"/>
    <w:rsid w:val="00CC4AB7"/>
    <w:rsid w:val="00CC60DE"/>
    <w:rsid w:val="00CC6479"/>
    <w:rsid w:val="00CC6770"/>
    <w:rsid w:val="00CC6956"/>
    <w:rsid w:val="00CC6D01"/>
    <w:rsid w:val="00CC747F"/>
    <w:rsid w:val="00CC7731"/>
    <w:rsid w:val="00CC7E32"/>
    <w:rsid w:val="00CD119E"/>
    <w:rsid w:val="00CD13DB"/>
    <w:rsid w:val="00CD144B"/>
    <w:rsid w:val="00CD2332"/>
    <w:rsid w:val="00CD2A0D"/>
    <w:rsid w:val="00CD2AAF"/>
    <w:rsid w:val="00CD2DA0"/>
    <w:rsid w:val="00CD3109"/>
    <w:rsid w:val="00CD3726"/>
    <w:rsid w:val="00CD407B"/>
    <w:rsid w:val="00CD46A0"/>
    <w:rsid w:val="00CD4748"/>
    <w:rsid w:val="00CD48D1"/>
    <w:rsid w:val="00CD4C96"/>
    <w:rsid w:val="00CD5792"/>
    <w:rsid w:val="00CD5CB3"/>
    <w:rsid w:val="00CD5E5B"/>
    <w:rsid w:val="00CD5E76"/>
    <w:rsid w:val="00CD5F26"/>
    <w:rsid w:val="00CD6F1E"/>
    <w:rsid w:val="00CD71C6"/>
    <w:rsid w:val="00CE02EF"/>
    <w:rsid w:val="00CE065E"/>
    <w:rsid w:val="00CE16DE"/>
    <w:rsid w:val="00CE1A43"/>
    <w:rsid w:val="00CE1C03"/>
    <w:rsid w:val="00CE20B6"/>
    <w:rsid w:val="00CE2A04"/>
    <w:rsid w:val="00CE2D14"/>
    <w:rsid w:val="00CE2F4B"/>
    <w:rsid w:val="00CE3CE6"/>
    <w:rsid w:val="00CE3D3A"/>
    <w:rsid w:val="00CE420B"/>
    <w:rsid w:val="00CE4666"/>
    <w:rsid w:val="00CE467A"/>
    <w:rsid w:val="00CE50AA"/>
    <w:rsid w:val="00CE54BD"/>
    <w:rsid w:val="00CE5852"/>
    <w:rsid w:val="00CE5CB9"/>
    <w:rsid w:val="00CE5FF7"/>
    <w:rsid w:val="00CE6C13"/>
    <w:rsid w:val="00CE6C2D"/>
    <w:rsid w:val="00CE7734"/>
    <w:rsid w:val="00CE7D17"/>
    <w:rsid w:val="00CF03B5"/>
    <w:rsid w:val="00CF03C7"/>
    <w:rsid w:val="00CF0AB4"/>
    <w:rsid w:val="00CF18ED"/>
    <w:rsid w:val="00CF1DD6"/>
    <w:rsid w:val="00CF2775"/>
    <w:rsid w:val="00CF2844"/>
    <w:rsid w:val="00CF2A70"/>
    <w:rsid w:val="00CF3BFD"/>
    <w:rsid w:val="00CF3FFE"/>
    <w:rsid w:val="00CF4666"/>
    <w:rsid w:val="00CF4A7C"/>
    <w:rsid w:val="00CF4AD6"/>
    <w:rsid w:val="00CF5AB7"/>
    <w:rsid w:val="00CF5C6C"/>
    <w:rsid w:val="00CF5E57"/>
    <w:rsid w:val="00CF6DA6"/>
    <w:rsid w:val="00CF6DB0"/>
    <w:rsid w:val="00CF7431"/>
    <w:rsid w:val="00CF76C9"/>
    <w:rsid w:val="00CF797C"/>
    <w:rsid w:val="00CF7B97"/>
    <w:rsid w:val="00CF7BC5"/>
    <w:rsid w:val="00CF7CD9"/>
    <w:rsid w:val="00D000CA"/>
    <w:rsid w:val="00D006F5"/>
    <w:rsid w:val="00D00A5C"/>
    <w:rsid w:val="00D00E37"/>
    <w:rsid w:val="00D0106C"/>
    <w:rsid w:val="00D01885"/>
    <w:rsid w:val="00D018E4"/>
    <w:rsid w:val="00D01A9E"/>
    <w:rsid w:val="00D027B5"/>
    <w:rsid w:val="00D0310C"/>
    <w:rsid w:val="00D0378F"/>
    <w:rsid w:val="00D04055"/>
    <w:rsid w:val="00D04180"/>
    <w:rsid w:val="00D04261"/>
    <w:rsid w:val="00D04551"/>
    <w:rsid w:val="00D047CD"/>
    <w:rsid w:val="00D04F0D"/>
    <w:rsid w:val="00D05263"/>
    <w:rsid w:val="00D055B2"/>
    <w:rsid w:val="00D05600"/>
    <w:rsid w:val="00D05921"/>
    <w:rsid w:val="00D05EF1"/>
    <w:rsid w:val="00D0601F"/>
    <w:rsid w:val="00D06137"/>
    <w:rsid w:val="00D06835"/>
    <w:rsid w:val="00D06E4C"/>
    <w:rsid w:val="00D07547"/>
    <w:rsid w:val="00D07BED"/>
    <w:rsid w:val="00D10299"/>
    <w:rsid w:val="00D1048C"/>
    <w:rsid w:val="00D11241"/>
    <w:rsid w:val="00D123CC"/>
    <w:rsid w:val="00D12910"/>
    <w:rsid w:val="00D1373C"/>
    <w:rsid w:val="00D13B12"/>
    <w:rsid w:val="00D13C22"/>
    <w:rsid w:val="00D13EF4"/>
    <w:rsid w:val="00D1414A"/>
    <w:rsid w:val="00D14365"/>
    <w:rsid w:val="00D1445A"/>
    <w:rsid w:val="00D14AFC"/>
    <w:rsid w:val="00D150DD"/>
    <w:rsid w:val="00D15304"/>
    <w:rsid w:val="00D15CA2"/>
    <w:rsid w:val="00D15F7A"/>
    <w:rsid w:val="00D163ED"/>
    <w:rsid w:val="00D166FF"/>
    <w:rsid w:val="00D16BBA"/>
    <w:rsid w:val="00D16FA5"/>
    <w:rsid w:val="00D1788D"/>
    <w:rsid w:val="00D17F09"/>
    <w:rsid w:val="00D20D22"/>
    <w:rsid w:val="00D213DD"/>
    <w:rsid w:val="00D21BAA"/>
    <w:rsid w:val="00D21BC8"/>
    <w:rsid w:val="00D2227C"/>
    <w:rsid w:val="00D232A8"/>
    <w:rsid w:val="00D23FFE"/>
    <w:rsid w:val="00D241C4"/>
    <w:rsid w:val="00D246B3"/>
    <w:rsid w:val="00D24F97"/>
    <w:rsid w:val="00D25323"/>
    <w:rsid w:val="00D25CA8"/>
    <w:rsid w:val="00D25D24"/>
    <w:rsid w:val="00D25D80"/>
    <w:rsid w:val="00D261EB"/>
    <w:rsid w:val="00D2648C"/>
    <w:rsid w:val="00D27F59"/>
    <w:rsid w:val="00D30239"/>
    <w:rsid w:val="00D308D2"/>
    <w:rsid w:val="00D31139"/>
    <w:rsid w:val="00D31166"/>
    <w:rsid w:val="00D31592"/>
    <w:rsid w:val="00D31942"/>
    <w:rsid w:val="00D31AAE"/>
    <w:rsid w:val="00D31B5D"/>
    <w:rsid w:val="00D31C22"/>
    <w:rsid w:val="00D31C2D"/>
    <w:rsid w:val="00D32223"/>
    <w:rsid w:val="00D32288"/>
    <w:rsid w:val="00D32B28"/>
    <w:rsid w:val="00D3300A"/>
    <w:rsid w:val="00D33BAC"/>
    <w:rsid w:val="00D33BC6"/>
    <w:rsid w:val="00D34694"/>
    <w:rsid w:val="00D35256"/>
    <w:rsid w:val="00D3596B"/>
    <w:rsid w:val="00D35C89"/>
    <w:rsid w:val="00D35DFC"/>
    <w:rsid w:val="00D35EF9"/>
    <w:rsid w:val="00D36615"/>
    <w:rsid w:val="00D369A7"/>
    <w:rsid w:val="00D3782A"/>
    <w:rsid w:val="00D3789B"/>
    <w:rsid w:val="00D37908"/>
    <w:rsid w:val="00D37931"/>
    <w:rsid w:val="00D37AE5"/>
    <w:rsid w:val="00D4014A"/>
    <w:rsid w:val="00D404D5"/>
    <w:rsid w:val="00D40C62"/>
    <w:rsid w:val="00D40D65"/>
    <w:rsid w:val="00D4204D"/>
    <w:rsid w:val="00D42B7D"/>
    <w:rsid w:val="00D43740"/>
    <w:rsid w:val="00D43777"/>
    <w:rsid w:val="00D437FB"/>
    <w:rsid w:val="00D43BFB"/>
    <w:rsid w:val="00D43D22"/>
    <w:rsid w:val="00D449CA"/>
    <w:rsid w:val="00D465F3"/>
    <w:rsid w:val="00D46EDC"/>
    <w:rsid w:val="00D46F71"/>
    <w:rsid w:val="00D4711F"/>
    <w:rsid w:val="00D47196"/>
    <w:rsid w:val="00D472E4"/>
    <w:rsid w:val="00D47496"/>
    <w:rsid w:val="00D47BBA"/>
    <w:rsid w:val="00D47CE2"/>
    <w:rsid w:val="00D47D92"/>
    <w:rsid w:val="00D50101"/>
    <w:rsid w:val="00D505D1"/>
    <w:rsid w:val="00D5260F"/>
    <w:rsid w:val="00D52841"/>
    <w:rsid w:val="00D52961"/>
    <w:rsid w:val="00D52BA2"/>
    <w:rsid w:val="00D52BEA"/>
    <w:rsid w:val="00D53057"/>
    <w:rsid w:val="00D532A8"/>
    <w:rsid w:val="00D5356A"/>
    <w:rsid w:val="00D5370E"/>
    <w:rsid w:val="00D53E47"/>
    <w:rsid w:val="00D54481"/>
    <w:rsid w:val="00D54DD4"/>
    <w:rsid w:val="00D55ECD"/>
    <w:rsid w:val="00D5715B"/>
    <w:rsid w:val="00D57591"/>
    <w:rsid w:val="00D5780C"/>
    <w:rsid w:val="00D57B6E"/>
    <w:rsid w:val="00D57D62"/>
    <w:rsid w:val="00D57E3C"/>
    <w:rsid w:val="00D6043C"/>
    <w:rsid w:val="00D60B66"/>
    <w:rsid w:val="00D611C1"/>
    <w:rsid w:val="00D6164C"/>
    <w:rsid w:val="00D61886"/>
    <w:rsid w:val="00D61A8E"/>
    <w:rsid w:val="00D61AE9"/>
    <w:rsid w:val="00D61BCD"/>
    <w:rsid w:val="00D6208C"/>
    <w:rsid w:val="00D6216D"/>
    <w:rsid w:val="00D622B7"/>
    <w:rsid w:val="00D6249B"/>
    <w:rsid w:val="00D630A8"/>
    <w:rsid w:val="00D6382D"/>
    <w:rsid w:val="00D638BD"/>
    <w:rsid w:val="00D638DD"/>
    <w:rsid w:val="00D63EBC"/>
    <w:rsid w:val="00D6549C"/>
    <w:rsid w:val="00D654A2"/>
    <w:rsid w:val="00D66E68"/>
    <w:rsid w:val="00D67C34"/>
    <w:rsid w:val="00D67D78"/>
    <w:rsid w:val="00D70193"/>
    <w:rsid w:val="00D71E05"/>
    <w:rsid w:val="00D728AD"/>
    <w:rsid w:val="00D728AF"/>
    <w:rsid w:val="00D72EF3"/>
    <w:rsid w:val="00D739DC"/>
    <w:rsid w:val="00D73CFE"/>
    <w:rsid w:val="00D73FB7"/>
    <w:rsid w:val="00D7467B"/>
    <w:rsid w:val="00D74C09"/>
    <w:rsid w:val="00D74C35"/>
    <w:rsid w:val="00D74D97"/>
    <w:rsid w:val="00D75017"/>
    <w:rsid w:val="00D75211"/>
    <w:rsid w:val="00D75C66"/>
    <w:rsid w:val="00D75D4C"/>
    <w:rsid w:val="00D761A7"/>
    <w:rsid w:val="00D76427"/>
    <w:rsid w:val="00D764E9"/>
    <w:rsid w:val="00D76FAB"/>
    <w:rsid w:val="00D772C9"/>
    <w:rsid w:val="00D77445"/>
    <w:rsid w:val="00D77615"/>
    <w:rsid w:val="00D777EC"/>
    <w:rsid w:val="00D77D4E"/>
    <w:rsid w:val="00D77FF2"/>
    <w:rsid w:val="00D8053C"/>
    <w:rsid w:val="00D80946"/>
    <w:rsid w:val="00D80E24"/>
    <w:rsid w:val="00D811B6"/>
    <w:rsid w:val="00D81228"/>
    <w:rsid w:val="00D81480"/>
    <w:rsid w:val="00D822AD"/>
    <w:rsid w:val="00D82807"/>
    <w:rsid w:val="00D838A3"/>
    <w:rsid w:val="00D83DC1"/>
    <w:rsid w:val="00D83E64"/>
    <w:rsid w:val="00D83EEC"/>
    <w:rsid w:val="00D848EE"/>
    <w:rsid w:val="00D84A2E"/>
    <w:rsid w:val="00D84FC2"/>
    <w:rsid w:val="00D85150"/>
    <w:rsid w:val="00D854A7"/>
    <w:rsid w:val="00D8566C"/>
    <w:rsid w:val="00D857A4"/>
    <w:rsid w:val="00D85B47"/>
    <w:rsid w:val="00D85FC2"/>
    <w:rsid w:val="00D867CC"/>
    <w:rsid w:val="00D8697E"/>
    <w:rsid w:val="00D86DE6"/>
    <w:rsid w:val="00D872E1"/>
    <w:rsid w:val="00D874A0"/>
    <w:rsid w:val="00D87B4A"/>
    <w:rsid w:val="00D902ED"/>
    <w:rsid w:val="00D9053D"/>
    <w:rsid w:val="00D90812"/>
    <w:rsid w:val="00D90BD7"/>
    <w:rsid w:val="00D92A34"/>
    <w:rsid w:val="00D92AC5"/>
    <w:rsid w:val="00D92B90"/>
    <w:rsid w:val="00D92BC0"/>
    <w:rsid w:val="00D9317F"/>
    <w:rsid w:val="00D93396"/>
    <w:rsid w:val="00D93F6E"/>
    <w:rsid w:val="00D94097"/>
    <w:rsid w:val="00D9413F"/>
    <w:rsid w:val="00D94369"/>
    <w:rsid w:val="00D94C46"/>
    <w:rsid w:val="00D95346"/>
    <w:rsid w:val="00D956F1"/>
    <w:rsid w:val="00D959B3"/>
    <w:rsid w:val="00D96376"/>
    <w:rsid w:val="00D965A3"/>
    <w:rsid w:val="00D96776"/>
    <w:rsid w:val="00D973DD"/>
    <w:rsid w:val="00DA07A5"/>
    <w:rsid w:val="00DA1A81"/>
    <w:rsid w:val="00DA1D73"/>
    <w:rsid w:val="00DA23FC"/>
    <w:rsid w:val="00DA2662"/>
    <w:rsid w:val="00DA2A58"/>
    <w:rsid w:val="00DA2D73"/>
    <w:rsid w:val="00DA30FF"/>
    <w:rsid w:val="00DA3AF0"/>
    <w:rsid w:val="00DA49D1"/>
    <w:rsid w:val="00DA4CA5"/>
    <w:rsid w:val="00DA5744"/>
    <w:rsid w:val="00DA5BF0"/>
    <w:rsid w:val="00DA6BA4"/>
    <w:rsid w:val="00DA7E34"/>
    <w:rsid w:val="00DA7F19"/>
    <w:rsid w:val="00DB0FEC"/>
    <w:rsid w:val="00DB10E1"/>
    <w:rsid w:val="00DB14C7"/>
    <w:rsid w:val="00DB1A98"/>
    <w:rsid w:val="00DB1ACB"/>
    <w:rsid w:val="00DB1B3A"/>
    <w:rsid w:val="00DB1CD4"/>
    <w:rsid w:val="00DB1F65"/>
    <w:rsid w:val="00DB2239"/>
    <w:rsid w:val="00DB3422"/>
    <w:rsid w:val="00DB3B65"/>
    <w:rsid w:val="00DB3F42"/>
    <w:rsid w:val="00DB468E"/>
    <w:rsid w:val="00DB4936"/>
    <w:rsid w:val="00DB4E86"/>
    <w:rsid w:val="00DB4F94"/>
    <w:rsid w:val="00DB5200"/>
    <w:rsid w:val="00DB59AD"/>
    <w:rsid w:val="00DB656B"/>
    <w:rsid w:val="00DB6683"/>
    <w:rsid w:val="00DB6A43"/>
    <w:rsid w:val="00DB6F6E"/>
    <w:rsid w:val="00DB77CF"/>
    <w:rsid w:val="00DB7EA8"/>
    <w:rsid w:val="00DC061D"/>
    <w:rsid w:val="00DC1000"/>
    <w:rsid w:val="00DC1665"/>
    <w:rsid w:val="00DC1A26"/>
    <w:rsid w:val="00DC1A4F"/>
    <w:rsid w:val="00DC1B9B"/>
    <w:rsid w:val="00DC1DE7"/>
    <w:rsid w:val="00DC2258"/>
    <w:rsid w:val="00DC282E"/>
    <w:rsid w:val="00DC2CD6"/>
    <w:rsid w:val="00DC3A76"/>
    <w:rsid w:val="00DC44C7"/>
    <w:rsid w:val="00DC4523"/>
    <w:rsid w:val="00DC4963"/>
    <w:rsid w:val="00DC4AD2"/>
    <w:rsid w:val="00DC573B"/>
    <w:rsid w:val="00DC5AF8"/>
    <w:rsid w:val="00DC60E3"/>
    <w:rsid w:val="00DC68EF"/>
    <w:rsid w:val="00DC6BDF"/>
    <w:rsid w:val="00DC706C"/>
    <w:rsid w:val="00DC78EC"/>
    <w:rsid w:val="00DC7E9F"/>
    <w:rsid w:val="00DD0152"/>
    <w:rsid w:val="00DD03B6"/>
    <w:rsid w:val="00DD08B7"/>
    <w:rsid w:val="00DD147A"/>
    <w:rsid w:val="00DD2585"/>
    <w:rsid w:val="00DD261C"/>
    <w:rsid w:val="00DD2769"/>
    <w:rsid w:val="00DD27B9"/>
    <w:rsid w:val="00DD37AB"/>
    <w:rsid w:val="00DD38BF"/>
    <w:rsid w:val="00DD429A"/>
    <w:rsid w:val="00DD5A28"/>
    <w:rsid w:val="00DD639E"/>
    <w:rsid w:val="00DD6CCE"/>
    <w:rsid w:val="00DD77FF"/>
    <w:rsid w:val="00DD7816"/>
    <w:rsid w:val="00DE1DDF"/>
    <w:rsid w:val="00DE34E6"/>
    <w:rsid w:val="00DE4595"/>
    <w:rsid w:val="00DE46ED"/>
    <w:rsid w:val="00DE472E"/>
    <w:rsid w:val="00DE4AFB"/>
    <w:rsid w:val="00DE4CC7"/>
    <w:rsid w:val="00DE55B3"/>
    <w:rsid w:val="00DE571C"/>
    <w:rsid w:val="00DE672E"/>
    <w:rsid w:val="00DE6810"/>
    <w:rsid w:val="00DE6A4C"/>
    <w:rsid w:val="00DE723E"/>
    <w:rsid w:val="00DE7337"/>
    <w:rsid w:val="00DF0217"/>
    <w:rsid w:val="00DF02E3"/>
    <w:rsid w:val="00DF03AB"/>
    <w:rsid w:val="00DF1BD8"/>
    <w:rsid w:val="00DF30BE"/>
    <w:rsid w:val="00DF4D38"/>
    <w:rsid w:val="00DF6A11"/>
    <w:rsid w:val="00DF7016"/>
    <w:rsid w:val="00DF7D24"/>
    <w:rsid w:val="00DF7FCB"/>
    <w:rsid w:val="00E000D8"/>
    <w:rsid w:val="00E008E4"/>
    <w:rsid w:val="00E0149E"/>
    <w:rsid w:val="00E015EC"/>
    <w:rsid w:val="00E018BE"/>
    <w:rsid w:val="00E01BD8"/>
    <w:rsid w:val="00E01D31"/>
    <w:rsid w:val="00E020F2"/>
    <w:rsid w:val="00E028E0"/>
    <w:rsid w:val="00E02B7E"/>
    <w:rsid w:val="00E031F4"/>
    <w:rsid w:val="00E032E3"/>
    <w:rsid w:val="00E03561"/>
    <w:rsid w:val="00E0369E"/>
    <w:rsid w:val="00E03E02"/>
    <w:rsid w:val="00E04E56"/>
    <w:rsid w:val="00E0515E"/>
    <w:rsid w:val="00E0599F"/>
    <w:rsid w:val="00E05B98"/>
    <w:rsid w:val="00E0671F"/>
    <w:rsid w:val="00E06933"/>
    <w:rsid w:val="00E06C10"/>
    <w:rsid w:val="00E0766E"/>
    <w:rsid w:val="00E0767D"/>
    <w:rsid w:val="00E079AC"/>
    <w:rsid w:val="00E07E9D"/>
    <w:rsid w:val="00E101C1"/>
    <w:rsid w:val="00E10AF0"/>
    <w:rsid w:val="00E11C84"/>
    <w:rsid w:val="00E11FF6"/>
    <w:rsid w:val="00E1217C"/>
    <w:rsid w:val="00E1243C"/>
    <w:rsid w:val="00E12FA6"/>
    <w:rsid w:val="00E139D6"/>
    <w:rsid w:val="00E1470E"/>
    <w:rsid w:val="00E14907"/>
    <w:rsid w:val="00E14BE4"/>
    <w:rsid w:val="00E1523F"/>
    <w:rsid w:val="00E167E8"/>
    <w:rsid w:val="00E16B4C"/>
    <w:rsid w:val="00E16CB8"/>
    <w:rsid w:val="00E16E65"/>
    <w:rsid w:val="00E171FA"/>
    <w:rsid w:val="00E17495"/>
    <w:rsid w:val="00E17DC7"/>
    <w:rsid w:val="00E203FB"/>
    <w:rsid w:val="00E21071"/>
    <w:rsid w:val="00E21463"/>
    <w:rsid w:val="00E2152C"/>
    <w:rsid w:val="00E217B2"/>
    <w:rsid w:val="00E21972"/>
    <w:rsid w:val="00E22338"/>
    <w:rsid w:val="00E23729"/>
    <w:rsid w:val="00E23991"/>
    <w:rsid w:val="00E23B53"/>
    <w:rsid w:val="00E241D6"/>
    <w:rsid w:val="00E247A8"/>
    <w:rsid w:val="00E2484C"/>
    <w:rsid w:val="00E24A38"/>
    <w:rsid w:val="00E25741"/>
    <w:rsid w:val="00E25E7C"/>
    <w:rsid w:val="00E262C2"/>
    <w:rsid w:val="00E2681B"/>
    <w:rsid w:val="00E26B8A"/>
    <w:rsid w:val="00E27853"/>
    <w:rsid w:val="00E3007C"/>
    <w:rsid w:val="00E30698"/>
    <w:rsid w:val="00E30C1B"/>
    <w:rsid w:val="00E313B9"/>
    <w:rsid w:val="00E3154C"/>
    <w:rsid w:val="00E31822"/>
    <w:rsid w:val="00E31CB4"/>
    <w:rsid w:val="00E32F3C"/>
    <w:rsid w:val="00E335B0"/>
    <w:rsid w:val="00E33B79"/>
    <w:rsid w:val="00E3493D"/>
    <w:rsid w:val="00E34CFF"/>
    <w:rsid w:val="00E357AE"/>
    <w:rsid w:val="00E360B9"/>
    <w:rsid w:val="00E363D3"/>
    <w:rsid w:val="00E36E43"/>
    <w:rsid w:val="00E37DA3"/>
    <w:rsid w:val="00E400E8"/>
    <w:rsid w:val="00E40545"/>
    <w:rsid w:val="00E406FF"/>
    <w:rsid w:val="00E409D2"/>
    <w:rsid w:val="00E40AE5"/>
    <w:rsid w:val="00E422F3"/>
    <w:rsid w:val="00E42D51"/>
    <w:rsid w:val="00E4319E"/>
    <w:rsid w:val="00E43CEA"/>
    <w:rsid w:val="00E43CF7"/>
    <w:rsid w:val="00E440D1"/>
    <w:rsid w:val="00E444BC"/>
    <w:rsid w:val="00E44C5C"/>
    <w:rsid w:val="00E4510D"/>
    <w:rsid w:val="00E461C0"/>
    <w:rsid w:val="00E468D5"/>
    <w:rsid w:val="00E4718C"/>
    <w:rsid w:val="00E478B4"/>
    <w:rsid w:val="00E47E97"/>
    <w:rsid w:val="00E501AC"/>
    <w:rsid w:val="00E5093A"/>
    <w:rsid w:val="00E50CAC"/>
    <w:rsid w:val="00E50F94"/>
    <w:rsid w:val="00E510D1"/>
    <w:rsid w:val="00E512AF"/>
    <w:rsid w:val="00E51354"/>
    <w:rsid w:val="00E51934"/>
    <w:rsid w:val="00E52168"/>
    <w:rsid w:val="00E52DDD"/>
    <w:rsid w:val="00E531A5"/>
    <w:rsid w:val="00E543E1"/>
    <w:rsid w:val="00E54E2B"/>
    <w:rsid w:val="00E54E83"/>
    <w:rsid w:val="00E55488"/>
    <w:rsid w:val="00E5655F"/>
    <w:rsid w:val="00E567CC"/>
    <w:rsid w:val="00E567FE"/>
    <w:rsid w:val="00E56D9A"/>
    <w:rsid w:val="00E56F27"/>
    <w:rsid w:val="00E570CD"/>
    <w:rsid w:val="00E607B5"/>
    <w:rsid w:val="00E6146B"/>
    <w:rsid w:val="00E616A7"/>
    <w:rsid w:val="00E621CF"/>
    <w:rsid w:val="00E62417"/>
    <w:rsid w:val="00E62D30"/>
    <w:rsid w:val="00E630FF"/>
    <w:rsid w:val="00E631A4"/>
    <w:rsid w:val="00E6351B"/>
    <w:rsid w:val="00E637AF"/>
    <w:rsid w:val="00E6381B"/>
    <w:rsid w:val="00E64649"/>
    <w:rsid w:val="00E65019"/>
    <w:rsid w:val="00E653AC"/>
    <w:rsid w:val="00E6562B"/>
    <w:rsid w:val="00E65CFC"/>
    <w:rsid w:val="00E65F2C"/>
    <w:rsid w:val="00E6600A"/>
    <w:rsid w:val="00E66263"/>
    <w:rsid w:val="00E66B71"/>
    <w:rsid w:val="00E66BB9"/>
    <w:rsid w:val="00E66EC9"/>
    <w:rsid w:val="00E67EFA"/>
    <w:rsid w:val="00E70459"/>
    <w:rsid w:val="00E704CC"/>
    <w:rsid w:val="00E7185B"/>
    <w:rsid w:val="00E71F9B"/>
    <w:rsid w:val="00E73453"/>
    <w:rsid w:val="00E74609"/>
    <w:rsid w:val="00E74DDC"/>
    <w:rsid w:val="00E74FC1"/>
    <w:rsid w:val="00E75622"/>
    <w:rsid w:val="00E75657"/>
    <w:rsid w:val="00E7662B"/>
    <w:rsid w:val="00E76814"/>
    <w:rsid w:val="00E7765A"/>
    <w:rsid w:val="00E777E6"/>
    <w:rsid w:val="00E804C3"/>
    <w:rsid w:val="00E80507"/>
    <w:rsid w:val="00E8064F"/>
    <w:rsid w:val="00E807C5"/>
    <w:rsid w:val="00E807D4"/>
    <w:rsid w:val="00E80BD8"/>
    <w:rsid w:val="00E82E28"/>
    <w:rsid w:val="00E83247"/>
    <w:rsid w:val="00E836EB"/>
    <w:rsid w:val="00E83A5B"/>
    <w:rsid w:val="00E84765"/>
    <w:rsid w:val="00E8480B"/>
    <w:rsid w:val="00E86552"/>
    <w:rsid w:val="00E86C6C"/>
    <w:rsid w:val="00E86CC0"/>
    <w:rsid w:val="00E86E43"/>
    <w:rsid w:val="00E86EF2"/>
    <w:rsid w:val="00E87012"/>
    <w:rsid w:val="00E87380"/>
    <w:rsid w:val="00E87516"/>
    <w:rsid w:val="00E87BBD"/>
    <w:rsid w:val="00E87EF9"/>
    <w:rsid w:val="00E87F66"/>
    <w:rsid w:val="00E9155F"/>
    <w:rsid w:val="00E91D48"/>
    <w:rsid w:val="00E91F68"/>
    <w:rsid w:val="00E9265F"/>
    <w:rsid w:val="00E92995"/>
    <w:rsid w:val="00E92A29"/>
    <w:rsid w:val="00E92C3A"/>
    <w:rsid w:val="00E92C72"/>
    <w:rsid w:val="00E92DEE"/>
    <w:rsid w:val="00E932C0"/>
    <w:rsid w:val="00E932DF"/>
    <w:rsid w:val="00E933E1"/>
    <w:rsid w:val="00E9380C"/>
    <w:rsid w:val="00E93B3A"/>
    <w:rsid w:val="00E93DEA"/>
    <w:rsid w:val="00E93F66"/>
    <w:rsid w:val="00E94A7B"/>
    <w:rsid w:val="00E94B58"/>
    <w:rsid w:val="00E95282"/>
    <w:rsid w:val="00E95302"/>
    <w:rsid w:val="00E9627C"/>
    <w:rsid w:val="00E96B7E"/>
    <w:rsid w:val="00E96E71"/>
    <w:rsid w:val="00E97928"/>
    <w:rsid w:val="00EA0369"/>
    <w:rsid w:val="00EA047F"/>
    <w:rsid w:val="00EA0559"/>
    <w:rsid w:val="00EA08B7"/>
    <w:rsid w:val="00EA0CE2"/>
    <w:rsid w:val="00EA0E1F"/>
    <w:rsid w:val="00EA1A3D"/>
    <w:rsid w:val="00EA1A8A"/>
    <w:rsid w:val="00EA1F77"/>
    <w:rsid w:val="00EA25E9"/>
    <w:rsid w:val="00EA28F9"/>
    <w:rsid w:val="00EA2C72"/>
    <w:rsid w:val="00EA2D66"/>
    <w:rsid w:val="00EA3185"/>
    <w:rsid w:val="00EA3FDE"/>
    <w:rsid w:val="00EA40CA"/>
    <w:rsid w:val="00EA465E"/>
    <w:rsid w:val="00EA4ACE"/>
    <w:rsid w:val="00EA5D9C"/>
    <w:rsid w:val="00EA606E"/>
    <w:rsid w:val="00EA6768"/>
    <w:rsid w:val="00EA7869"/>
    <w:rsid w:val="00EA7BA5"/>
    <w:rsid w:val="00EB011C"/>
    <w:rsid w:val="00EB011F"/>
    <w:rsid w:val="00EB07C5"/>
    <w:rsid w:val="00EB169C"/>
    <w:rsid w:val="00EB19B5"/>
    <w:rsid w:val="00EB2B49"/>
    <w:rsid w:val="00EB3296"/>
    <w:rsid w:val="00EB35BF"/>
    <w:rsid w:val="00EB3636"/>
    <w:rsid w:val="00EB367B"/>
    <w:rsid w:val="00EB3B32"/>
    <w:rsid w:val="00EB3D7D"/>
    <w:rsid w:val="00EB5DC6"/>
    <w:rsid w:val="00EB5E90"/>
    <w:rsid w:val="00EB604C"/>
    <w:rsid w:val="00EB63A5"/>
    <w:rsid w:val="00EB6CA0"/>
    <w:rsid w:val="00EC138C"/>
    <w:rsid w:val="00EC15D8"/>
    <w:rsid w:val="00EC1999"/>
    <w:rsid w:val="00EC1E80"/>
    <w:rsid w:val="00EC207C"/>
    <w:rsid w:val="00EC2735"/>
    <w:rsid w:val="00EC2A70"/>
    <w:rsid w:val="00EC3B70"/>
    <w:rsid w:val="00EC451C"/>
    <w:rsid w:val="00EC5B78"/>
    <w:rsid w:val="00EC5E11"/>
    <w:rsid w:val="00EC628B"/>
    <w:rsid w:val="00EC68FF"/>
    <w:rsid w:val="00EC6C0E"/>
    <w:rsid w:val="00EC6D5A"/>
    <w:rsid w:val="00EC70F0"/>
    <w:rsid w:val="00EC7422"/>
    <w:rsid w:val="00EC7563"/>
    <w:rsid w:val="00EC7704"/>
    <w:rsid w:val="00EC7EF8"/>
    <w:rsid w:val="00ED0731"/>
    <w:rsid w:val="00ED0BF4"/>
    <w:rsid w:val="00ED0D89"/>
    <w:rsid w:val="00ED10B5"/>
    <w:rsid w:val="00ED1DB7"/>
    <w:rsid w:val="00ED2A4C"/>
    <w:rsid w:val="00ED2C25"/>
    <w:rsid w:val="00ED3183"/>
    <w:rsid w:val="00ED3328"/>
    <w:rsid w:val="00ED364E"/>
    <w:rsid w:val="00ED395C"/>
    <w:rsid w:val="00ED3BD1"/>
    <w:rsid w:val="00ED3CFD"/>
    <w:rsid w:val="00ED458F"/>
    <w:rsid w:val="00ED477E"/>
    <w:rsid w:val="00ED4B35"/>
    <w:rsid w:val="00ED4F22"/>
    <w:rsid w:val="00ED4F93"/>
    <w:rsid w:val="00ED710B"/>
    <w:rsid w:val="00ED728D"/>
    <w:rsid w:val="00ED767D"/>
    <w:rsid w:val="00ED789E"/>
    <w:rsid w:val="00EE0850"/>
    <w:rsid w:val="00EE128F"/>
    <w:rsid w:val="00EE12F4"/>
    <w:rsid w:val="00EE1806"/>
    <w:rsid w:val="00EE18CE"/>
    <w:rsid w:val="00EE2F5B"/>
    <w:rsid w:val="00EE3FE7"/>
    <w:rsid w:val="00EE50E8"/>
    <w:rsid w:val="00EE5D1C"/>
    <w:rsid w:val="00EE69FF"/>
    <w:rsid w:val="00EE7021"/>
    <w:rsid w:val="00EF07B4"/>
    <w:rsid w:val="00EF1190"/>
    <w:rsid w:val="00EF1447"/>
    <w:rsid w:val="00EF15BD"/>
    <w:rsid w:val="00EF164D"/>
    <w:rsid w:val="00EF1A85"/>
    <w:rsid w:val="00EF23D7"/>
    <w:rsid w:val="00EF24AE"/>
    <w:rsid w:val="00EF313F"/>
    <w:rsid w:val="00EF329D"/>
    <w:rsid w:val="00EF3EF2"/>
    <w:rsid w:val="00EF42A8"/>
    <w:rsid w:val="00EF4D32"/>
    <w:rsid w:val="00EF546D"/>
    <w:rsid w:val="00EF582E"/>
    <w:rsid w:val="00EF633D"/>
    <w:rsid w:val="00EF636D"/>
    <w:rsid w:val="00EF64B8"/>
    <w:rsid w:val="00EF6747"/>
    <w:rsid w:val="00EF7257"/>
    <w:rsid w:val="00EF7376"/>
    <w:rsid w:val="00EF7E43"/>
    <w:rsid w:val="00F003E3"/>
    <w:rsid w:val="00F00437"/>
    <w:rsid w:val="00F00DA4"/>
    <w:rsid w:val="00F02141"/>
    <w:rsid w:val="00F02414"/>
    <w:rsid w:val="00F03AEB"/>
    <w:rsid w:val="00F04DA8"/>
    <w:rsid w:val="00F05F21"/>
    <w:rsid w:val="00F06279"/>
    <w:rsid w:val="00F0651B"/>
    <w:rsid w:val="00F06CDC"/>
    <w:rsid w:val="00F06DD5"/>
    <w:rsid w:val="00F07A09"/>
    <w:rsid w:val="00F07A77"/>
    <w:rsid w:val="00F07CAC"/>
    <w:rsid w:val="00F102E4"/>
    <w:rsid w:val="00F10602"/>
    <w:rsid w:val="00F108FF"/>
    <w:rsid w:val="00F10EA7"/>
    <w:rsid w:val="00F1120F"/>
    <w:rsid w:val="00F126F8"/>
    <w:rsid w:val="00F12F9F"/>
    <w:rsid w:val="00F131B1"/>
    <w:rsid w:val="00F13414"/>
    <w:rsid w:val="00F13AD4"/>
    <w:rsid w:val="00F13B28"/>
    <w:rsid w:val="00F1400A"/>
    <w:rsid w:val="00F1505C"/>
    <w:rsid w:val="00F159CF"/>
    <w:rsid w:val="00F162C0"/>
    <w:rsid w:val="00F16CB4"/>
    <w:rsid w:val="00F16EB0"/>
    <w:rsid w:val="00F1718F"/>
    <w:rsid w:val="00F1724D"/>
    <w:rsid w:val="00F2057B"/>
    <w:rsid w:val="00F21A26"/>
    <w:rsid w:val="00F21B3A"/>
    <w:rsid w:val="00F227CF"/>
    <w:rsid w:val="00F2296E"/>
    <w:rsid w:val="00F22C98"/>
    <w:rsid w:val="00F235C0"/>
    <w:rsid w:val="00F238EC"/>
    <w:rsid w:val="00F23CF4"/>
    <w:rsid w:val="00F23D03"/>
    <w:rsid w:val="00F242C7"/>
    <w:rsid w:val="00F244B0"/>
    <w:rsid w:val="00F24E94"/>
    <w:rsid w:val="00F25547"/>
    <w:rsid w:val="00F2559A"/>
    <w:rsid w:val="00F26248"/>
    <w:rsid w:val="00F2631F"/>
    <w:rsid w:val="00F26430"/>
    <w:rsid w:val="00F272FF"/>
    <w:rsid w:val="00F275D1"/>
    <w:rsid w:val="00F303E7"/>
    <w:rsid w:val="00F30E1A"/>
    <w:rsid w:val="00F312F2"/>
    <w:rsid w:val="00F3155A"/>
    <w:rsid w:val="00F31974"/>
    <w:rsid w:val="00F31FA9"/>
    <w:rsid w:val="00F32874"/>
    <w:rsid w:val="00F32E36"/>
    <w:rsid w:val="00F33772"/>
    <w:rsid w:val="00F338DB"/>
    <w:rsid w:val="00F33C25"/>
    <w:rsid w:val="00F353D9"/>
    <w:rsid w:val="00F35CA5"/>
    <w:rsid w:val="00F367E0"/>
    <w:rsid w:val="00F37FED"/>
    <w:rsid w:val="00F408F0"/>
    <w:rsid w:val="00F40DE3"/>
    <w:rsid w:val="00F4100A"/>
    <w:rsid w:val="00F42A1A"/>
    <w:rsid w:val="00F431C8"/>
    <w:rsid w:val="00F43C1A"/>
    <w:rsid w:val="00F459F6"/>
    <w:rsid w:val="00F460ED"/>
    <w:rsid w:val="00F468CD"/>
    <w:rsid w:val="00F46D5D"/>
    <w:rsid w:val="00F46FC4"/>
    <w:rsid w:val="00F47127"/>
    <w:rsid w:val="00F472DD"/>
    <w:rsid w:val="00F47DFC"/>
    <w:rsid w:val="00F50057"/>
    <w:rsid w:val="00F500C8"/>
    <w:rsid w:val="00F50617"/>
    <w:rsid w:val="00F50F30"/>
    <w:rsid w:val="00F51237"/>
    <w:rsid w:val="00F51FE3"/>
    <w:rsid w:val="00F51FE5"/>
    <w:rsid w:val="00F52A11"/>
    <w:rsid w:val="00F52DCA"/>
    <w:rsid w:val="00F53136"/>
    <w:rsid w:val="00F53A86"/>
    <w:rsid w:val="00F5413C"/>
    <w:rsid w:val="00F54825"/>
    <w:rsid w:val="00F548EA"/>
    <w:rsid w:val="00F553D7"/>
    <w:rsid w:val="00F5572A"/>
    <w:rsid w:val="00F5576B"/>
    <w:rsid w:val="00F55CD7"/>
    <w:rsid w:val="00F55D68"/>
    <w:rsid w:val="00F560C6"/>
    <w:rsid w:val="00F56310"/>
    <w:rsid w:val="00F567DD"/>
    <w:rsid w:val="00F56AB3"/>
    <w:rsid w:val="00F56F16"/>
    <w:rsid w:val="00F56FE3"/>
    <w:rsid w:val="00F571E7"/>
    <w:rsid w:val="00F60198"/>
    <w:rsid w:val="00F60BFE"/>
    <w:rsid w:val="00F61DF0"/>
    <w:rsid w:val="00F6224A"/>
    <w:rsid w:val="00F6423E"/>
    <w:rsid w:val="00F6463E"/>
    <w:rsid w:val="00F648F5"/>
    <w:rsid w:val="00F65125"/>
    <w:rsid w:val="00F65A75"/>
    <w:rsid w:val="00F6651A"/>
    <w:rsid w:val="00F6654A"/>
    <w:rsid w:val="00F66B5D"/>
    <w:rsid w:val="00F66C3E"/>
    <w:rsid w:val="00F679C3"/>
    <w:rsid w:val="00F67B67"/>
    <w:rsid w:val="00F67CAC"/>
    <w:rsid w:val="00F67FB9"/>
    <w:rsid w:val="00F706C8"/>
    <w:rsid w:val="00F7071C"/>
    <w:rsid w:val="00F7078A"/>
    <w:rsid w:val="00F70F10"/>
    <w:rsid w:val="00F712E2"/>
    <w:rsid w:val="00F71872"/>
    <w:rsid w:val="00F71A7F"/>
    <w:rsid w:val="00F723B4"/>
    <w:rsid w:val="00F724F5"/>
    <w:rsid w:val="00F72735"/>
    <w:rsid w:val="00F72919"/>
    <w:rsid w:val="00F731D8"/>
    <w:rsid w:val="00F7384C"/>
    <w:rsid w:val="00F73D1D"/>
    <w:rsid w:val="00F74466"/>
    <w:rsid w:val="00F74616"/>
    <w:rsid w:val="00F74723"/>
    <w:rsid w:val="00F74B6D"/>
    <w:rsid w:val="00F7555E"/>
    <w:rsid w:val="00F7570E"/>
    <w:rsid w:val="00F757DE"/>
    <w:rsid w:val="00F775B3"/>
    <w:rsid w:val="00F805CC"/>
    <w:rsid w:val="00F80FE9"/>
    <w:rsid w:val="00F8161C"/>
    <w:rsid w:val="00F818B5"/>
    <w:rsid w:val="00F81AAD"/>
    <w:rsid w:val="00F81AC4"/>
    <w:rsid w:val="00F8251B"/>
    <w:rsid w:val="00F82D24"/>
    <w:rsid w:val="00F83401"/>
    <w:rsid w:val="00F839ED"/>
    <w:rsid w:val="00F83D79"/>
    <w:rsid w:val="00F840D9"/>
    <w:rsid w:val="00F84388"/>
    <w:rsid w:val="00F84656"/>
    <w:rsid w:val="00F859FF"/>
    <w:rsid w:val="00F86473"/>
    <w:rsid w:val="00F871A3"/>
    <w:rsid w:val="00F8743F"/>
    <w:rsid w:val="00F87E61"/>
    <w:rsid w:val="00F90181"/>
    <w:rsid w:val="00F906F9"/>
    <w:rsid w:val="00F90AE9"/>
    <w:rsid w:val="00F90B5E"/>
    <w:rsid w:val="00F90E43"/>
    <w:rsid w:val="00F9127A"/>
    <w:rsid w:val="00F91B8B"/>
    <w:rsid w:val="00F91C20"/>
    <w:rsid w:val="00F9287E"/>
    <w:rsid w:val="00F92C62"/>
    <w:rsid w:val="00F9324D"/>
    <w:rsid w:val="00F93B7E"/>
    <w:rsid w:val="00F93BD1"/>
    <w:rsid w:val="00F93CCD"/>
    <w:rsid w:val="00F944AB"/>
    <w:rsid w:val="00F94C31"/>
    <w:rsid w:val="00F95335"/>
    <w:rsid w:val="00F95F9A"/>
    <w:rsid w:val="00F96561"/>
    <w:rsid w:val="00F96595"/>
    <w:rsid w:val="00F96C68"/>
    <w:rsid w:val="00F974E2"/>
    <w:rsid w:val="00F9798A"/>
    <w:rsid w:val="00F97A49"/>
    <w:rsid w:val="00F97ED5"/>
    <w:rsid w:val="00F97FA3"/>
    <w:rsid w:val="00FA0C8D"/>
    <w:rsid w:val="00FA0E36"/>
    <w:rsid w:val="00FA10FC"/>
    <w:rsid w:val="00FA2163"/>
    <w:rsid w:val="00FA23D7"/>
    <w:rsid w:val="00FA29C4"/>
    <w:rsid w:val="00FA2CE2"/>
    <w:rsid w:val="00FA2FC8"/>
    <w:rsid w:val="00FA32A7"/>
    <w:rsid w:val="00FA358B"/>
    <w:rsid w:val="00FA3733"/>
    <w:rsid w:val="00FA37CF"/>
    <w:rsid w:val="00FA386D"/>
    <w:rsid w:val="00FA3F3D"/>
    <w:rsid w:val="00FA413B"/>
    <w:rsid w:val="00FA6797"/>
    <w:rsid w:val="00FA7B94"/>
    <w:rsid w:val="00FB0161"/>
    <w:rsid w:val="00FB02BB"/>
    <w:rsid w:val="00FB0AA9"/>
    <w:rsid w:val="00FB0B65"/>
    <w:rsid w:val="00FB198D"/>
    <w:rsid w:val="00FB1CB1"/>
    <w:rsid w:val="00FB2826"/>
    <w:rsid w:val="00FB2870"/>
    <w:rsid w:val="00FB29BF"/>
    <w:rsid w:val="00FB2D82"/>
    <w:rsid w:val="00FB2EDF"/>
    <w:rsid w:val="00FB3564"/>
    <w:rsid w:val="00FB386B"/>
    <w:rsid w:val="00FB42EC"/>
    <w:rsid w:val="00FB564A"/>
    <w:rsid w:val="00FB5968"/>
    <w:rsid w:val="00FB5A03"/>
    <w:rsid w:val="00FB5ABA"/>
    <w:rsid w:val="00FB6B67"/>
    <w:rsid w:val="00FC00CB"/>
    <w:rsid w:val="00FC04D1"/>
    <w:rsid w:val="00FC0548"/>
    <w:rsid w:val="00FC0CA6"/>
    <w:rsid w:val="00FC0F85"/>
    <w:rsid w:val="00FC1570"/>
    <w:rsid w:val="00FC210D"/>
    <w:rsid w:val="00FC32FC"/>
    <w:rsid w:val="00FC3591"/>
    <w:rsid w:val="00FC435E"/>
    <w:rsid w:val="00FC44BC"/>
    <w:rsid w:val="00FC4A11"/>
    <w:rsid w:val="00FC4EC1"/>
    <w:rsid w:val="00FC5772"/>
    <w:rsid w:val="00FC5FD4"/>
    <w:rsid w:val="00FC74EA"/>
    <w:rsid w:val="00FD0922"/>
    <w:rsid w:val="00FD18A8"/>
    <w:rsid w:val="00FD18F1"/>
    <w:rsid w:val="00FD1DA1"/>
    <w:rsid w:val="00FD1E8A"/>
    <w:rsid w:val="00FD249F"/>
    <w:rsid w:val="00FD27CD"/>
    <w:rsid w:val="00FD2847"/>
    <w:rsid w:val="00FD2DA3"/>
    <w:rsid w:val="00FD334C"/>
    <w:rsid w:val="00FD39BB"/>
    <w:rsid w:val="00FD3E67"/>
    <w:rsid w:val="00FD41C6"/>
    <w:rsid w:val="00FD4306"/>
    <w:rsid w:val="00FD5DE8"/>
    <w:rsid w:val="00FD611D"/>
    <w:rsid w:val="00FD655A"/>
    <w:rsid w:val="00FD68FC"/>
    <w:rsid w:val="00FD69AC"/>
    <w:rsid w:val="00FD7FD1"/>
    <w:rsid w:val="00FE053A"/>
    <w:rsid w:val="00FE123A"/>
    <w:rsid w:val="00FE1349"/>
    <w:rsid w:val="00FE170A"/>
    <w:rsid w:val="00FE1D86"/>
    <w:rsid w:val="00FE2785"/>
    <w:rsid w:val="00FE3418"/>
    <w:rsid w:val="00FE34B3"/>
    <w:rsid w:val="00FE4334"/>
    <w:rsid w:val="00FE4F1B"/>
    <w:rsid w:val="00FE51C8"/>
    <w:rsid w:val="00FE56A2"/>
    <w:rsid w:val="00FE5A35"/>
    <w:rsid w:val="00FE5A3C"/>
    <w:rsid w:val="00FE5B81"/>
    <w:rsid w:val="00FE660A"/>
    <w:rsid w:val="00FE69BA"/>
    <w:rsid w:val="00FE76F0"/>
    <w:rsid w:val="00FE7F0F"/>
    <w:rsid w:val="00FF04B1"/>
    <w:rsid w:val="00FF165D"/>
    <w:rsid w:val="00FF1F45"/>
    <w:rsid w:val="00FF2162"/>
    <w:rsid w:val="00FF2352"/>
    <w:rsid w:val="00FF34F2"/>
    <w:rsid w:val="00FF38D0"/>
    <w:rsid w:val="00FF3AD4"/>
    <w:rsid w:val="00FF3B9E"/>
    <w:rsid w:val="00FF49DC"/>
    <w:rsid w:val="00FF50D0"/>
    <w:rsid w:val="00FF56CE"/>
    <w:rsid w:val="00FF5CE8"/>
    <w:rsid w:val="00FF5D7F"/>
    <w:rsid w:val="00FF5EDF"/>
    <w:rsid w:val="00FF6269"/>
    <w:rsid w:val="00FF721E"/>
    <w:rsid w:val="00FF7340"/>
    <w:rsid w:val="00FF7B8D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D6BC6-249D-4A60-BA2D-075B0D97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F97A49"/>
    <w:pPr>
      <w:keepLines/>
      <w:spacing w:before="60" w:after="60"/>
    </w:pPr>
    <w:rPr>
      <w:rFonts w:ascii="Arial" w:hAnsi="Arial"/>
      <w:lang w:eastAsia="en-US"/>
    </w:rPr>
  </w:style>
  <w:style w:type="paragraph" w:styleId="10">
    <w:name w:val="heading 1"/>
    <w:aliases w:val=" Char"/>
    <w:basedOn w:val="a0"/>
    <w:next w:val="a0"/>
    <w:link w:val="1Char"/>
    <w:qFormat/>
    <w:rsid w:val="003529F4"/>
    <w:pPr>
      <w:keepNext/>
      <w:pageBreakBefore/>
      <w:tabs>
        <w:tab w:val="left" w:pos="1134"/>
      </w:tabs>
      <w:spacing w:after="200"/>
      <w:outlineLvl w:val="0"/>
    </w:pPr>
    <w:rPr>
      <w:b/>
      <w:bCs/>
      <w:kern w:val="28"/>
      <w:sz w:val="24"/>
      <w:szCs w:val="24"/>
    </w:rPr>
  </w:style>
  <w:style w:type="paragraph" w:styleId="2">
    <w:name w:val="heading 2"/>
    <w:basedOn w:val="a0"/>
    <w:next w:val="a0"/>
    <w:qFormat/>
    <w:rsid w:val="003529F4"/>
    <w:pPr>
      <w:keepNext/>
      <w:spacing w:before="360" w:after="200"/>
      <w:outlineLvl w:val="1"/>
    </w:pPr>
    <w:rPr>
      <w:b/>
      <w:bCs/>
      <w:sz w:val="24"/>
      <w:szCs w:val="24"/>
    </w:rPr>
  </w:style>
  <w:style w:type="paragraph" w:styleId="3">
    <w:name w:val="heading 3"/>
    <w:basedOn w:val="a0"/>
    <w:next w:val="a0"/>
    <w:qFormat/>
    <w:rsid w:val="003529F4"/>
    <w:pPr>
      <w:keepNext/>
      <w:spacing w:before="240" w:after="200"/>
      <w:outlineLvl w:val="2"/>
    </w:pPr>
    <w:rPr>
      <w:b/>
      <w:bCs/>
      <w:sz w:val="22"/>
      <w:szCs w:val="22"/>
    </w:rPr>
  </w:style>
  <w:style w:type="paragraph" w:styleId="4">
    <w:name w:val="heading 4"/>
    <w:basedOn w:val="a0"/>
    <w:next w:val="a0"/>
    <w:qFormat/>
    <w:rsid w:val="005C18FF"/>
    <w:pPr>
      <w:keepNext/>
      <w:spacing w:after="200"/>
      <w:outlineLvl w:val="3"/>
    </w:pPr>
    <w:rPr>
      <w:b/>
      <w:bCs/>
    </w:rPr>
  </w:style>
  <w:style w:type="paragraph" w:styleId="5">
    <w:name w:val="heading 5"/>
    <w:basedOn w:val="a0"/>
    <w:next w:val="a0"/>
    <w:qFormat/>
    <w:rsid w:val="004E42D1"/>
    <w:pPr>
      <w:keepNext/>
      <w:numPr>
        <w:ilvl w:val="4"/>
        <w:numId w:val="2"/>
      </w:numPr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0"/>
    <w:next w:val="a0"/>
    <w:qFormat/>
    <w:rsid w:val="00874E2B"/>
    <w:pPr>
      <w:keepNext/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0"/>
    <w:next w:val="a0"/>
    <w:qFormat/>
    <w:rsid w:val="00874E2B"/>
    <w:pPr>
      <w:keepNext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qFormat/>
    <w:rsid w:val="00874E2B"/>
    <w:pPr>
      <w:keepNext/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0"/>
    <w:next w:val="a0"/>
    <w:qFormat/>
    <w:rsid w:val="00874E2B"/>
    <w:pPr>
      <w:keepNext/>
      <w:spacing w:before="240" w:after="64" w:line="320" w:lineRule="auto"/>
      <w:outlineLvl w:val="8"/>
    </w:pPr>
    <w:rPr>
      <w:rFonts w:eastAsia="黑体"/>
      <w:sz w:val="21"/>
      <w:szCs w:val="21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character" w:customStyle="1" w:styleId="1Char">
    <w:name w:val="标题 1 Char"/>
    <w:aliases w:val=" Char Char"/>
    <w:link w:val="10"/>
    <w:rsid w:val="003529F4"/>
    <w:rPr>
      <w:rFonts w:ascii="Arial" w:eastAsia="宋体" w:hAnsi="Arial"/>
      <w:b/>
      <w:bCs/>
      <w:kern w:val="28"/>
      <w:sz w:val="24"/>
      <w:szCs w:val="24"/>
      <w:lang w:val="en-US" w:eastAsia="en-US" w:bidi="ar-SA"/>
    </w:rPr>
  </w:style>
  <w:style w:type="paragraph" w:styleId="20">
    <w:name w:val="toc 2"/>
    <w:basedOn w:val="11"/>
    <w:next w:val="a0"/>
    <w:autoRedefine/>
    <w:semiHidden/>
    <w:rsid w:val="00873869"/>
    <w:pPr>
      <w:spacing w:before="0" w:after="0"/>
      <w:ind w:left="200"/>
    </w:pPr>
    <w:rPr>
      <w:bCs w:val="0"/>
      <w:caps w:val="0"/>
      <w:smallCaps/>
    </w:rPr>
  </w:style>
  <w:style w:type="paragraph" w:styleId="11">
    <w:name w:val="toc 1"/>
    <w:basedOn w:val="a0"/>
    <w:next w:val="a0"/>
    <w:uiPriority w:val="39"/>
    <w:rsid w:val="003529F4"/>
    <w:pPr>
      <w:spacing w:before="120" w:after="120"/>
    </w:pPr>
    <w:rPr>
      <w:rFonts w:ascii="Times New Roman" w:hAnsi="Times New Roman"/>
      <w:b/>
      <w:bCs/>
      <w:caps/>
    </w:rPr>
  </w:style>
  <w:style w:type="paragraph" w:styleId="a4">
    <w:name w:val="Title"/>
    <w:basedOn w:val="a0"/>
    <w:next w:val="a5"/>
    <w:qFormat/>
    <w:rsid w:val="003529F4"/>
    <w:pPr>
      <w:spacing w:before="1200" w:after="1200"/>
    </w:pPr>
    <w:rPr>
      <w:b/>
      <w:bCs/>
      <w:kern w:val="28"/>
      <w:sz w:val="32"/>
      <w:szCs w:val="28"/>
    </w:rPr>
  </w:style>
  <w:style w:type="paragraph" w:styleId="a5">
    <w:name w:val="Subtitle"/>
    <w:basedOn w:val="a0"/>
    <w:qFormat/>
    <w:rsid w:val="003529F4"/>
    <w:pPr>
      <w:spacing w:after="240"/>
    </w:pPr>
    <w:rPr>
      <w:b/>
      <w:bCs/>
      <w:sz w:val="28"/>
      <w:szCs w:val="24"/>
    </w:rPr>
  </w:style>
  <w:style w:type="paragraph" w:styleId="30">
    <w:name w:val="toc 3"/>
    <w:basedOn w:val="20"/>
    <w:next w:val="a0"/>
    <w:semiHidden/>
    <w:rsid w:val="00463CDA"/>
    <w:pPr>
      <w:ind w:left="400"/>
    </w:pPr>
    <w:rPr>
      <w:iCs/>
      <w:smallCaps w:val="0"/>
    </w:rPr>
  </w:style>
  <w:style w:type="paragraph" w:styleId="a6">
    <w:name w:val="table of figures"/>
    <w:aliases w:val="Table of Figures Char"/>
    <w:basedOn w:val="a0"/>
    <w:next w:val="a0"/>
    <w:link w:val="Char"/>
    <w:semiHidden/>
    <w:rsid w:val="003529F4"/>
    <w:pPr>
      <w:tabs>
        <w:tab w:val="left" w:pos="1134"/>
        <w:tab w:val="right" w:pos="8505"/>
      </w:tabs>
      <w:spacing w:before="0" w:after="0"/>
      <w:ind w:left="1134" w:hanging="1134"/>
    </w:pPr>
  </w:style>
  <w:style w:type="paragraph" w:customStyle="1" w:styleId="FigureChar">
    <w:name w:val="Figure Char"/>
    <w:basedOn w:val="a0"/>
    <w:next w:val="a0"/>
    <w:link w:val="FigureCharChar"/>
    <w:rsid w:val="003529F4"/>
    <w:pPr>
      <w:spacing w:before="120" w:after="120"/>
      <w:jc w:val="center"/>
    </w:pPr>
    <w:rPr>
      <w:b/>
      <w:bCs/>
    </w:rPr>
  </w:style>
  <w:style w:type="paragraph" w:customStyle="1" w:styleId="Standard">
    <w:name w:val="Standard"/>
    <w:basedOn w:val="a0"/>
    <w:rsid w:val="003529F4"/>
    <w:pPr>
      <w:spacing w:before="0" w:after="240"/>
    </w:pPr>
  </w:style>
  <w:style w:type="paragraph" w:styleId="a7">
    <w:name w:val="List Bullet"/>
    <w:basedOn w:val="a0"/>
    <w:rsid w:val="003529F4"/>
    <w:pPr>
      <w:keepLines w:val="0"/>
      <w:spacing w:before="120" w:after="0"/>
      <w:ind w:left="426" w:hanging="284"/>
    </w:pPr>
  </w:style>
  <w:style w:type="character" w:styleId="a8">
    <w:name w:val="Hyperlink"/>
    <w:uiPriority w:val="99"/>
    <w:rsid w:val="003529F4"/>
    <w:rPr>
      <w:color w:val="0000FF"/>
      <w:u w:val="single"/>
    </w:rPr>
  </w:style>
  <w:style w:type="table" w:styleId="a9">
    <w:name w:val="Table Grid"/>
    <w:basedOn w:val="a2"/>
    <w:rsid w:val="00DE55B3"/>
    <w:pPr>
      <w:keepLine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0"/>
    <w:semiHidden/>
    <w:rsid w:val="005B73F5"/>
    <w:pPr>
      <w:shd w:val="clear" w:color="auto" w:fill="000080"/>
    </w:pPr>
  </w:style>
  <w:style w:type="character" w:styleId="ab">
    <w:name w:val="FollowedHyperlink"/>
    <w:rsid w:val="001B5168"/>
    <w:rPr>
      <w:color w:val="800080"/>
      <w:u w:val="single"/>
    </w:rPr>
  </w:style>
  <w:style w:type="paragraph" w:styleId="ac">
    <w:name w:val="header"/>
    <w:aliases w:val="Cover Page,page-header,ph"/>
    <w:basedOn w:val="a0"/>
    <w:rsid w:val="00035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0"/>
    <w:rsid w:val="000351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igureCharChar">
    <w:name w:val="Figure Char Char"/>
    <w:link w:val="FigureChar"/>
    <w:rsid w:val="00874E2B"/>
    <w:rPr>
      <w:rFonts w:ascii="Arial" w:eastAsia="宋体" w:hAnsi="Arial"/>
      <w:b/>
      <w:bCs/>
      <w:lang w:val="en-US" w:eastAsia="en-US" w:bidi="ar-SA"/>
    </w:rPr>
  </w:style>
  <w:style w:type="numbering" w:styleId="a">
    <w:name w:val="Outline List 3"/>
    <w:basedOn w:val="a3"/>
    <w:rsid w:val="00874E2B"/>
    <w:pPr>
      <w:numPr>
        <w:numId w:val="1"/>
      </w:numPr>
    </w:pPr>
  </w:style>
  <w:style w:type="paragraph" w:styleId="ae">
    <w:name w:val="Balloon Text"/>
    <w:basedOn w:val="a0"/>
    <w:semiHidden/>
    <w:rsid w:val="00AD190C"/>
    <w:rPr>
      <w:rFonts w:ascii="Tahoma" w:hAnsi="Tahoma" w:cs="Tahoma"/>
      <w:sz w:val="16"/>
      <w:szCs w:val="16"/>
    </w:rPr>
  </w:style>
  <w:style w:type="paragraph" w:customStyle="1" w:styleId="IndentNormal">
    <w:name w:val="IndentNormal"/>
    <w:basedOn w:val="a0"/>
    <w:rsid w:val="001A747A"/>
    <w:pPr>
      <w:ind w:leftChars="800" w:left="800"/>
    </w:pPr>
    <w:rPr>
      <w:rFonts w:cs="Arial"/>
    </w:rPr>
  </w:style>
  <w:style w:type="paragraph" w:styleId="af">
    <w:name w:val="Block Text"/>
    <w:basedOn w:val="a0"/>
    <w:rsid w:val="006F724B"/>
    <w:pPr>
      <w:spacing w:after="120"/>
      <w:ind w:leftChars="700" w:left="1440" w:rightChars="700" w:right="1440"/>
    </w:pPr>
  </w:style>
  <w:style w:type="paragraph" w:styleId="af0">
    <w:name w:val="Date"/>
    <w:basedOn w:val="a0"/>
    <w:next w:val="a0"/>
    <w:rsid w:val="0056258A"/>
    <w:pPr>
      <w:ind w:leftChars="2500" w:left="100"/>
    </w:pPr>
  </w:style>
  <w:style w:type="paragraph" w:customStyle="1" w:styleId="EHSStandard">
    <w:name w:val="EHS Standard"/>
    <w:basedOn w:val="a0"/>
    <w:rsid w:val="007E61DB"/>
    <w:pPr>
      <w:spacing w:before="0" w:after="240"/>
    </w:pPr>
    <w:rPr>
      <w:rFonts w:eastAsia="Arial"/>
    </w:rPr>
  </w:style>
  <w:style w:type="paragraph" w:customStyle="1" w:styleId="Resume3">
    <w:name w:val="Resume3"/>
    <w:basedOn w:val="a0"/>
    <w:rsid w:val="007E61DB"/>
    <w:pPr>
      <w:keepLines w:val="0"/>
      <w:numPr>
        <w:numId w:val="3"/>
      </w:numPr>
      <w:spacing w:before="0" w:after="0"/>
    </w:pPr>
    <w:rPr>
      <w:rFonts w:ascii="Book Antiqua" w:hAnsi="Book Antiqua"/>
    </w:rPr>
  </w:style>
  <w:style w:type="character" w:customStyle="1" w:styleId="Char">
    <w:name w:val="图表目录 Char"/>
    <w:aliases w:val="Table of Figures Char Char"/>
    <w:link w:val="a6"/>
    <w:rsid w:val="007E61DB"/>
    <w:rPr>
      <w:rFonts w:ascii="Arial" w:eastAsia="宋体" w:hAnsi="Arial"/>
      <w:lang w:val="en-US" w:eastAsia="en-US" w:bidi="ar-SA"/>
    </w:rPr>
  </w:style>
  <w:style w:type="paragraph" w:styleId="af1">
    <w:name w:val="caption"/>
    <w:basedOn w:val="a0"/>
    <w:next w:val="a0"/>
    <w:qFormat/>
    <w:rsid w:val="007E61DB"/>
    <w:pPr>
      <w:tabs>
        <w:tab w:val="left" w:pos="284"/>
        <w:tab w:val="left" w:pos="567"/>
        <w:tab w:val="left" w:pos="851"/>
      </w:tabs>
      <w:spacing w:before="120" w:after="120" w:line="270" w:lineRule="exact"/>
      <w:ind w:left="851" w:hanging="851"/>
    </w:pPr>
    <w:rPr>
      <w:sz w:val="16"/>
      <w:szCs w:val="16"/>
    </w:rPr>
  </w:style>
  <w:style w:type="paragraph" w:customStyle="1" w:styleId="af2">
    <w:name w:val="关键词"/>
    <w:basedOn w:val="a0"/>
    <w:next w:val="a0"/>
    <w:rsid w:val="00684D48"/>
    <w:pPr>
      <w:keepLines w:val="0"/>
      <w:widowControl w:val="0"/>
      <w:adjustRightInd w:val="0"/>
      <w:spacing w:before="0" w:after="0" w:line="360" w:lineRule="auto"/>
      <w:jc w:val="both"/>
      <w:textAlignment w:val="baseline"/>
    </w:pPr>
    <w:rPr>
      <w:rFonts w:ascii="Times New Roman" w:eastAsia="黑体" w:hAnsi="Times New Roman"/>
      <w:szCs w:val="24"/>
      <w:lang w:eastAsia="zh-CN"/>
    </w:rPr>
  </w:style>
  <w:style w:type="paragraph" w:customStyle="1" w:styleId="CharCharCharCharCharCharCharCharCharChar1CharCharCharCharCharCharCharCharCharChar">
    <w:name w:val=" Char Char Char Char Char Char Char Char Char Char1 Char Char Char Char Char Char Char Char Char Char"/>
    <w:basedOn w:val="a0"/>
    <w:autoRedefine/>
    <w:rsid w:val="00375AB4"/>
    <w:pPr>
      <w:keepLines w:val="0"/>
      <w:widowControl w:val="0"/>
      <w:tabs>
        <w:tab w:val="num" w:pos="832"/>
      </w:tabs>
      <w:spacing w:before="0" w:after="0"/>
      <w:ind w:left="832" w:hanging="42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styleId="af3">
    <w:name w:val="Normal Indent"/>
    <w:basedOn w:val="a0"/>
    <w:rsid w:val="00D246B3"/>
    <w:pPr>
      <w:keepLines w:val="0"/>
      <w:spacing w:before="0" w:after="0" w:line="360" w:lineRule="auto"/>
      <w:ind w:firstLineChars="200" w:firstLine="480"/>
    </w:pPr>
    <w:rPr>
      <w:rFonts w:ascii="Times New Roman" w:hAnsi="Times New Roman"/>
      <w:sz w:val="24"/>
      <w:szCs w:val="24"/>
      <w:lang w:eastAsia="zh-CN"/>
    </w:rPr>
  </w:style>
  <w:style w:type="numbering" w:customStyle="1" w:styleId="1">
    <w:name w:val="样式1"/>
    <w:basedOn w:val="a3"/>
    <w:rsid w:val="005160F9"/>
    <w:pPr>
      <w:numPr>
        <w:numId w:val="5"/>
      </w:numPr>
    </w:pPr>
  </w:style>
  <w:style w:type="paragraph" w:customStyle="1" w:styleId="CharCharCharCharCharCharCharCharCharChar1CharCharCharCharCharCharCharCharCharCharChar">
    <w:name w:val=" Char Char Char Char Char Char Char Char Char Char1 Char Char Char Char Char Char Char Char Char Char Char"/>
    <w:basedOn w:val="a0"/>
    <w:rsid w:val="00226A11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sz w:val="24"/>
      <w:szCs w:val="24"/>
      <w:lang w:eastAsia="zh-CN"/>
    </w:rPr>
  </w:style>
  <w:style w:type="paragraph" w:styleId="40">
    <w:name w:val="toc 4"/>
    <w:basedOn w:val="a0"/>
    <w:next w:val="a0"/>
    <w:autoRedefine/>
    <w:semiHidden/>
    <w:rsid w:val="008B76D0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50">
    <w:name w:val="toc 5"/>
    <w:basedOn w:val="a0"/>
    <w:next w:val="a0"/>
    <w:autoRedefine/>
    <w:semiHidden/>
    <w:rsid w:val="008B76D0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60">
    <w:name w:val="toc 6"/>
    <w:basedOn w:val="a0"/>
    <w:next w:val="a0"/>
    <w:autoRedefine/>
    <w:semiHidden/>
    <w:rsid w:val="008B76D0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8B76D0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8B76D0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8B76D0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character" w:styleId="af4">
    <w:name w:val="page number"/>
    <w:basedOn w:val="a1"/>
    <w:rsid w:val="00297282"/>
  </w:style>
  <w:style w:type="character" w:styleId="af5">
    <w:name w:val="Emphasis"/>
    <w:qFormat/>
    <w:rsid w:val="000538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../../../Administrator/AppData/Roaming/Tencent/Users/278579960/QQ/WinTemp/RichOle/3(IN_)ZXDAA)%7dY%5bA8FRLQ8D.png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../../../Administrator/Documents/Tencent%20Files/278579960/Image/C2C/%5b0SJUS%7b1ELKSQ%60@1VMSXX9E.png" TargetMode="External"/><Relationship Id="rId33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../../../Administrator/AppData/Roaming/Tencent/Users/278579960/QQ/WinTemp/RichOle/(C%60N7$@LK%5bDGQSB)RQW3A17.png" TargetMode="External"/><Relationship Id="rId20" Type="http://schemas.openxmlformats.org/officeDocument/2006/relationships/image" Target="../../../Administrator/AppData/Roaming/Tencent/Users/278579960/QQ/WinTemp/RichOle/1P3PA8BZWK%7dVYQ8GQ7%7b)1RV.png" TargetMode="External"/><Relationship Id="rId29" Type="http://schemas.openxmlformats.org/officeDocument/2006/relationships/image" Target="../../../Administrator/AppData/Roaming/Tencent/Users/278579960/QQ/WinTemp/RichOle/$0DPQ~QRBGOG6V4$DR%5d(L(L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../../../Administrator/AppData/Roaming/Tencent/Users/278579960/QQ/WinTemp/RichOle/R(AHI%5d%7dC3D2KB_QJQJZ@H~T.png" TargetMode="External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../../../Administrator/AppData/Roaming/Tencent/Users/278579960/QQ/WinTemp/RichOle/QBU65YQ8R$UX%25E_%7dK8RVH%25N.pn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../../../Administrator/AppData/Roaming/Tencent/Users/278579960/QQ/WinTemp/RichOle/I(F@%7bD2WG)3J1R~070L%7b)0X.png" TargetMode="External"/><Relationship Id="rId22" Type="http://schemas.openxmlformats.org/officeDocument/2006/relationships/image" Target="media/image7.png"/><Relationship Id="rId27" Type="http://schemas.openxmlformats.org/officeDocument/2006/relationships/image" Target="../../../Administrator/AppData/Roaming/Tencent/Users/278579960/QQ/WinTemp/RichOle/E2$%609AQJ18L93V0%5bQ6WUR(1.png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03%20Architecture\3.2%20Cash%20Trading\3.2.3%20Design\3.2.3.0%20Design%20Template%20and%20Standards\SDC_SDB_TPL_TechDesignTemplate_EV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SDC_SDB_TPL_TechDesignTemplate_EV05.dot</Template>
  <TotalTime>0</TotalTime>
  <Pages>11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_Toc440618752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_Toc440618751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_Toc440618750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_Toc440618749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_Toc440618748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_Toc440618747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_Toc440618746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wady</dc:creator>
  <cp:keywords/>
  <dc:description/>
  <cp:lastModifiedBy>胡中元</cp:lastModifiedBy>
  <cp:revision>2</cp:revision>
  <cp:lastPrinted>2006-04-27T02:45:00Z</cp:lastPrinted>
  <dcterms:created xsi:type="dcterms:W3CDTF">2017-07-30T23:46:00Z</dcterms:created>
  <dcterms:modified xsi:type="dcterms:W3CDTF">2017-07-30T23:46:00Z</dcterms:modified>
</cp:coreProperties>
</file>